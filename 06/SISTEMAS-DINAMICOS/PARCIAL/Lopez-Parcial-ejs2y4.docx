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1DC5" w14:textId="1D089EBB" w:rsidR="00B10FDA" w:rsidRPr="00D21CA5" w:rsidRDefault="00501516" w:rsidP="00B10FDA">
      <w:pPr>
        <w:pStyle w:val="Heading1"/>
        <w:numPr>
          <w:ilvl w:val="0"/>
          <w:numId w:val="0"/>
        </w:numPr>
        <w:spacing w:before="0"/>
        <w:ind w:left="504" w:hanging="504"/>
        <w:rPr>
          <w:sz w:val="32"/>
          <w:szCs w:val="36"/>
          <w:lang w:val="es-ES"/>
        </w:rPr>
      </w:pPr>
      <w:r w:rsidRPr="00D21CA5">
        <w:rPr>
          <w:sz w:val="32"/>
          <w:szCs w:val="36"/>
          <w:lang w:val="es-ES"/>
        </w:rPr>
        <w:t>2.</w:t>
      </w:r>
    </w:p>
    <w:p w14:paraId="5573AFE6" w14:textId="22C450C6" w:rsidR="00501516" w:rsidRPr="00D21CA5" w:rsidRDefault="00501516" w:rsidP="00751216">
      <w:pPr>
        <w:rPr>
          <w:sz w:val="28"/>
          <w:szCs w:val="28"/>
          <w:lang w:val="es-ES"/>
        </w:rPr>
      </w:pPr>
      <w:r w:rsidRPr="00D21CA5">
        <w:rPr>
          <w:sz w:val="28"/>
          <w:szCs w:val="28"/>
          <w:lang w:val="es-ES"/>
        </w:rPr>
        <w:t>Considerar el sistema dinámico discreto (de dos pasos) de una variable: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33"/>
      </w:tblGrid>
      <w:tr w:rsidR="00501516" w:rsidRPr="00D21CA5" w14:paraId="0CEFBA29" w14:textId="77777777" w:rsidTr="00501516">
        <w:tc>
          <w:tcPr>
            <w:tcW w:w="8217" w:type="dxa"/>
          </w:tcPr>
          <w:p w14:paraId="26D7CABB" w14:textId="31A42A44" w:rsidR="00501516" w:rsidRPr="00D21CA5" w:rsidRDefault="00A556A2" w:rsidP="00501516">
            <w:pPr>
              <w:jc w:val="both"/>
              <w:rPr>
                <w:i/>
                <w:sz w:val="28"/>
                <w:szCs w:val="28"/>
                <w:lang w:val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 xml:space="preserve">      </m:t>
                </m:r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x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8"/>
                        <w:szCs w:val="28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k+1</m:t>
                    </m:r>
                  </m:e>
                </m:d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  <w:sz w:val="28"/>
                        <w:szCs w:val="28"/>
                        <w:lang w:val="es-ES"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7</m:t>
                    </m:r>
                  </m:num>
                  <m:den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2</m:t>
                    </m:r>
                  </m:den>
                </m:f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x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8"/>
                        <w:szCs w:val="28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k+1</m:t>
                    </m:r>
                  </m:e>
                </m:d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+2x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8"/>
                        <w:szCs w:val="28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k</m:t>
                    </m:r>
                  </m:e>
                </m:d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 xml:space="preserve">-9,   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 xml:space="preserve">con </m:t>
                </m:r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x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8"/>
                        <w:szCs w:val="28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0</m:t>
                    </m:r>
                  </m:e>
                </m:d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 xml:space="preserve">=α 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y</m:t>
                </m:r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 xml:space="preserve"> x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8"/>
                        <w:szCs w:val="28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1</m:t>
                    </m:r>
                  </m:e>
                </m:d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=β</m:t>
                </m:r>
              </m:oMath>
            </m:oMathPara>
          </w:p>
        </w:tc>
        <w:tc>
          <w:tcPr>
            <w:tcW w:w="1133" w:type="dxa"/>
          </w:tcPr>
          <w:p w14:paraId="3F892F7E" w14:textId="0BB64A1A" w:rsidR="00501516" w:rsidRPr="00D21CA5" w:rsidRDefault="00501516" w:rsidP="00501516">
            <w:pPr>
              <w:jc w:val="right"/>
              <w:rPr>
                <w:i/>
                <w:sz w:val="28"/>
                <w:szCs w:val="28"/>
                <w:lang w:val="es-ES"/>
              </w:rPr>
            </w:pPr>
            <w:r w:rsidRPr="00D21CA5">
              <w:rPr>
                <w:b/>
                <w:bCs/>
                <w:iCs/>
                <w:sz w:val="28"/>
                <w:szCs w:val="28"/>
                <w:lang w:val="es-ES"/>
              </w:rPr>
              <w:t>(I)</w:t>
            </w:r>
          </w:p>
        </w:tc>
      </w:tr>
    </w:tbl>
    <w:p w14:paraId="205E9A36" w14:textId="7A7EFEE3" w:rsidR="00501516" w:rsidRPr="00D21CA5" w:rsidRDefault="00501516" w:rsidP="00751216">
      <w:pP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 xml:space="preserve">(a) Dar una matriz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 xml:space="preserve">A∈ </m:t>
        </m:r>
        <m:sSup>
          <m:sSup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R</m:t>
            </m:r>
          </m:e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2</m:t>
            </m:r>
            <m:r>
              <m:rPr>
                <m:sty m:val="p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x2</m:t>
            </m:r>
          </m:sup>
        </m:sSup>
      </m:oMath>
      <w:r w:rsidRPr="00D21CA5">
        <w:rPr>
          <w:iCs/>
          <w:sz w:val="28"/>
          <w:szCs w:val="28"/>
          <w:lang w:val="es-ES"/>
        </w:rPr>
        <w:t xml:space="preserve"> y vectores </w:t>
      </w:r>
      <m:oMath>
        <m:r>
          <m:rPr>
            <m:sty m:val="b"/>
          </m:rPr>
          <w:rPr>
            <w:rFonts w:ascii="Latin Modern Math" w:hAnsi="Latin Modern Math"/>
            <w:sz w:val="28"/>
            <w:szCs w:val="28"/>
            <w:lang w:val="es-ES"/>
          </w:rPr>
          <m:t>b</m:t>
        </m:r>
        <m:r>
          <m:rPr>
            <m:sty m:val="bi"/>
          </m:rPr>
          <w:rPr>
            <w:rFonts w:ascii="Latin Modern Math" w:hAnsi="Latin Modern Math"/>
            <w:sz w:val="28"/>
            <w:szCs w:val="28"/>
            <w:lang w:val="es-ES"/>
          </w:rPr>
          <m:t xml:space="preserve">, </m:t>
        </m:r>
        <m:sSub>
          <m:sSubPr>
            <m:ctrlPr>
              <w:rPr>
                <w:rFonts w:ascii="Latin Modern Math" w:hAnsi="Latin Modern Math"/>
                <w:b/>
                <w:bCs/>
                <w:sz w:val="28"/>
                <w:szCs w:val="28"/>
                <w:lang w:val="es-ES"/>
              </w:rPr>
            </m:ctrlPr>
          </m:sSubPr>
          <m:e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  <m:sub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0</m:t>
            </m:r>
          </m:sub>
        </m:sSub>
        <m:r>
          <m:rPr>
            <m:sty m:val="bi"/>
          </m:rPr>
          <w:rPr>
            <w:rFonts w:ascii="Latin Modern Math" w:hAnsi="Latin Modern Math"/>
            <w:sz w:val="28"/>
            <w:szCs w:val="28"/>
            <w:lang w:val="es-ES"/>
          </w:rPr>
          <m:t>∈</m:t>
        </m:r>
        <m:sSup>
          <m:sSupPr>
            <m:ctrlPr>
              <w:rPr>
                <w:rFonts w:ascii="Latin Modern Math" w:hAnsi="Latin Modern Math"/>
                <w:b/>
                <w:bCs/>
                <w:i/>
                <w:iCs/>
                <w:sz w:val="28"/>
                <w:szCs w:val="28"/>
                <w:lang w:val="es-E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R</m:t>
            </m:r>
          </m:e>
          <m:sup>
            <m:r>
              <m:rPr>
                <m:sty m:val="p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1x2</m:t>
            </m:r>
          </m:sup>
        </m:sSup>
      </m:oMath>
      <w:r w:rsidRPr="00D21CA5">
        <w:rPr>
          <w:b/>
          <w:bCs/>
          <w:iCs/>
          <w:sz w:val="28"/>
          <w:szCs w:val="28"/>
          <w:lang w:val="es-ES"/>
        </w:rPr>
        <w:t xml:space="preserve"> </w:t>
      </w:r>
      <w:r w:rsidRPr="00D21CA5">
        <w:rPr>
          <w:iCs/>
          <w:sz w:val="28"/>
          <w:szCs w:val="28"/>
          <w:lang w:val="es-ES"/>
        </w:rPr>
        <w:t xml:space="preserve">tales que el sistema de dos variables </w:t>
      </w:r>
      <m:oMath>
        <m:r>
          <m:rPr>
            <m:sty m:val="b"/>
          </m:rPr>
          <w:rPr>
            <w:rFonts w:ascii="Latin Modern Math" w:hAnsi="Latin Modern Math"/>
            <w:sz w:val="28"/>
            <w:szCs w:val="28"/>
            <w:lang w:val="es-ES"/>
          </w:rPr>
          <m:t>x</m:t>
        </m:r>
        <m:d>
          <m:d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d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k+1</m:t>
            </m:r>
          </m:e>
        </m:d>
        <m:r>
          <w:rPr>
            <w:rFonts w:ascii="Latin Modern Math" w:hAnsi="Latin Modern Math"/>
            <w:sz w:val="28"/>
            <w:szCs w:val="28"/>
            <w:lang w:val="es-ES"/>
          </w:rPr>
          <m:t>=A</m:t>
        </m:r>
        <m:r>
          <m:rPr>
            <m:sty m:val="b"/>
          </m:rPr>
          <w:rPr>
            <w:rFonts w:ascii="Latin Modern Math" w:hAnsi="Latin Modern Math"/>
            <w:sz w:val="28"/>
            <w:szCs w:val="28"/>
            <w:lang w:val="es-ES"/>
          </w:rPr>
          <m:t>x</m:t>
        </m:r>
        <m:d>
          <m:d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d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k</m:t>
            </m:r>
          </m:e>
        </m:d>
        <m:r>
          <w:rPr>
            <w:rFonts w:ascii="Latin Modern Math" w:hAnsi="Latin Modern Math"/>
            <w:sz w:val="28"/>
            <w:szCs w:val="28"/>
            <w:lang w:val="es-ES"/>
          </w:rPr>
          <m:t xml:space="preserve">+b, </m:t>
        </m:r>
        <m:r>
          <m:rPr>
            <m:sty m:val="b"/>
          </m:rPr>
          <w:rPr>
            <w:rFonts w:ascii="Latin Modern Math" w:hAnsi="Latin Modern Math"/>
            <w:sz w:val="28"/>
            <w:szCs w:val="28"/>
            <w:lang w:val="es-ES"/>
          </w:rPr>
          <m:t>x</m:t>
        </m:r>
        <m:d>
          <m:d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d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0</m:t>
            </m:r>
          </m:e>
        </m:d>
        <m:r>
          <w:rPr>
            <w:rFonts w:ascii="Latin Modern Math" w:hAnsi="Latin Modern Math"/>
            <w:sz w:val="28"/>
            <w:szCs w:val="28"/>
            <w:lang w:val="es-ES"/>
          </w:rPr>
          <m:t>=</m:t>
        </m:r>
        <m:sSub>
          <m:sSubPr>
            <m:ctrlPr>
              <w:rPr>
                <w:rFonts w:ascii="Latin Modern Math" w:hAnsi="Latin Modern Math"/>
                <w:b/>
                <w:bCs/>
                <w:sz w:val="28"/>
                <w:szCs w:val="28"/>
                <w:lang w:val="es-ES"/>
              </w:rPr>
            </m:ctrlPr>
          </m:sSubPr>
          <m:e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  <m:sub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0</m:t>
            </m:r>
          </m:sub>
        </m:sSub>
      </m:oMath>
      <w:r w:rsidRPr="00D21CA5">
        <w:rPr>
          <w:iCs/>
          <w:sz w:val="28"/>
          <w:szCs w:val="28"/>
          <w:lang w:val="es-ES"/>
        </w:rPr>
        <w:t xml:space="preserve"> sea equivalente a </w:t>
      </w:r>
      <w:r w:rsidRPr="00D21CA5">
        <w:rPr>
          <w:b/>
          <w:bCs/>
          <w:iCs/>
          <w:sz w:val="28"/>
          <w:szCs w:val="28"/>
          <w:lang w:val="es-ES"/>
        </w:rPr>
        <w:t>(I)</w:t>
      </w:r>
      <w:r w:rsidRPr="00D21CA5">
        <w:rPr>
          <w:iCs/>
          <w:sz w:val="28"/>
          <w:szCs w:val="28"/>
          <w:lang w:val="es-ES"/>
        </w:rPr>
        <w:t>.</w:t>
      </w:r>
    </w:p>
    <w:p w14:paraId="28276A4C" w14:textId="187D01DD" w:rsidR="00501516" w:rsidRPr="00D21CA5" w:rsidRDefault="0017786B" w:rsidP="00751216">
      <w:pP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 xml:space="preserve">(b) Analizar la estabilidad del sistema dado en (a) (sin precisar condiciones sobre el vector incial </w:t>
      </w:r>
      <m:oMath>
        <m:sSub>
          <m:sSub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bPr>
          <m:e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0</m:t>
            </m:r>
          </m:sub>
        </m:sSub>
      </m:oMath>
      <w:r w:rsidRPr="00D21CA5">
        <w:rPr>
          <w:iCs/>
          <w:sz w:val="28"/>
          <w:szCs w:val="28"/>
          <w:lang w:val="es-ES"/>
        </w:rPr>
        <w:t>.</w:t>
      </w:r>
    </w:p>
    <w:p w14:paraId="5758DCE3" w14:textId="57200688" w:rsidR="001E25E2" w:rsidRPr="00D21CA5" w:rsidRDefault="00826798" w:rsidP="004C3D22">
      <w:pPr>
        <w:rPr>
          <w:b/>
          <w:bCs/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 xml:space="preserve">(c) Encontrar un valor para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 xml:space="preserve">α </m:t>
        </m:r>
        <m:r>
          <m:rPr>
            <m:sty m:val="p"/>
          </m:rPr>
          <w:rPr>
            <w:rFonts w:ascii="Latin Modern Math" w:hAnsi="Latin Modern Math"/>
            <w:sz w:val="28"/>
            <w:szCs w:val="28"/>
            <w:lang w:val="es-ES"/>
          </w:rPr>
          <m:t>y</m:t>
        </m:r>
        <m:r>
          <w:rPr>
            <w:rFonts w:ascii="Latin Modern Math" w:hAnsi="Latin Modern Math"/>
            <w:sz w:val="28"/>
            <w:szCs w:val="28"/>
            <w:lang w:val="es-ES"/>
          </w:rPr>
          <m:t xml:space="preserve"> β</m:t>
        </m:r>
      </m:oMath>
      <w:r w:rsidRPr="00D21CA5">
        <w:rPr>
          <w:iCs/>
          <w:sz w:val="28"/>
          <w:szCs w:val="28"/>
          <w:lang w:val="es-ES"/>
        </w:rPr>
        <w:t xml:space="preserve">,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 xml:space="preserve">α≠2 </m:t>
        </m:r>
        <m:r>
          <m:rPr>
            <m:sty m:val="p"/>
          </m:rPr>
          <w:rPr>
            <w:rFonts w:ascii="Latin Modern Math" w:hAnsi="Latin Modern Math"/>
            <w:sz w:val="28"/>
            <w:szCs w:val="28"/>
            <w:lang w:val="es-ES"/>
          </w:rPr>
          <m:t>y</m:t>
        </m:r>
        <m:r>
          <w:rPr>
            <w:rFonts w:ascii="Latin Modern Math" w:hAnsi="Latin Modern Math"/>
            <w:sz w:val="28"/>
            <w:szCs w:val="28"/>
            <w:lang w:val="es-ES"/>
          </w:rPr>
          <m:t xml:space="preserve"> β≠2</m:t>
        </m:r>
      </m:oMath>
      <w:r w:rsidRPr="00D21CA5">
        <w:rPr>
          <w:iCs/>
          <w:sz w:val="28"/>
          <w:szCs w:val="28"/>
          <w:lang w:val="es-ES"/>
        </w:rPr>
        <w:t xml:space="preserve">, tal que el comportamiento de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x</m:t>
        </m:r>
        <m:d>
          <m:d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d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k</m:t>
            </m:r>
          </m:e>
        </m:d>
      </m:oMath>
      <w:r w:rsidRPr="00D21CA5">
        <w:rPr>
          <w:iCs/>
          <w:sz w:val="28"/>
          <w:szCs w:val="28"/>
          <w:lang w:val="es-ES"/>
        </w:rPr>
        <w:t xml:space="preserve"> del sistema </w:t>
      </w:r>
      <w:r w:rsidRPr="00D21CA5">
        <w:rPr>
          <w:b/>
          <w:bCs/>
          <w:iCs/>
          <w:sz w:val="28"/>
          <w:szCs w:val="28"/>
          <w:lang w:val="es-ES"/>
        </w:rPr>
        <w:t xml:space="preserve">(I) </w:t>
      </w:r>
      <w:r w:rsidRPr="00D21CA5">
        <w:rPr>
          <w:iCs/>
          <w:sz w:val="28"/>
          <w:szCs w:val="28"/>
          <w:lang w:val="es-ES"/>
        </w:rPr>
        <w:t>sea convergente. Si la respuesta se relaciona con los hecho en el ítem (b) mostrar cómo.</w:t>
      </w:r>
    </w:p>
    <w:p w14:paraId="6C57DDBA" w14:textId="6CF73BEA" w:rsidR="001E25E2" w:rsidRPr="00D21CA5" w:rsidRDefault="000338EC" w:rsidP="004C3D22">
      <w:pPr>
        <w:rPr>
          <w:b/>
          <w:bCs/>
          <w:iCs/>
          <w:sz w:val="28"/>
          <w:szCs w:val="28"/>
          <w:lang w:val="es-ES"/>
        </w:rPr>
      </w:pPr>
      <w:r w:rsidRPr="00D21CA5">
        <w:rPr>
          <w:b/>
          <w:bCs/>
          <w:iCs/>
          <w:sz w:val="28"/>
          <w:szCs w:val="28"/>
          <w:lang w:val="es-ES"/>
        </w:rPr>
        <w:t>RESOLUCION</w:t>
      </w:r>
    </w:p>
    <w:p w14:paraId="44081B9A" w14:textId="3770EFFE" w:rsidR="001E25E2" w:rsidRPr="00D21CA5" w:rsidRDefault="001E25E2" w:rsidP="004C3D22">
      <w:pP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>(a)</w:t>
      </w:r>
    </w:p>
    <w:p w14:paraId="426E0A19" w14:textId="13FE8C4A" w:rsidR="00F218C8" w:rsidRPr="00D21CA5" w:rsidRDefault="00F95CA8" w:rsidP="004C3D22">
      <w:pP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>D</w:t>
      </w:r>
      <w:r w:rsidR="00637B37" w:rsidRPr="00D21CA5">
        <w:rPr>
          <w:iCs/>
          <w:sz w:val="28"/>
          <w:szCs w:val="28"/>
          <w:lang w:val="es-ES"/>
        </w:rPr>
        <w:t xml:space="preserve">efino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y</m:t>
        </m:r>
        <m:d>
          <m:d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d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k</m:t>
            </m:r>
          </m:e>
        </m:d>
        <m:r>
          <w:rPr>
            <w:rFonts w:ascii="Latin Modern Math" w:hAnsi="Latin Modern Math"/>
            <w:sz w:val="28"/>
            <w:szCs w:val="28"/>
            <w:lang w:val="es-ES"/>
          </w:rPr>
          <m:t>=x(k-1)</m:t>
        </m:r>
      </m:oMath>
      <w:r w:rsidRPr="00D21CA5">
        <w:rPr>
          <w:iCs/>
          <w:sz w:val="28"/>
          <w:szCs w:val="28"/>
          <w:lang w:val="es-ES"/>
        </w:rPr>
        <w:t xml:space="preserve">, lo cual implica que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y</m:t>
        </m:r>
        <m:d>
          <m:d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d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k+1</m:t>
            </m:r>
          </m:e>
        </m:d>
        <m:r>
          <w:rPr>
            <w:rFonts w:ascii="Latin Modern Math" w:hAnsi="Latin Modern Math"/>
            <w:sz w:val="28"/>
            <w:szCs w:val="28"/>
            <w:lang w:val="es-ES"/>
          </w:rPr>
          <m:t>=x(k)</m:t>
        </m:r>
      </m:oMath>
      <w:r w:rsidRPr="00D21CA5">
        <w:rPr>
          <w:iCs/>
          <w:sz w:val="28"/>
          <w:szCs w:val="28"/>
          <w:lang w:val="es-ES"/>
        </w:rPr>
        <w:t>.</w:t>
      </w:r>
    </w:p>
    <w:p w14:paraId="27126187" w14:textId="77777777" w:rsidR="009706B8" w:rsidRPr="00D21CA5" w:rsidRDefault="00F95CA8" w:rsidP="004C3D22">
      <w:pP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>Entonces, puedo plantear el sistema de esta manera:</w:t>
      </w:r>
      <w:r w:rsidR="009706B8" w:rsidRPr="00D21CA5">
        <w:rPr>
          <w:sz w:val="28"/>
          <w:szCs w:val="28"/>
          <w:lang w:val="es-ES"/>
        </w:rPr>
        <w:t xml:space="preserve"> </w:t>
      </w:r>
    </w:p>
    <w:p w14:paraId="7961E8DF" w14:textId="22BA6291" w:rsidR="009706B8" w:rsidRPr="00D21CA5" w:rsidRDefault="00D21057" w:rsidP="004C3D22">
      <w:pPr>
        <w:rPr>
          <w:iCs/>
          <w:sz w:val="28"/>
          <w:szCs w:val="28"/>
          <w:lang w:val="es-ES"/>
        </w:rPr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 xml:space="preserve">  x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k+1</m:t>
                      </m:r>
                    </m:e>
                  </m:d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=7/2x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k</m:t>
                      </m:r>
                    </m:e>
                  </m:d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+2y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k</m:t>
                      </m:r>
                    </m:e>
                  </m:d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-9</m:t>
                  </m:r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s-ES"/>
                    </w:rPr>
                  </m:ctrlPr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y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k+1</m:t>
                      </m:r>
                    </m:e>
                  </m:d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=x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k</m:t>
                      </m:r>
                    </m:e>
                  </m:d>
                </m:e>
              </m:eqArr>
            </m:e>
          </m:d>
        </m:oMath>
      </m:oMathPara>
    </w:p>
    <w:p w14:paraId="6C62FFA3" w14:textId="73404353" w:rsidR="009706B8" w:rsidRPr="00D21CA5" w:rsidRDefault="009706B8" w:rsidP="004C3D22">
      <w:pP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 xml:space="preserve">Y expresarlo como </w:t>
      </w:r>
      <w:r w:rsidR="00BF0473" w:rsidRPr="00D21CA5">
        <w:rPr>
          <w:iCs/>
          <w:sz w:val="28"/>
          <w:szCs w:val="28"/>
          <w:lang w:val="es-ES"/>
        </w:rPr>
        <w:t xml:space="preserve">una operación de matrices de la forma </w:t>
      </w:r>
      <m:oMath>
        <m:r>
          <m:rPr>
            <m:sty m:val="b"/>
          </m:rPr>
          <w:rPr>
            <w:rFonts w:ascii="Latin Modern Math" w:hAnsi="Latin Modern Math"/>
            <w:sz w:val="28"/>
            <w:szCs w:val="28"/>
            <w:lang w:val="es-ES"/>
          </w:rPr>
          <m:t>x</m:t>
        </m:r>
        <m:d>
          <m:d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d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k+1</m:t>
            </m:r>
          </m:e>
        </m:d>
        <m:r>
          <w:rPr>
            <w:rFonts w:ascii="Latin Modern Math" w:hAnsi="Latin Modern Math"/>
            <w:sz w:val="28"/>
            <w:szCs w:val="28"/>
            <w:lang w:val="es-ES"/>
          </w:rPr>
          <m:t>=A</m:t>
        </m:r>
        <m:r>
          <m:rPr>
            <m:sty m:val="b"/>
          </m:rPr>
          <w:rPr>
            <w:rFonts w:ascii="Latin Modern Math" w:hAnsi="Latin Modern Math"/>
            <w:sz w:val="28"/>
            <w:szCs w:val="28"/>
            <w:lang w:val="es-ES"/>
          </w:rPr>
          <m:t>x</m:t>
        </m:r>
        <m:d>
          <m:d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d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k</m:t>
            </m:r>
          </m:e>
        </m:d>
        <m:r>
          <w:rPr>
            <w:rFonts w:ascii="Latin Modern Math" w:hAnsi="Latin Modern Math"/>
            <w:sz w:val="28"/>
            <w:szCs w:val="28"/>
            <w:lang w:val="es-ES"/>
          </w:rPr>
          <m:t>+b</m:t>
        </m:r>
      </m:oMath>
      <w:r w:rsidRPr="00D21CA5">
        <w:rPr>
          <w:iCs/>
          <w:sz w:val="28"/>
          <w:szCs w:val="28"/>
          <w:lang w:val="es-ES"/>
        </w:rPr>
        <w:t>:</w:t>
      </w:r>
    </w:p>
    <w:p w14:paraId="17EE9007" w14:textId="7EC8CCFA" w:rsidR="001E25E2" w:rsidRPr="00D21CA5" w:rsidRDefault="00D21057" w:rsidP="004C3D22">
      <w:pPr>
        <w:rPr>
          <w:color w:val="000000"/>
          <w:shd w:val="clear" w:color="auto" w:fill="F7F7F7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x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k+1</m:t>
                      </m:r>
                    </m:e>
                  </m:d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y(k+1)</m:t>
                  </m:r>
                </m:e>
              </m:eqAr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7/2</m:t>
                    </m:r>
                  </m:e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x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k</m:t>
                      </m:r>
                    </m:e>
                  </m:d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y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k</m:t>
                      </m:r>
                    </m:e>
                  </m:d>
                </m:e>
              </m:eqAr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-9</m:t>
                  </m:r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0</m:t>
                  </m:r>
                </m:e>
              </m:eqArr>
            </m:e>
          </m:d>
        </m:oMath>
      </m:oMathPara>
    </w:p>
    <w:p w14:paraId="52CADD74" w14:textId="0FC94109" w:rsidR="00E95802" w:rsidRPr="00D21CA5" w:rsidRDefault="00E95802" w:rsidP="004C3D22">
      <w:pPr>
        <w:rPr>
          <w:color w:val="000000"/>
          <w:shd w:val="clear" w:color="auto" w:fill="F7F7F7"/>
          <w:lang w:val="es-ES"/>
        </w:rPr>
      </w:pPr>
      <w:r w:rsidRPr="00D21CA5">
        <w:rPr>
          <w:color w:val="000000"/>
          <w:shd w:val="clear" w:color="auto" w:fill="F7F7F7"/>
          <w:lang w:val="es-ES"/>
        </w:rPr>
        <w:t>(b)</w:t>
      </w:r>
    </w:p>
    <w:p w14:paraId="249DB991" w14:textId="6C02F21E" w:rsidR="006A1FA8" w:rsidRPr="00D21CA5" w:rsidRDefault="006A1FA8" w:rsidP="004C3D22">
      <w:pP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 xml:space="preserve">Primero, para que haya un punto de </w:t>
      </w:r>
      <w:r w:rsidR="00331292" w:rsidRPr="00D21CA5">
        <w:rPr>
          <w:iCs/>
          <w:sz w:val="28"/>
          <w:szCs w:val="28"/>
          <w:lang w:val="es-ES"/>
        </w:rPr>
        <w:t>estabilidad</w:t>
      </w:r>
      <w:r w:rsidRPr="00D21CA5">
        <w:rPr>
          <w:iCs/>
          <w:sz w:val="28"/>
          <w:szCs w:val="28"/>
          <w:lang w:val="es-ES"/>
        </w:rPr>
        <w:t xml:space="preserve">, este tiene que cumplir que </w:t>
      </w:r>
      <m:oMath>
        <m:acc>
          <m:accPr>
            <m:chr m:val="̃"/>
            <m:ctrlPr>
              <w:rPr>
                <w:rFonts w:ascii="Latin Modern Math" w:hAnsi="Latin Modern Math"/>
                <w:b/>
                <w:bCs/>
                <w:sz w:val="28"/>
                <w:szCs w:val="28"/>
                <w:lang w:val="es-ES"/>
              </w:rPr>
            </m:ctrlPr>
          </m:accPr>
          <m:e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</m:acc>
        <m:r>
          <w:rPr>
            <w:rFonts w:ascii="Latin Modern Math" w:hAnsi="Latin Modern Math"/>
            <w:sz w:val="28"/>
            <w:szCs w:val="28"/>
            <w:lang w:val="es-ES"/>
          </w:rPr>
          <m:t>=A</m:t>
        </m:r>
        <m:acc>
          <m:accPr>
            <m:chr m:val="̃"/>
            <m:ctrlPr>
              <w:rPr>
                <w:rFonts w:ascii="Latin Modern Math" w:hAnsi="Latin Modern Math"/>
                <w:b/>
                <w:bCs/>
                <w:sz w:val="28"/>
                <w:szCs w:val="28"/>
                <w:lang w:val="es-ES"/>
              </w:rPr>
            </m:ctrlPr>
          </m:accPr>
          <m:e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</m:acc>
        <m:r>
          <w:rPr>
            <w:rFonts w:ascii="Latin Modern Math" w:hAnsi="Latin Modern Math"/>
            <w:sz w:val="28"/>
            <w:szCs w:val="28"/>
            <w:lang w:val="es-ES"/>
          </w:rPr>
          <m:t>+</m:t>
        </m:r>
        <m:r>
          <m:rPr>
            <m:sty m:val="b"/>
          </m:rPr>
          <w:rPr>
            <w:rFonts w:ascii="Latin Modern Math" w:hAnsi="Latin Modern Math"/>
            <w:sz w:val="28"/>
            <w:szCs w:val="28"/>
            <w:lang w:val="es-ES"/>
          </w:rPr>
          <m:t>b</m:t>
        </m:r>
      </m:oMath>
      <w:r w:rsidR="00C605C7" w:rsidRPr="00D21CA5">
        <w:rPr>
          <w:sz w:val="28"/>
          <w:szCs w:val="28"/>
          <w:lang w:val="es-ES"/>
        </w:rPr>
        <w:t xml:space="preserve">, entonces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I</m:t>
        </m:r>
        <m:acc>
          <m:accPr>
            <m:chr m:val="̃"/>
            <m:ctrlPr>
              <w:rPr>
                <w:rFonts w:ascii="Latin Modern Math" w:hAnsi="Latin Modern Math"/>
                <w:b/>
                <w:bCs/>
                <w:sz w:val="28"/>
                <w:szCs w:val="28"/>
                <w:lang w:val="es-ES"/>
              </w:rPr>
            </m:ctrlPr>
          </m:accPr>
          <m:e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</m:acc>
        <m:r>
          <w:rPr>
            <w:rFonts w:ascii="Latin Modern Math" w:hAnsi="Latin Modern Math"/>
            <w:sz w:val="28"/>
            <w:szCs w:val="28"/>
            <w:lang w:val="es-ES"/>
          </w:rPr>
          <m:t>-A</m:t>
        </m:r>
        <m:acc>
          <m:accPr>
            <m:chr m:val="̃"/>
            <m:ctrlPr>
              <w:rPr>
                <w:rFonts w:ascii="Latin Modern Math" w:hAnsi="Latin Modern Math"/>
                <w:b/>
                <w:bCs/>
                <w:sz w:val="28"/>
                <w:szCs w:val="28"/>
                <w:lang w:val="es-ES"/>
              </w:rPr>
            </m:ctrlPr>
          </m:accPr>
          <m:e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</m:acc>
        <m:r>
          <w:rPr>
            <w:rFonts w:ascii="Latin Modern Math" w:hAnsi="Latin Modern Math"/>
            <w:sz w:val="28"/>
            <w:szCs w:val="28"/>
            <w:lang w:val="es-ES"/>
          </w:rPr>
          <m:t>=</m:t>
        </m:r>
        <m:r>
          <m:rPr>
            <m:sty m:val="b"/>
          </m:rPr>
          <w:rPr>
            <w:rFonts w:ascii="Latin Modern Math" w:hAnsi="Latin Modern Math"/>
            <w:sz w:val="28"/>
            <w:szCs w:val="28"/>
            <w:lang w:val="es-ES"/>
          </w:rPr>
          <m:t>b</m:t>
        </m:r>
        <m:r>
          <m:rPr>
            <m:sty m:val="bi"/>
          </m:rPr>
          <w:rPr>
            <w:rFonts w:ascii="Latin Modern Math" w:hAnsi="Latin Modern Math"/>
            <w:sz w:val="28"/>
            <w:szCs w:val="28"/>
            <w:lang w:val="es-ES"/>
          </w:rPr>
          <m:t>→</m:t>
        </m:r>
        <m:r>
          <w:rPr>
            <w:rFonts w:ascii="Latin Modern Math" w:hAnsi="Latin Modern Math"/>
            <w:sz w:val="28"/>
            <w:szCs w:val="28"/>
            <w:lang w:val="es-ES"/>
          </w:rPr>
          <m:t>I</m:t>
        </m:r>
        <m:acc>
          <m:accPr>
            <m:chr m:val="̃"/>
            <m:ctrlPr>
              <w:rPr>
                <w:rFonts w:ascii="Latin Modern Math" w:hAnsi="Latin Modern Math"/>
                <w:b/>
                <w:bCs/>
                <w:sz w:val="28"/>
                <w:szCs w:val="28"/>
                <w:lang w:val="es-ES"/>
              </w:rPr>
            </m:ctrlPr>
          </m:accPr>
          <m:e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</m:acc>
        <m:r>
          <w:rPr>
            <w:rFonts w:ascii="Latin Modern Math" w:hAnsi="Latin Modern Math"/>
            <w:sz w:val="28"/>
            <w:szCs w:val="28"/>
            <w:lang w:val="es-ES"/>
          </w:rPr>
          <m:t>-A</m:t>
        </m:r>
        <m:acc>
          <m:accPr>
            <m:chr m:val="̃"/>
            <m:ctrlPr>
              <w:rPr>
                <w:rFonts w:ascii="Latin Modern Math" w:hAnsi="Latin Modern Math"/>
                <w:b/>
                <w:bCs/>
                <w:sz w:val="28"/>
                <w:szCs w:val="28"/>
                <w:lang w:val="es-ES"/>
              </w:rPr>
            </m:ctrlPr>
          </m:accPr>
          <m:e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</m:acc>
        <m:r>
          <w:rPr>
            <w:rFonts w:ascii="Latin Modern Math" w:hAnsi="Latin Modern Math"/>
            <w:sz w:val="28"/>
            <w:szCs w:val="28"/>
            <w:lang w:val="es-ES"/>
          </w:rPr>
          <m:t>=</m:t>
        </m:r>
        <m:r>
          <m:rPr>
            <m:sty m:val="b"/>
          </m:rPr>
          <w:rPr>
            <w:rFonts w:ascii="Latin Modern Math" w:hAnsi="Latin Modern Math"/>
            <w:sz w:val="28"/>
            <w:szCs w:val="28"/>
            <w:lang w:val="es-ES"/>
          </w:rPr>
          <m:t>b</m:t>
        </m:r>
        <m:r>
          <m:rPr>
            <m:sty m:val="bi"/>
          </m:rPr>
          <w:rPr>
            <w:rFonts w:ascii="Latin Modern Math" w:hAnsi="Latin Modern Math"/>
            <w:sz w:val="28"/>
            <w:szCs w:val="28"/>
            <w:lang w:val="es-ES"/>
          </w:rPr>
          <m:t>→</m:t>
        </m:r>
        <m:d>
          <m:dPr>
            <m:ctrlPr>
              <w:rPr>
                <w:rFonts w:ascii="Latin Modern Math" w:hAnsi="Latin Modern Math"/>
                <w:b/>
                <w:bCs/>
                <w:i/>
                <w:sz w:val="28"/>
                <w:szCs w:val="28"/>
                <w:lang w:val="es-ES"/>
              </w:rPr>
            </m:ctrlPr>
          </m:d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I-A</m:t>
            </m: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e>
        </m:d>
        <m:acc>
          <m:accPr>
            <m:chr m:val="̃"/>
            <m:ctrlPr>
              <w:rPr>
                <w:rFonts w:ascii="Latin Modern Math" w:hAnsi="Latin Modern Math"/>
                <w:b/>
                <w:bCs/>
                <w:sz w:val="28"/>
                <w:szCs w:val="28"/>
                <w:lang w:val="es-ES"/>
              </w:rPr>
            </m:ctrlPr>
          </m:accPr>
          <m:e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</m:acc>
        <m:r>
          <w:rPr>
            <w:rFonts w:ascii="Latin Modern Math" w:hAnsi="Latin Modern Math"/>
            <w:sz w:val="28"/>
            <w:szCs w:val="28"/>
            <w:lang w:val="es-ES"/>
          </w:rPr>
          <m:t>=</m:t>
        </m:r>
        <m:r>
          <m:rPr>
            <m:sty m:val="b"/>
          </m:rPr>
          <w:rPr>
            <w:rFonts w:ascii="Latin Modern Math" w:hAnsi="Latin Modern Math"/>
            <w:sz w:val="28"/>
            <w:szCs w:val="28"/>
            <w:lang w:val="es-ES"/>
          </w:rPr>
          <m:t>b</m:t>
        </m:r>
        <m:r>
          <m:rPr>
            <m:sty m:val="bi"/>
          </m:rPr>
          <w:rPr>
            <w:rFonts w:ascii="Latin Modern Math" w:hAnsi="Latin Modern Math"/>
            <w:sz w:val="28"/>
            <w:szCs w:val="28"/>
            <w:lang w:val="es-ES"/>
          </w:rPr>
          <m:t>→</m:t>
        </m:r>
        <m:acc>
          <m:accPr>
            <m:chr m:val="̃"/>
            <m:ctrlPr>
              <w:rPr>
                <w:rFonts w:ascii="Latin Modern Math" w:hAnsi="Latin Modern Math"/>
                <w:b/>
                <w:bCs/>
                <w:sz w:val="28"/>
                <w:szCs w:val="28"/>
                <w:lang w:val="es-ES"/>
              </w:rPr>
            </m:ctrlPr>
          </m:accPr>
          <m:e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</m:acc>
        <m:r>
          <w:rPr>
            <w:rFonts w:ascii="Latin Modern Math" w:hAnsi="Latin Modern Math"/>
            <w:sz w:val="28"/>
            <w:szCs w:val="28"/>
            <w:lang w:val="es-ES"/>
          </w:rPr>
          <m:t>=</m:t>
        </m:r>
        <m:sSup>
          <m:sSup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b/>
                    <w:bCs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I-A</m:t>
                </m:r>
                <m:ctrlPr>
                  <w:rPr>
                    <w:rFonts w:ascii="Latin Modern Math" w:hAnsi="Latin Modern Math"/>
                    <w:i/>
                    <w:iCs/>
                    <w:sz w:val="28"/>
                    <w:szCs w:val="28"/>
                    <w:lang w:val="es-ES"/>
                  </w:rPr>
                </m:ctrlPr>
              </m:e>
            </m:d>
          </m:e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-1</m:t>
            </m:r>
          </m:sup>
        </m:sSup>
        <m:r>
          <m:rPr>
            <m:sty m:val="b"/>
          </m:rPr>
          <w:rPr>
            <w:rFonts w:ascii="Latin Modern Math" w:hAnsi="Latin Modern Math"/>
            <w:sz w:val="28"/>
            <w:szCs w:val="28"/>
            <w:lang w:val="es-ES"/>
          </w:rPr>
          <m:t>b</m:t>
        </m:r>
      </m:oMath>
      <w:r w:rsidR="00331292" w:rsidRPr="00D21CA5">
        <w:rPr>
          <w:iCs/>
          <w:sz w:val="28"/>
          <w:szCs w:val="28"/>
          <w:lang w:val="es-ES"/>
        </w:rPr>
        <w:t xml:space="preserve"> y por ende la matriz </w:t>
      </w:r>
      <m:oMath>
        <m:d>
          <m:dPr>
            <m:ctrlPr>
              <w:rPr>
                <w:rFonts w:ascii="Latin Modern Math" w:hAnsi="Latin Modern Math"/>
                <w:b/>
                <w:bCs/>
                <w:i/>
                <w:sz w:val="28"/>
                <w:szCs w:val="28"/>
                <w:lang w:val="es-ES"/>
              </w:rPr>
            </m:ctrlPr>
          </m:d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I-A</m:t>
            </m: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e>
        </m:d>
      </m:oMath>
      <w:r w:rsidR="00331292" w:rsidRPr="00D21CA5">
        <w:rPr>
          <w:iCs/>
          <w:sz w:val="28"/>
          <w:szCs w:val="28"/>
          <w:lang w:val="es-ES"/>
        </w:rPr>
        <w:t xml:space="preserve"> debe ser inversible</w:t>
      </w:r>
      <w:r w:rsidR="00DF0186" w:rsidRPr="00D21CA5">
        <w:rPr>
          <w:iCs/>
          <w:sz w:val="28"/>
          <w:szCs w:val="28"/>
          <w:lang w:val="es-ES"/>
        </w:rPr>
        <w:t xml:space="preserve"> para que ese sea el punto de equilibrio</w:t>
      </w:r>
      <w:r w:rsidR="00331292" w:rsidRPr="00D21CA5">
        <w:rPr>
          <w:iCs/>
          <w:sz w:val="28"/>
          <w:szCs w:val="28"/>
          <w:lang w:val="es-ES"/>
        </w:rPr>
        <w:t xml:space="preserve">. De otra forma, </w:t>
      </w:r>
      <w:r w:rsidR="0098723E" w:rsidRPr="00D21CA5">
        <w:rPr>
          <w:iCs/>
          <w:sz w:val="28"/>
          <w:szCs w:val="28"/>
          <w:lang w:val="es-ES"/>
        </w:rPr>
        <w:t xml:space="preserve">hay infinitos o no exiten equilibrios. En este caso, </w:t>
      </w:r>
      <m:oMath>
        <m:r>
          <m:rPr>
            <m:sty m:val="p"/>
          </m:rPr>
          <w:rPr>
            <w:rFonts w:ascii="Latin Modern Math" w:hAnsi="Latin Modern Math"/>
            <w:sz w:val="28"/>
            <w:szCs w:val="28"/>
            <w:lang w:val="es-ES"/>
          </w:rPr>
          <m:t>det</m:t>
        </m:r>
        <m:d>
          <m:dPr>
            <m:ctrlPr>
              <w:rPr>
                <w:rFonts w:ascii="Latin Modern Math" w:hAnsi="Latin Modern Math"/>
                <w:b/>
                <w:bCs/>
                <w:i/>
                <w:sz w:val="28"/>
                <w:szCs w:val="28"/>
                <w:lang w:val="es-ES"/>
              </w:rPr>
            </m:ctrlPr>
          </m:d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I-A</m:t>
            </m: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e>
        </m:d>
        <m:r>
          <w:rPr>
            <w:rFonts w:ascii="Latin Modern Math" w:hAnsi="Latin Modern Math"/>
            <w:sz w:val="28"/>
            <w:szCs w:val="28"/>
            <w:lang w:val="es-ES"/>
          </w:rPr>
          <m:t>=</m:t>
        </m:r>
        <m:func>
          <m:func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det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  <w:iCs/>
                    <w:sz w:val="28"/>
                    <w:szCs w:val="28"/>
                    <w:lang w:val="es-E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  <w:i/>
                        <w:iCs/>
                        <w:sz w:val="28"/>
                        <w:szCs w:val="28"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-5/2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1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1</m:t>
                      </m:r>
                    </m:e>
                  </m:mr>
                </m:m>
              </m:e>
            </m:d>
          </m:e>
        </m:func>
        <m:r>
          <w:rPr>
            <w:rFonts w:ascii="Latin Modern Math" w:hAnsi="Latin Modern Math"/>
            <w:sz w:val="28"/>
            <w:szCs w:val="28"/>
            <w:lang w:val="es-ES"/>
          </w:rPr>
          <m:t>=-</m:t>
        </m:r>
        <m:f>
          <m:f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fPr>
          <m:num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4</m:t>
            </m:r>
          </m:num>
          <m:den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5</m:t>
            </m:r>
          </m:den>
        </m:f>
        <m:r>
          <w:rPr>
            <w:rFonts w:ascii="Latin Modern Math" w:hAnsi="Latin Modern Math"/>
            <w:sz w:val="28"/>
            <w:szCs w:val="28"/>
            <w:lang w:val="es-ES"/>
          </w:rPr>
          <m:t>≠0</m:t>
        </m:r>
      </m:oMath>
      <w:r w:rsidR="00902938" w:rsidRPr="00D21CA5">
        <w:rPr>
          <w:iCs/>
          <w:sz w:val="28"/>
          <w:szCs w:val="28"/>
          <w:lang w:val="es-ES"/>
        </w:rPr>
        <w:t xml:space="preserve"> por lo que es inversible y</w:t>
      </w:r>
      <w:r w:rsidR="00204855" w:rsidRPr="00D21CA5">
        <w:rPr>
          <w:iCs/>
          <w:sz w:val="28"/>
          <w:szCs w:val="28"/>
          <w:lang w:val="es-ES"/>
        </w:rPr>
        <w:t xml:space="preserve"> </w:t>
      </w:r>
      <w:r w:rsidR="00902938" w:rsidRPr="00D21CA5">
        <w:rPr>
          <w:iCs/>
          <w:sz w:val="28"/>
          <w:szCs w:val="28"/>
          <w:lang w:val="es-ES"/>
        </w:rPr>
        <w:t>tiene un punto de equilibrio</w:t>
      </w:r>
      <w:r w:rsidR="00204855" w:rsidRPr="00D21CA5">
        <w:rPr>
          <w:iCs/>
          <w:sz w:val="28"/>
          <w:szCs w:val="28"/>
          <w:lang w:val="es-ES"/>
        </w:rPr>
        <w:t>.</w:t>
      </w:r>
    </w:p>
    <w:p w14:paraId="255131DE" w14:textId="0A37C7C7" w:rsidR="002E4A76" w:rsidRPr="00D21CA5" w:rsidRDefault="00204855" w:rsidP="004C3D22">
      <w:pP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lastRenderedPageBreak/>
        <w:t xml:space="preserve">Ahora, </w:t>
      </w:r>
      <w:r w:rsidR="005422C9" w:rsidRPr="00D21CA5">
        <w:rPr>
          <w:iCs/>
          <w:sz w:val="28"/>
          <w:szCs w:val="28"/>
          <w:lang w:val="es-ES"/>
        </w:rPr>
        <w:t>hay que analizar</w:t>
      </w:r>
      <w:r w:rsidR="00E83FC3" w:rsidRPr="00D21CA5">
        <w:rPr>
          <w:iCs/>
          <w:sz w:val="28"/>
          <w:szCs w:val="28"/>
          <w:lang w:val="es-ES"/>
        </w:rPr>
        <w:t xml:space="preserve"> los autovalores de la matriz</w:t>
      </w:r>
      <w:r w:rsidR="00835FC8" w:rsidRPr="00D21CA5">
        <w:rPr>
          <w:iCs/>
          <w:sz w:val="28"/>
          <w:szCs w:val="28"/>
          <w:lang w:val="es-ES"/>
        </w:rPr>
        <w:t xml:space="preserve"> </w:t>
      </w:r>
      <w:r w:rsidR="00835FC8" w:rsidRPr="00D21CA5">
        <w:rPr>
          <w:i/>
          <w:sz w:val="28"/>
          <w:szCs w:val="28"/>
          <w:lang w:val="es-ES"/>
        </w:rPr>
        <w:t>A</w:t>
      </w:r>
      <w:r w:rsidR="00835FC8" w:rsidRPr="00D21CA5">
        <w:rPr>
          <w:iCs/>
          <w:sz w:val="28"/>
          <w:szCs w:val="28"/>
          <w:lang w:val="es-ES"/>
        </w:rPr>
        <w:t xml:space="preserve"> </w:t>
      </w:r>
      <w:r w:rsidR="000E1785" w:rsidRPr="00D21CA5">
        <w:rPr>
          <w:iCs/>
          <w:sz w:val="28"/>
          <w:szCs w:val="28"/>
          <w:lang w:val="es-ES"/>
        </w:rPr>
        <w:t>para averiguar si converge o no al punto de equilibrio.</w:t>
      </w:r>
      <w:r w:rsidR="005422C9" w:rsidRPr="00D21CA5">
        <w:rPr>
          <w:iCs/>
          <w:sz w:val="28"/>
          <w:szCs w:val="28"/>
          <w:lang w:val="es-ES"/>
        </w:rPr>
        <w:t xml:space="preserve"> Igualando el polinomio caracteristico a 0.</w:t>
      </w:r>
    </w:p>
    <w:p w14:paraId="1A381242" w14:textId="7E380472" w:rsidR="001F5E37" w:rsidRPr="00D21CA5" w:rsidRDefault="00D21057" w:rsidP="004C3D22">
      <w:pPr>
        <w:rPr>
          <w:rFonts w:ascii="Latin Modern Math" w:hAnsi="Latin Modern Math"/>
          <w:i/>
          <w:iCs/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p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λ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funcPr>
            <m:fNam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det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A-Iλ</m:t>
                  </m:r>
                </m:e>
              </m:d>
            </m:e>
          </m:func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funcPr>
            <m:fNam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  <w:iCs/>
                                <w:sz w:val="28"/>
                                <w:szCs w:val="28"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  <w:sz w:val="28"/>
                                <w:szCs w:val="28"/>
                                <w:lang w:val="es-ES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  <w:sz w:val="28"/>
                                <w:szCs w:val="28"/>
                                <w:lang w:val="es-E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Latin Modern Math" w:hAnsi="Latin Modern Math"/>
                            <w:sz w:val="28"/>
                            <w:szCs w:val="28"/>
                            <w:lang w:val="es-ES"/>
                          </w:rPr>
                          <m:t>-λ</m:t>
                        </m:r>
                      </m:e>
                      <m:e>
                        <m:r>
                          <w:rPr>
                            <w:rFonts w:ascii="Latin Modern Math" w:hAnsi="Latin Modern Math"/>
                            <w:sz w:val="28"/>
                            <w:szCs w:val="28"/>
                            <w:lang w:val="es-E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Latin Modern Math" w:hAnsi="Latin Modern Math"/>
                            <w:sz w:val="28"/>
                            <w:szCs w:val="28"/>
                            <w:lang w:val="es-ES"/>
                          </w:rPr>
                          <m:t>2</m:t>
                        </m:r>
                      </m:e>
                      <m:e>
                        <m:r>
                          <w:rPr>
                            <w:rFonts w:ascii="Latin Modern Math" w:hAnsi="Latin Modern Math"/>
                            <w:sz w:val="28"/>
                            <w:szCs w:val="28"/>
                            <w:lang w:val="es-ES"/>
                          </w:rPr>
                          <m:t>-λ</m:t>
                        </m:r>
                      </m:e>
                    </m:mr>
                  </m:m>
                </m:e>
              </m:d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=0</m:t>
              </m:r>
            </m:e>
          </m:func>
        </m:oMath>
      </m:oMathPara>
    </w:p>
    <w:p w14:paraId="72679096" w14:textId="460F95E8" w:rsidR="001F5E37" w:rsidRPr="00D21CA5" w:rsidRDefault="00D21057" w:rsidP="004C3D22">
      <w:pPr>
        <w:rPr>
          <w:rFonts w:ascii="Latin Modern Math" w:hAnsi="Latin Modern Math"/>
          <w:i/>
          <w:iCs/>
          <w:sz w:val="28"/>
          <w:szCs w:val="28"/>
          <w:lang w:val="es-ES"/>
        </w:rPr>
      </w:pPr>
      <m:oMathPara>
        <m:oMath>
          <m:d>
            <m:d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7</m:t>
                  </m:r>
                </m:num>
                <m:den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den>
              </m:f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-λ</m:t>
              </m: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·</m:t>
          </m:r>
          <m:d>
            <m:d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-λ</m:t>
              </m: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-2=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λ</m:t>
              </m:r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sup>
          </m:sSup>
          <m:r>
            <w:rPr>
              <w:rFonts w:ascii="Latin Modern Math" w:hAnsi="Latin Modern Math"/>
              <w:sz w:val="28"/>
              <w:szCs w:val="28"/>
              <w:lang w:val="es-E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7</m:t>
              </m:r>
            </m:num>
            <m:den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den>
          </m:f>
          <m:r>
            <w:rPr>
              <w:rFonts w:ascii="Latin Modern Math" w:hAnsi="Latin Modern Math"/>
              <w:sz w:val="28"/>
              <w:szCs w:val="28"/>
              <w:lang w:val="es-ES"/>
            </w:rPr>
            <m:t>λ-2=0</m:t>
          </m:r>
        </m:oMath>
      </m:oMathPara>
    </w:p>
    <w:p w14:paraId="5022BF52" w14:textId="17CC2E8E" w:rsidR="00C860BB" w:rsidRPr="00D21CA5" w:rsidRDefault="005422C9" w:rsidP="004C3D22">
      <w:pPr>
        <w:rPr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 xml:space="preserve">Obtenemos que </w:t>
      </w:r>
      <m:oMath>
        <m:sSub>
          <m:sSub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b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λ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1</m:t>
            </m:r>
          </m:sub>
        </m:sSub>
        <m:r>
          <w:rPr>
            <w:rFonts w:ascii="Latin Modern Math" w:hAnsi="Latin Modern Math"/>
            <w:sz w:val="28"/>
            <w:szCs w:val="28"/>
            <w:lang w:val="es-ES"/>
          </w:rPr>
          <m:t>=4</m:t>
        </m:r>
      </m:oMath>
      <w:r w:rsidR="00844ED5" w:rsidRPr="00D21CA5">
        <w:rPr>
          <w:iCs/>
          <w:sz w:val="28"/>
          <w:szCs w:val="28"/>
          <w:lang w:val="es-ES"/>
        </w:rPr>
        <w:t xml:space="preserve"> y </w:t>
      </w:r>
      <m:oMath>
        <m:sSub>
          <m:sSub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b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λ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2</m:t>
            </m:r>
          </m:sub>
        </m:sSub>
        <m:r>
          <w:rPr>
            <w:rFonts w:ascii="Latin Modern Math" w:hAnsi="Latin Modern Math"/>
            <w:sz w:val="28"/>
            <w:szCs w:val="28"/>
            <w:lang w:val="es-ES"/>
          </w:rPr>
          <m:t>=-</m:t>
        </m:r>
        <m:f>
          <m:f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fPr>
          <m:num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1</m:t>
            </m:r>
          </m:num>
          <m:den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2</m:t>
            </m:r>
          </m:den>
        </m:f>
      </m:oMath>
      <w:r w:rsidR="00844ED5" w:rsidRPr="00D21CA5">
        <w:rPr>
          <w:iCs/>
          <w:sz w:val="28"/>
          <w:szCs w:val="28"/>
          <w:lang w:val="es-ES"/>
        </w:rPr>
        <w:t>.</w:t>
      </w:r>
      <w:r w:rsidR="00BC68FB" w:rsidRPr="00D21CA5">
        <w:rPr>
          <w:iCs/>
          <w:sz w:val="28"/>
          <w:szCs w:val="28"/>
          <w:lang w:val="es-ES"/>
        </w:rPr>
        <w:t xml:space="preserve"> </w:t>
      </w:r>
      <w:r w:rsidR="00C860BB" w:rsidRPr="00D21CA5">
        <w:rPr>
          <w:iCs/>
          <w:sz w:val="28"/>
          <w:szCs w:val="28"/>
          <w:lang w:val="es-ES"/>
        </w:rPr>
        <w:t xml:space="preserve">Como </w:t>
      </w:r>
      <m:oMath>
        <m:d>
          <m:dPr>
            <m:begChr m:val="|"/>
            <m:endChr m:val="|"/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iCs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λ</m:t>
                </m:r>
              </m:e>
              <m:sub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1</m:t>
                </m:r>
              </m:sub>
            </m:sSub>
          </m:e>
        </m:d>
        <m:r>
          <w:rPr>
            <w:rFonts w:ascii="Latin Modern Math" w:hAnsi="Latin Modern Math"/>
            <w:sz w:val="28"/>
            <w:szCs w:val="28"/>
            <w:lang w:val="es-ES"/>
          </w:rPr>
          <m:t>&gt;1</m:t>
        </m:r>
      </m:oMath>
      <w:r w:rsidR="00C860BB" w:rsidRPr="00D21CA5">
        <w:rPr>
          <w:iCs/>
          <w:sz w:val="28"/>
          <w:szCs w:val="28"/>
          <w:lang w:val="es-ES"/>
        </w:rPr>
        <w:t xml:space="preserve">,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x</m:t>
        </m:r>
        <m:d>
          <m:d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d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k</m:t>
            </m:r>
          </m:e>
        </m:d>
        <m:r>
          <w:rPr>
            <w:rFonts w:ascii="Latin Modern Math" w:hAnsi="Latin Modern Math"/>
            <w:sz w:val="28"/>
            <w:szCs w:val="28"/>
            <w:lang w:val="es-ES"/>
          </w:rPr>
          <m:t>→∞</m:t>
        </m:r>
      </m:oMath>
      <w:r w:rsidR="00C860BB" w:rsidRPr="00D21CA5">
        <w:rPr>
          <w:iCs/>
          <w:sz w:val="28"/>
          <w:szCs w:val="28"/>
          <w:lang w:val="es-ES"/>
        </w:rPr>
        <w:t xml:space="preserve">; </w:t>
      </w:r>
      <w:r w:rsidR="00774D73" w:rsidRPr="00D21CA5">
        <w:rPr>
          <w:iCs/>
          <w:sz w:val="28"/>
          <w:szCs w:val="28"/>
          <w:lang w:val="es-ES"/>
        </w:rPr>
        <w:t xml:space="preserve">el sistema </w:t>
      </w:r>
      <w:r w:rsidR="00C860BB" w:rsidRPr="00D21CA5">
        <w:rPr>
          <w:iCs/>
          <w:sz w:val="28"/>
          <w:szCs w:val="28"/>
          <w:lang w:val="es-ES"/>
        </w:rPr>
        <w:t xml:space="preserve">es inestable y no converge al punto </w:t>
      </w:r>
      <m:oMath>
        <m:acc>
          <m:accPr>
            <m:chr m:val="̃"/>
            <m:ctrlPr>
              <w:rPr>
                <w:rFonts w:ascii="Latin Modern Math" w:hAnsi="Latin Modern Math"/>
                <w:b/>
                <w:bCs/>
                <w:sz w:val="28"/>
                <w:szCs w:val="28"/>
                <w:lang w:val="es-ES"/>
              </w:rPr>
            </m:ctrlPr>
          </m:accPr>
          <m:e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</m:acc>
        <m:r>
          <w:rPr>
            <w:rFonts w:ascii="Latin Modern Math" w:hAnsi="Latin Modern Math"/>
            <w:sz w:val="28"/>
            <w:szCs w:val="28"/>
            <w:lang w:val="es-ES"/>
          </w:rPr>
          <m:t>=</m:t>
        </m:r>
        <m:sSup>
          <m:sSup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  <w:iCs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I-A</m:t>
                </m:r>
              </m:e>
            </m:d>
          </m:e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-1</m:t>
            </m:r>
          </m:sup>
        </m:sSup>
        <m:r>
          <m:rPr>
            <m:sty m:val="b"/>
          </m:rPr>
          <w:rPr>
            <w:rFonts w:ascii="Latin Modern Math" w:hAnsi="Latin Modern Math"/>
            <w:sz w:val="28"/>
            <w:szCs w:val="28"/>
            <w:lang w:val="es-ES"/>
          </w:rPr>
          <m:t>b</m:t>
        </m:r>
      </m:oMath>
      <w:r w:rsidR="005423B6" w:rsidRPr="00D21CA5">
        <w:rPr>
          <w:sz w:val="28"/>
          <w:szCs w:val="28"/>
          <w:lang w:val="es-ES"/>
        </w:rPr>
        <w:t>.</w:t>
      </w:r>
    </w:p>
    <w:p w14:paraId="184BAC01" w14:textId="05C1B810" w:rsidR="005423B6" w:rsidRPr="00D21CA5" w:rsidRDefault="005423B6" w:rsidP="004C3D22">
      <w:pPr>
        <w:rPr>
          <w:sz w:val="28"/>
          <w:szCs w:val="28"/>
          <w:lang w:val="es-ES"/>
        </w:rPr>
      </w:pPr>
      <w:r w:rsidRPr="00D21CA5">
        <w:rPr>
          <w:sz w:val="28"/>
          <w:szCs w:val="28"/>
          <w:lang w:val="es-ES"/>
        </w:rPr>
        <w:t>(c)</w:t>
      </w:r>
    </w:p>
    <w:p w14:paraId="63642531" w14:textId="54B4DA5F" w:rsidR="006C6E6D" w:rsidRPr="00D21CA5" w:rsidRDefault="00286C09" w:rsidP="004C3D22">
      <w:pPr>
        <w:rPr>
          <w:sz w:val="28"/>
          <w:szCs w:val="28"/>
          <w:lang w:val="es-ES"/>
        </w:rPr>
      </w:pPr>
      <w:r w:rsidRPr="00D21CA5">
        <w:rPr>
          <w:sz w:val="28"/>
          <w:szCs w:val="28"/>
          <w:lang w:val="es-ES"/>
        </w:rPr>
        <w:t xml:space="preserve">Primero, </w:t>
      </w:r>
      <w:r w:rsidR="00FA71D9" w:rsidRPr="00D21CA5">
        <w:rPr>
          <w:sz w:val="28"/>
          <w:szCs w:val="28"/>
          <w:lang w:val="es-ES"/>
        </w:rPr>
        <w:t>voy a buscar</w:t>
      </w:r>
      <w:r w:rsidR="00A735E5" w:rsidRPr="00D21CA5">
        <w:rPr>
          <w:sz w:val="28"/>
          <w:szCs w:val="28"/>
          <w:lang w:val="es-ES"/>
        </w:rPr>
        <w:t xml:space="preserve"> </w:t>
      </w:r>
      <w:r w:rsidRPr="00D21CA5">
        <w:rPr>
          <w:sz w:val="28"/>
          <w:szCs w:val="28"/>
          <w:lang w:val="es-ES"/>
        </w:rPr>
        <w:t>l</w:t>
      </w:r>
      <w:r w:rsidR="006C6E6D" w:rsidRPr="00D21CA5">
        <w:rPr>
          <w:sz w:val="28"/>
          <w:szCs w:val="28"/>
          <w:lang w:val="es-ES"/>
        </w:rPr>
        <w:t xml:space="preserve">os autovectores </w:t>
      </w:r>
      <w:r w:rsidR="002D5D78" w:rsidRPr="00D21CA5">
        <w:rPr>
          <w:sz w:val="28"/>
          <w:szCs w:val="28"/>
          <w:lang w:val="es-ES"/>
        </w:rPr>
        <w:t xml:space="preserve">de A </w:t>
      </w:r>
      <w:r w:rsidR="00A735E5" w:rsidRPr="00D21CA5">
        <w:rPr>
          <w:sz w:val="28"/>
          <w:szCs w:val="28"/>
          <w:lang w:val="es-ES"/>
        </w:rPr>
        <w:t>resolviendo</w:t>
      </w:r>
      <w:r w:rsidR="006C6E6D" w:rsidRPr="00D21CA5">
        <w:rPr>
          <w:sz w:val="28"/>
          <w:szCs w:val="28"/>
          <w:lang w:val="es-ES"/>
        </w:rPr>
        <w:t>:</w:t>
      </w:r>
    </w:p>
    <w:p w14:paraId="01639B36" w14:textId="06467865" w:rsidR="007A5E80" w:rsidRPr="00D21CA5" w:rsidRDefault="00D21057" w:rsidP="004C3D22">
      <w:pPr>
        <w:rPr>
          <w:iCs/>
          <w:sz w:val="28"/>
          <w:szCs w:val="28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7/2-4</m:t>
                    </m:r>
                  </m:e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0</m:t>
                  </m:r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0</m:t>
                  </m:r>
                </m:e>
              </m:eqAr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→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  <w:sz w:val="28"/>
                  <w:szCs w:val="28"/>
                  <w:lang w:val="es-ES"/>
                </w:rPr>
                <m:t>v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1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4</m:t>
                  </m:r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</m:t>
                  </m:r>
                </m:e>
              </m:eqArr>
            </m:e>
          </m:d>
        </m:oMath>
      </m:oMathPara>
    </w:p>
    <w:p w14:paraId="6492E1D4" w14:textId="2F264C9E" w:rsidR="00840B58" w:rsidRPr="00D21CA5" w:rsidRDefault="00840B58" w:rsidP="004C3D22">
      <w:pP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>Y</w:t>
      </w:r>
      <w:r w:rsidR="00CB3298" w:rsidRPr="00D21CA5">
        <w:rPr>
          <w:iCs/>
          <w:sz w:val="28"/>
          <w:szCs w:val="28"/>
          <w:lang w:val="es-ES"/>
        </w:rPr>
        <w:t xml:space="preserve"> el segundo es:</w:t>
      </w:r>
    </w:p>
    <w:p w14:paraId="4F7C390E" w14:textId="5955A88C" w:rsidR="00840B58" w:rsidRPr="00D21CA5" w:rsidRDefault="00D21057" w:rsidP="004C3D22">
      <w:pPr>
        <w:rPr>
          <w:iCs/>
          <w:sz w:val="28"/>
          <w:szCs w:val="28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7/2+1/2</m:t>
                    </m:r>
                  </m:e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1/2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0</m:t>
                  </m:r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0</m:t>
                  </m:r>
                </m:e>
              </m:eqAr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→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  <w:sz w:val="28"/>
                  <w:szCs w:val="28"/>
                  <w:lang w:val="es-ES"/>
                </w:rPr>
                <m:t>v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</m:t>
                  </m:r>
                </m:e>
              </m:eqArr>
            </m:e>
          </m:d>
        </m:oMath>
      </m:oMathPara>
    </w:p>
    <w:p w14:paraId="0E709C7C" w14:textId="545438F9" w:rsidR="00FC0AD4" w:rsidRPr="00D21CA5" w:rsidRDefault="00695EF9" w:rsidP="004C3D22">
      <w:pP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>Recuerdo</w:t>
      </w:r>
      <w:r w:rsidR="009D4483" w:rsidRPr="00D21CA5">
        <w:rPr>
          <w:iCs/>
          <w:sz w:val="28"/>
          <w:szCs w:val="28"/>
          <w:lang w:val="es-ES"/>
        </w:rPr>
        <w:t xml:space="preserve"> que la forma funcional </w:t>
      </w:r>
      <w:r w:rsidR="006376C8" w:rsidRPr="00D21CA5">
        <w:rPr>
          <w:iCs/>
          <w:sz w:val="28"/>
          <w:szCs w:val="28"/>
          <w:lang w:val="es-ES"/>
        </w:rPr>
        <w:t>es</w:t>
      </w:r>
      <w:r w:rsidR="009D4483" w:rsidRPr="00D21CA5">
        <w:rPr>
          <w:iCs/>
          <w:sz w:val="28"/>
          <w:szCs w:val="28"/>
          <w:lang w:val="es-ES"/>
        </w:rPr>
        <w:t xml:space="preserve"> </w:t>
      </w:r>
      <m:oMath>
        <m:r>
          <m:rPr>
            <m:sty m:val="b"/>
          </m:rPr>
          <w:rPr>
            <w:rFonts w:ascii="Latin Modern Math" w:hAnsi="Latin Modern Math"/>
            <w:sz w:val="28"/>
            <w:szCs w:val="28"/>
            <w:lang w:val="es-ES"/>
          </w:rPr>
          <m:t>x</m:t>
        </m:r>
        <m:d>
          <m:d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d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k</m:t>
            </m:r>
          </m:e>
        </m:d>
        <m:r>
          <w:rPr>
            <w:rFonts w:ascii="Latin Modern Math" w:hAnsi="Latin Modern Math"/>
            <w:sz w:val="28"/>
            <w:szCs w:val="28"/>
            <w:lang w:val="es-ES"/>
          </w:rPr>
          <m:t>=</m:t>
        </m:r>
        <m:sSup>
          <m:sSup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p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A</m:t>
            </m:r>
          </m:e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k</m:t>
            </m:r>
          </m:sup>
        </m:sSup>
        <m:sSub>
          <m:sSub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bPr>
          <m:e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0</m:t>
            </m:r>
          </m:sub>
        </m:sSub>
        <m:r>
          <w:rPr>
            <w:rFonts w:ascii="Latin Modern Math" w:hAnsi="Latin Modern Math"/>
            <w:sz w:val="28"/>
            <w:szCs w:val="28"/>
            <w:lang w:val="es-ES"/>
          </w:rPr>
          <m:t>+</m:t>
        </m:r>
        <m:d>
          <m:d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d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I-</m:t>
            </m:r>
            <m:sSup>
              <m:sSupPr>
                <m:ctrlPr>
                  <w:rPr>
                    <w:rFonts w:ascii="Latin Modern Math" w:hAnsi="Latin Modern Math"/>
                    <w:i/>
                    <w:iCs/>
                    <w:sz w:val="28"/>
                    <w:szCs w:val="28"/>
                    <w:lang w:val="es-ES"/>
                  </w:rPr>
                </m:ctrlPr>
              </m:sSup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A</m:t>
                </m:r>
              </m:e>
              <m:sup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k</m:t>
                </m:r>
              </m:sup>
            </m:sSup>
          </m:e>
        </m:d>
        <m:sSup>
          <m:sSup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  <w:iCs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I-A</m:t>
                </m:r>
              </m:e>
            </m:d>
          </m:e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-1</m:t>
            </m:r>
          </m:sup>
        </m:sSup>
        <m:r>
          <m:rPr>
            <m:sty m:val="b"/>
          </m:rPr>
          <w:rPr>
            <w:rFonts w:ascii="Latin Modern Math" w:hAnsi="Latin Modern Math"/>
            <w:sz w:val="28"/>
            <w:szCs w:val="28"/>
            <w:lang w:val="es-ES"/>
          </w:rPr>
          <m:t>b</m:t>
        </m:r>
      </m:oMath>
      <w:r w:rsidR="009D4483" w:rsidRPr="00D21CA5">
        <w:rPr>
          <w:iCs/>
          <w:sz w:val="28"/>
          <w:szCs w:val="28"/>
          <w:lang w:val="es-ES"/>
        </w:rPr>
        <w:t xml:space="preserve">, </w:t>
      </w:r>
      <w:r w:rsidRPr="00D21CA5">
        <w:rPr>
          <w:iCs/>
          <w:sz w:val="28"/>
          <w:szCs w:val="28"/>
          <w:lang w:val="es-ES"/>
        </w:rPr>
        <w:t xml:space="preserve">y </w:t>
      </w:r>
      <w:r w:rsidR="009D4483" w:rsidRPr="00D21CA5">
        <w:rPr>
          <w:iCs/>
          <w:sz w:val="28"/>
          <w:szCs w:val="28"/>
          <w:lang w:val="es-ES"/>
        </w:rPr>
        <w:t>podemos despejar</w:t>
      </w:r>
    </w:p>
    <w:p w14:paraId="40C5DB8E" w14:textId="4FFABCDC" w:rsidR="009D4483" w:rsidRPr="00D21CA5" w:rsidRDefault="006376C8" w:rsidP="004C3D22">
      <w:pPr>
        <w:rPr>
          <w:iCs/>
          <w:sz w:val="28"/>
          <w:szCs w:val="28"/>
          <w:lang w:val="es-ES"/>
        </w:rPr>
      </w:pPr>
      <m:oMathPara>
        <m:oMath>
          <m:r>
            <m:rPr>
              <m:sty m:val="b"/>
            </m:rPr>
            <w:rPr>
              <w:rFonts w:ascii="Latin Modern Math" w:hAnsi="Latin Modern Math"/>
              <w:sz w:val="28"/>
              <w:szCs w:val="28"/>
              <w:lang w:val="es-ES"/>
            </w:rPr>
            <m:t>x</m:t>
          </m:r>
          <m:d>
            <m:d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k</m:t>
              </m: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A</m:t>
              </m:r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k</m:t>
              </m:r>
            </m:sup>
          </m:sSup>
          <m:sSub>
            <m:sSubPr>
              <m:ctrlPr>
                <w:rPr>
                  <w:rFonts w:ascii="Latin Modern Math" w:hAnsi="Latin Modern Math"/>
                  <w:b/>
                  <w:bCs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  <w:sz w:val="28"/>
                  <w:szCs w:val="28"/>
                  <w:lang w:val="es-E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Latin Modern Math" w:hAnsi="Latin Modern Math"/>
                  <w:sz w:val="28"/>
                  <w:szCs w:val="28"/>
                  <w:lang w:val="es-ES"/>
                </w:rPr>
                <m:t>0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d>
            <m:d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I-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A</m:t>
                  </m: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k</m:t>
                  </m:r>
                </m:sup>
              </m:sSup>
            </m:e>
          </m:d>
          <m:acc>
            <m:accPr>
              <m:chr m:val="̃"/>
              <m:ctrlPr>
                <w:rPr>
                  <w:rFonts w:ascii="Latin Modern Math" w:hAnsi="Latin Modern Math"/>
                  <w:b/>
                  <w:bCs/>
                  <w:sz w:val="28"/>
                  <w:szCs w:val="28"/>
                  <w:lang w:val="es-ES"/>
                </w:rPr>
              </m:ctrlPr>
            </m:accPr>
            <m:e>
              <m:r>
                <m:rPr>
                  <m:sty m:val="b"/>
                </m:rPr>
                <w:rPr>
                  <w:rFonts w:ascii="Latin Modern Math" w:hAnsi="Latin Modern Math"/>
                  <w:sz w:val="28"/>
                  <w:szCs w:val="28"/>
                  <w:lang w:val="es-ES"/>
                </w:rPr>
                <m:t>x</m:t>
              </m:r>
            </m:e>
          </m:acc>
          <m:r>
            <m:rPr>
              <m:sty m:val="bi"/>
            </m:rP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A</m:t>
              </m:r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k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  <w:sz w:val="28"/>
                  <w:szCs w:val="28"/>
                  <w:lang w:val="es-ES"/>
                </w:rPr>
                <m:t>x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0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acc>
            <m:accPr>
              <m:chr m:val="̃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acc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x</m:t>
              </m:r>
            </m:e>
          </m:acc>
          <m:r>
            <w:rPr>
              <w:rFonts w:ascii="Latin Modern Math" w:hAnsi="Latin Modern Math"/>
              <w:sz w:val="28"/>
              <w:szCs w:val="28"/>
              <w:lang w:val="es-ES"/>
            </w:rPr>
            <m:t>-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A</m:t>
              </m:r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k</m:t>
              </m:r>
            </m:sup>
          </m:sSup>
          <m:acc>
            <m:accPr>
              <m:chr m:val="̃"/>
              <m:ctrlPr>
                <w:rPr>
                  <w:rFonts w:ascii="Latin Modern Math" w:hAnsi="Latin Modern Math"/>
                  <w:b/>
                  <w:bCs/>
                  <w:sz w:val="28"/>
                  <w:szCs w:val="28"/>
                  <w:lang w:val="es-ES"/>
                </w:rPr>
              </m:ctrlPr>
            </m:accPr>
            <m:e>
              <m:r>
                <m:rPr>
                  <m:sty m:val="b"/>
                </m:rPr>
                <w:rPr>
                  <w:rFonts w:ascii="Latin Modern Math" w:hAnsi="Latin Modern Math"/>
                  <w:sz w:val="28"/>
                  <w:szCs w:val="28"/>
                  <w:lang w:val="es-ES"/>
                </w:rPr>
                <m:t>x</m:t>
              </m:r>
            </m:e>
          </m:acc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A</m:t>
              </m:r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k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-</m:t>
              </m:r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x</m:t>
                  </m:r>
                </m:e>
              </m:acc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acc>
            <m:accPr>
              <m:chr m:val="̃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accPr>
            <m:e>
              <m:r>
                <m:rPr>
                  <m:sty m:val="b"/>
                </m:rPr>
                <w:rPr>
                  <w:rFonts w:ascii="Latin Modern Math" w:hAnsi="Latin Modern Math"/>
                  <w:sz w:val="28"/>
                  <w:szCs w:val="28"/>
                  <w:lang w:val="es-ES"/>
                </w:rPr>
                <m:t>x</m:t>
              </m:r>
            </m:e>
          </m:acc>
        </m:oMath>
      </m:oMathPara>
    </w:p>
    <w:p w14:paraId="6ECB0FF2" w14:textId="3101FD21" w:rsidR="003F1069" w:rsidRPr="00D21CA5" w:rsidRDefault="00343761" w:rsidP="004C3D22">
      <w:pPr>
        <w:rPr>
          <w:iCs/>
          <w:sz w:val="28"/>
          <w:szCs w:val="28"/>
          <w:lang w:val="es-ES"/>
        </w:rPr>
      </w:pPr>
      <w:r w:rsidRPr="00D21CA5">
        <w:rPr>
          <w:sz w:val="28"/>
          <w:szCs w:val="28"/>
          <w:lang w:val="es-ES"/>
        </w:rPr>
        <w:t xml:space="preserve">Nos interesa que el comportamiento de </w:t>
      </w:r>
      <m:oMath>
        <m:r>
          <m:rPr>
            <m:sty m:val="b"/>
          </m:rPr>
          <w:rPr>
            <w:rFonts w:ascii="Latin Modern Math" w:hAnsi="Latin Modern Math"/>
            <w:sz w:val="28"/>
            <w:szCs w:val="28"/>
            <w:lang w:val="es-ES"/>
          </w:rPr>
          <m:t>x</m:t>
        </m:r>
        <m:d>
          <m:d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d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k</m:t>
            </m:r>
          </m:e>
        </m:d>
      </m:oMath>
      <w:r w:rsidRPr="00D21CA5">
        <w:rPr>
          <w:iCs/>
          <w:sz w:val="28"/>
          <w:szCs w:val="28"/>
          <w:lang w:val="es-ES"/>
        </w:rPr>
        <w:t xml:space="preserve"> cuando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k→∞</m:t>
        </m:r>
      </m:oMath>
      <w:r w:rsidRPr="00D21CA5">
        <w:rPr>
          <w:iCs/>
          <w:sz w:val="28"/>
          <w:szCs w:val="28"/>
          <w:lang w:val="es-ES"/>
        </w:rPr>
        <w:t xml:space="preserve"> </w:t>
      </w:r>
      <w:r w:rsidR="0027688D" w:rsidRPr="00D21CA5">
        <w:rPr>
          <w:iCs/>
          <w:sz w:val="28"/>
          <w:szCs w:val="28"/>
          <w:lang w:val="es-ES"/>
        </w:rPr>
        <w:t>no diverja</w:t>
      </w:r>
      <w:r w:rsidR="00CE644A" w:rsidRPr="00D21CA5">
        <w:rPr>
          <w:iCs/>
          <w:sz w:val="28"/>
          <w:szCs w:val="28"/>
          <w:lang w:val="es-ES"/>
        </w:rPr>
        <w:t>. El caso simple es el que el vector in</w:t>
      </w:r>
      <w:r w:rsidR="00581E78" w:rsidRPr="00D21CA5">
        <w:rPr>
          <w:iCs/>
          <w:sz w:val="28"/>
          <w:szCs w:val="28"/>
          <w:lang w:val="es-ES"/>
        </w:rPr>
        <w:t>i</w:t>
      </w:r>
      <w:r w:rsidR="00CE644A" w:rsidRPr="00D21CA5">
        <w:rPr>
          <w:iCs/>
          <w:sz w:val="28"/>
          <w:szCs w:val="28"/>
          <w:lang w:val="es-ES"/>
        </w:rPr>
        <w:t xml:space="preserve">cial </w:t>
      </w:r>
      <w:r w:rsidR="00581E78" w:rsidRPr="00D21CA5">
        <w:rPr>
          <w:iCs/>
          <w:sz w:val="28"/>
          <w:szCs w:val="28"/>
          <w:lang w:val="es-ES"/>
        </w:rPr>
        <w:t>es el punto de equilibrio</w:t>
      </w:r>
      <w:r w:rsidR="008A7239" w:rsidRPr="00D21CA5">
        <w:rPr>
          <w:iCs/>
          <w:sz w:val="28"/>
          <w:szCs w:val="28"/>
          <w:lang w:val="es-ES"/>
        </w:rPr>
        <w:t xml:space="preserve">, </w:t>
      </w:r>
      <m:oMath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  <w:i/>
                    <w:sz w:val="28"/>
                    <w:szCs w:val="28"/>
                    <w:lang w:val="es-ES"/>
                  </w:rPr>
                </m:ctrlPr>
              </m:eqArr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2</m:t>
                </m:r>
              </m:e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2</m:t>
                </m:r>
              </m:e>
            </m:eqArr>
          </m:e>
        </m:d>
      </m:oMath>
      <w:r w:rsidR="008A7239" w:rsidRPr="00D21CA5">
        <w:rPr>
          <w:sz w:val="28"/>
          <w:szCs w:val="28"/>
          <w:lang w:val="es-ES"/>
        </w:rPr>
        <w:t>.</w:t>
      </w:r>
    </w:p>
    <w:p w14:paraId="7043820F" w14:textId="5D47857E" w:rsidR="00695EF9" w:rsidRPr="00D21CA5" w:rsidRDefault="00695EF9" w:rsidP="004C3D22">
      <w:pPr>
        <w:rPr>
          <w:sz w:val="28"/>
          <w:szCs w:val="28"/>
          <w:lang w:val="es-ES"/>
        </w:rPr>
      </w:pPr>
      <w:r w:rsidRPr="00D21CA5">
        <w:rPr>
          <w:sz w:val="28"/>
          <w:szCs w:val="28"/>
          <w:lang w:val="es-ES"/>
        </w:rPr>
        <w:t xml:space="preserve">Como estamos asumiendo que </w:t>
      </w:r>
      <w:r w:rsidRPr="00D21CA5">
        <w:rPr>
          <w:i/>
          <w:iCs/>
          <w:sz w:val="28"/>
          <w:szCs w:val="28"/>
          <w:lang w:val="es-ES"/>
        </w:rPr>
        <w:t>A</w:t>
      </w:r>
      <w:r w:rsidRPr="00D21CA5">
        <w:rPr>
          <w:sz w:val="28"/>
          <w:szCs w:val="28"/>
          <w:lang w:val="es-ES"/>
        </w:rPr>
        <w:t xml:space="preserve"> es diagonalizable, entonces sus autovectores son linealmente independientes y forman una base de </w:t>
      </w:r>
      <m:oMath>
        <m:sSup>
          <m:sSup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R</m:t>
            </m:r>
          </m:e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2</m:t>
            </m:r>
          </m:sup>
        </m:sSup>
      </m:oMath>
      <w:r w:rsidRPr="00D21CA5">
        <w:rPr>
          <w:sz w:val="28"/>
          <w:szCs w:val="28"/>
          <w:lang w:val="es-ES"/>
        </w:rPr>
        <w:t xml:space="preserve">. Eso implica que el vector </w:t>
      </w:r>
      <m:oMath>
        <m:sSub>
          <m:sSubPr>
            <m:ctrlPr>
              <w:rPr>
                <w:rFonts w:ascii="Latin Modern Math" w:hAnsi="Latin Modern Math"/>
                <w:b/>
                <w:bCs/>
                <w:i/>
                <w:sz w:val="28"/>
                <w:szCs w:val="28"/>
                <w:lang w:val="es-ES"/>
              </w:rPr>
            </m:ctrlPr>
          </m:sSubPr>
          <m:e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  <m:sub>
            <m:r>
              <m:rPr>
                <m:sty m:val="bi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0</m:t>
            </m:r>
          </m:sub>
        </m:sSub>
        <m:r>
          <m:rPr>
            <m:sty m:val="bi"/>
          </m:rPr>
          <w:rPr>
            <w:rFonts w:ascii="Latin Modern Math" w:hAnsi="Latin Modern Math"/>
            <w:sz w:val="28"/>
            <w:szCs w:val="28"/>
            <w:lang w:val="es-ES"/>
          </w:rPr>
          <m:t>-</m:t>
        </m:r>
        <m:acc>
          <m:accPr>
            <m:chr m:val="̃"/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accPr>
          <m:e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</m:acc>
      </m:oMath>
      <w:r w:rsidRPr="00D21CA5">
        <w:rPr>
          <w:sz w:val="28"/>
          <w:szCs w:val="28"/>
          <w:lang w:val="es-ES"/>
        </w:rPr>
        <w:t xml:space="preserve"> puede expresarse como combinación lineal de los autovectores. </w:t>
      </w:r>
    </w:p>
    <w:p w14:paraId="062E40BB" w14:textId="3CAACE9C" w:rsidR="009D4483" w:rsidRPr="00D21CA5" w:rsidRDefault="00622AD4" w:rsidP="004C3D22">
      <w:pPr>
        <w:rPr>
          <w:iCs/>
          <w:sz w:val="28"/>
          <w:szCs w:val="28"/>
          <w:lang w:val="es-ES"/>
        </w:rPr>
      </w:pPr>
      <m:oMathPara>
        <m:oMath>
          <m:r>
            <m:rPr>
              <m:sty m:val="b"/>
            </m:rPr>
            <w:rPr>
              <w:rFonts w:ascii="Latin Modern Math" w:hAnsi="Latin Modern Math"/>
              <w:sz w:val="28"/>
              <w:szCs w:val="28"/>
              <w:lang w:val="es-ES"/>
            </w:rPr>
            <m:t>x</m:t>
          </m:r>
          <m:d>
            <m:d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k</m:t>
              </m: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A</m:t>
              </m:r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k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-</m:t>
              </m:r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x</m:t>
                  </m:r>
                </m:e>
              </m:acc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acc>
            <m:accPr>
              <m:chr m:val="̃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accPr>
            <m:e>
              <m:r>
                <m:rPr>
                  <m:sty m:val="b"/>
                </m:rPr>
                <w:rPr>
                  <w:rFonts w:ascii="Latin Modern Math" w:hAnsi="Latin Modern Math"/>
                  <w:sz w:val="28"/>
                  <w:szCs w:val="28"/>
                  <w:lang w:val="es-ES"/>
                </w:rPr>
                <m:t>x</m:t>
              </m:r>
            </m:e>
          </m:acc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c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1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4</m:t>
              </m:r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k</m:t>
              </m:r>
            </m:sup>
          </m:sSup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4</m:t>
                  </m:r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</m:t>
                  </m:r>
                </m:e>
              </m:eqAr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c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k</m:t>
              </m:r>
            </m:sup>
          </m:sSup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</m:t>
                  </m:r>
                </m:e>
              </m:eqAr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e>
              </m:eqArr>
            </m:e>
          </m:d>
        </m:oMath>
      </m:oMathPara>
    </w:p>
    <w:p w14:paraId="4C26F1AF" w14:textId="5443DDAE" w:rsidR="00492956" w:rsidRPr="00D21CA5" w:rsidRDefault="00492956" w:rsidP="004C3D22">
      <w:pP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 xml:space="preserve">Necesitamos que </w:t>
      </w:r>
      <m:oMath>
        <m:sSub>
          <m:sSub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b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c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1</m:t>
            </m:r>
          </m:sub>
        </m:sSub>
      </m:oMath>
      <w:r w:rsidR="00C55BA8" w:rsidRPr="00D21CA5">
        <w:rPr>
          <w:iCs/>
          <w:sz w:val="28"/>
          <w:szCs w:val="28"/>
          <w:lang w:val="es-ES"/>
        </w:rPr>
        <w:t xml:space="preserve"> </w:t>
      </w:r>
      <w:r w:rsidR="00675560" w:rsidRPr="00D21CA5">
        <w:rPr>
          <w:iCs/>
          <w:sz w:val="28"/>
          <w:szCs w:val="28"/>
          <w:lang w:val="es-ES"/>
        </w:rPr>
        <w:t xml:space="preserve">sea 0 </w:t>
      </w:r>
      <w:r w:rsidRPr="00D21CA5">
        <w:rPr>
          <w:iCs/>
          <w:sz w:val="28"/>
          <w:szCs w:val="28"/>
          <w:lang w:val="es-ES"/>
        </w:rPr>
        <w:t xml:space="preserve">cancele el término </w:t>
      </w:r>
      <m:oMath>
        <m:sSup>
          <m:sSup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p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4</m:t>
            </m:r>
          </m:e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k</m:t>
            </m:r>
          </m:sup>
        </m:sSup>
      </m:oMath>
      <w:r w:rsidR="00675560" w:rsidRPr="00D21CA5">
        <w:rPr>
          <w:iCs/>
          <w:sz w:val="28"/>
          <w:szCs w:val="28"/>
          <w:lang w:val="es-ES"/>
        </w:rPr>
        <w:t>.</w:t>
      </w:r>
      <w:r w:rsidR="00C55BA8" w:rsidRPr="00D21CA5">
        <w:rPr>
          <w:iCs/>
          <w:sz w:val="28"/>
          <w:szCs w:val="28"/>
          <w:lang w:val="es-ES"/>
        </w:rPr>
        <w:t xml:space="preserve"> De esa manera el sistema tiende a </w:t>
      </w:r>
      <m:oMath>
        <m:d>
          <m:dPr>
            <m:begChr m:val="["/>
            <m:endChr m:val="]"/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  <w:i/>
                    <w:iCs/>
                    <w:sz w:val="28"/>
                    <w:szCs w:val="28"/>
                    <w:lang w:val="es-ES"/>
                  </w:rPr>
                </m:ctrlPr>
              </m:eqArr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2</m:t>
                </m:r>
              </m:e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2</m:t>
                </m:r>
              </m:e>
            </m:eqArr>
          </m:e>
        </m:d>
      </m:oMath>
      <w:r w:rsidR="00C55BA8" w:rsidRPr="00D21CA5">
        <w:rPr>
          <w:iCs/>
          <w:sz w:val="28"/>
          <w:szCs w:val="28"/>
          <w:lang w:val="es-ES"/>
        </w:rPr>
        <w:t>.</w:t>
      </w:r>
      <w:r w:rsidR="009673DC" w:rsidRPr="00D21CA5">
        <w:rPr>
          <w:iCs/>
          <w:sz w:val="28"/>
          <w:szCs w:val="28"/>
          <w:lang w:val="es-ES"/>
        </w:rPr>
        <w:t xml:space="preserve"> Para hallar otros</w:t>
      </w:r>
      <w:r w:rsidR="004C0414" w:rsidRPr="00D21CA5">
        <w:rPr>
          <w:iCs/>
          <w:sz w:val="28"/>
          <w:szCs w:val="28"/>
          <w:lang w:val="es-ES"/>
        </w:rPr>
        <w:t xml:space="preserve"> puntos que lleven la función a converger</w:t>
      </w:r>
      <w:r w:rsidR="005B6CD0">
        <w:rPr>
          <w:iCs/>
          <w:sz w:val="28"/>
          <w:szCs w:val="28"/>
          <w:lang w:val="es-ES"/>
        </w:rPr>
        <w:t xml:space="preserve"> usamos</w:t>
      </w:r>
      <w:r w:rsidR="004C0414" w:rsidRPr="00D21CA5">
        <w:rPr>
          <w:iCs/>
          <w:sz w:val="28"/>
          <w:szCs w:val="28"/>
          <w:lang w:val="es-ES"/>
        </w:rPr>
        <w:t xml:space="preserve"> que </w:t>
      </w:r>
      <m:oMath>
        <m:sSub>
          <m:sSub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bPr>
          <m:e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0</m:t>
            </m:r>
          </m:sub>
        </m:sSub>
        <m:r>
          <w:rPr>
            <w:rFonts w:ascii="Latin Modern Math" w:hAnsi="Latin Modern Math"/>
            <w:sz w:val="28"/>
            <w:szCs w:val="28"/>
            <w:lang w:val="es-ES"/>
          </w:rPr>
          <m:t>-</m:t>
        </m:r>
        <m:acc>
          <m:accPr>
            <m:chr m:val="̃"/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accPr>
          <m:e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</m:acc>
        <m:r>
          <w:rPr>
            <w:rFonts w:ascii="Latin Modern Math" w:hAnsi="Latin Modern Math"/>
            <w:sz w:val="28"/>
            <w:szCs w:val="28"/>
            <w:lang w:val="es-ES"/>
          </w:rPr>
          <m:t>=</m:t>
        </m:r>
        <m:sSub>
          <m:sSub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b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c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  <w:i/>
                    <w:iCs/>
                    <w:sz w:val="28"/>
                    <w:szCs w:val="28"/>
                    <w:lang w:val="es-ES"/>
                  </w:rPr>
                </m:ctrlPr>
              </m:eqArr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4</m:t>
                </m:r>
              </m:e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1</m:t>
                </m:r>
              </m:e>
            </m:eqArr>
          </m:e>
        </m:d>
        <m:r>
          <w:rPr>
            <w:rFonts w:ascii="Latin Modern Math" w:hAnsi="Latin Modern Math"/>
            <w:sz w:val="28"/>
            <w:szCs w:val="28"/>
            <w:lang w:val="es-ES"/>
          </w:rPr>
          <m:t>+</m:t>
        </m:r>
        <m:sSub>
          <m:sSub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b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c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  <w:i/>
                    <w:iCs/>
                    <w:sz w:val="28"/>
                    <w:szCs w:val="28"/>
                    <w:lang w:val="es-ES"/>
                  </w:rPr>
                </m:ctrlPr>
              </m:eqArr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  <w:iCs/>
                        <w:sz w:val="28"/>
                        <w:szCs w:val="28"/>
                        <w:lang w:val="es-ES"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2</m:t>
                    </m:r>
                  </m:den>
                </m:f>
              </m:e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1</m:t>
                </m:r>
              </m:e>
            </m:eqArr>
          </m:e>
        </m:d>
      </m:oMath>
      <w:r w:rsidR="004C0414" w:rsidRPr="00D21CA5">
        <w:rPr>
          <w:iCs/>
          <w:sz w:val="28"/>
          <w:szCs w:val="28"/>
          <w:lang w:val="es-ES"/>
        </w:rPr>
        <w:t xml:space="preserve">, </w:t>
      </w:r>
      <w:r w:rsidR="00741C39">
        <w:rPr>
          <w:iCs/>
          <w:sz w:val="28"/>
          <w:szCs w:val="28"/>
          <w:lang w:val="es-ES"/>
        </w:rPr>
        <w:t xml:space="preserve">porque es una combinacion lineal de los autovectores, </w:t>
      </w:r>
      <w:r w:rsidR="004C0414" w:rsidRPr="00D21CA5">
        <w:rPr>
          <w:iCs/>
          <w:sz w:val="28"/>
          <w:szCs w:val="28"/>
          <w:lang w:val="es-ES"/>
        </w:rPr>
        <w:t xml:space="preserve">pero necesitamos que </w:t>
      </w:r>
      <m:oMath>
        <m:sSub>
          <m:sSub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b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c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1</m:t>
            </m:r>
          </m:sub>
        </m:sSub>
        <m:r>
          <w:rPr>
            <w:rFonts w:ascii="Latin Modern Math" w:hAnsi="Latin Modern Math"/>
            <w:sz w:val="28"/>
            <w:szCs w:val="28"/>
            <w:lang w:val="es-ES"/>
          </w:rPr>
          <m:t>=0</m:t>
        </m:r>
      </m:oMath>
      <w:r w:rsidR="004C0414" w:rsidRPr="00D21CA5">
        <w:rPr>
          <w:iCs/>
          <w:sz w:val="28"/>
          <w:szCs w:val="28"/>
          <w:lang w:val="es-ES"/>
        </w:rPr>
        <w:t>, entonces</w:t>
      </w:r>
      <w:r w:rsidR="00741C39">
        <w:rPr>
          <w:iCs/>
          <w:sz w:val="28"/>
          <w:szCs w:val="28"/>
          <w:lang w:val="es-ES"/>
        </w:rPr>
        <w:t xml:space="preserve"> buscamos los valores que cumplan esa condicion de </w:t>
      </w:r>
      <m:oMath>
        <m:sSub>
          <m:sSub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b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c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1</m:t>
            </m:r>
          </m:sub>
        </m:sSub>
        <m:r>
          <w:rPr>
            <w:rFonts w:ascii="Latin Modern Math" w:hAnsi="Latin Modern Math"/>
            <w:sz w:val="28"/>
            <w:szCs w:val="28"/>
            <w:lang w:val="es-ES"/>
          </w:rPr>
          <m:t>=0</m:t>
        </m:r>
      </m:oMath>
      <w:r w:rsidR="00741C39">
        <w:rPr>
          <w:sz w:val="28"/>
          <w:szCs w:val="28"/>
          <w:lang w:val="es-ES"/>
        </w:rPr>
        <w:t>.</w:t>
      </w:r>
    </w:p>
    <w:p w14:paraId="060A214E" w14:textId="7AEFE016" w:rsidR="004C0414" w:rsidRPr="00D21CA5" w:rsidRDefault="00D21057" w:rsidP="004C3D22">
      <w:pPr>
        <w:rPr>
          <w:iCs/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  <w:sz w:val="28"/>
                  <w:szCs w:val="28"/>
                  <w:lang w:val="es-ES"/>
                </w:rPr>
                <m:t>x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0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-</m:t>
          </m:r>
          <m:acc>
            <m:accPr>
              <m:chr m:val="̃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accPr>
            <m:e>
              <m:r>
                <m:rPr>
                  <m:sty m:val="b"/>
                </m:rPr>
                <w:rPr>
                  <w:rFonts w:ascii="Latin Modern Math" w:hAnsi="Latin Modern Math"/>
                  <w:sz w:val="28"/>
                  <w:szCs w:val="28"/>
                  <w:lang w:val="es-ES"/>
                </w:rPr>
                <m:t>x</m:t>
              </m:r>
            </m:e>
          </m:acc>
          <m:r>
            <w:rPr>
              <w:rFonts w:ascii="Latin Modern Math" w:hAnsi="Latin Modern Math"/>
              <w:sz w:val="28"/>
              <w:szCs w:val="28"/>
              <w:lang w:val="es-ES"/>
            </w:rPr>
            <m:t>=+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c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</m:t>
                  </m:r>
                </m:e>
              </m:eqArr>
            </m:e>
          </m:d>
        </m:oMath>
      </m:oMathPara>
    </w:p>
    <w:p w14:paraId="28F72DE5" w14:textId="3C333C86" w:rsidR="004C0414" w:rsidRPr="00D21CA5" w:rsidRDefault="00D21057" w:rsidP="004C3D22">
      <w:pPr>
        <w:rPr>
          <w:iCs/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  <w:sz w:val="28"/>
                  <w:szCs w:val="28"/>
                  <w:lang w:val="es-ES"/>
                </w:rPr>
                <m:t>x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0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c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</m:t>
                  </m:r>
                </m:e>
              </m:eqAr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acc>
            <m:accPr>
              <m:chr m:val="̃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accPr>
            <m:e>
              <m:r>
                <m:rPr>
                  <m:sty m:val="b"/>
                </m:rPr>
                <w:rPr>
                  <w:rFonts w:ascii="Latin Modern Math" w:hAnsi="Latin Modern Math"/>
                  <w:sz w:val="28"/>
                  <w:szCs w:val="28"/>
                  <w:lang w:val="es-ES"/>
                </w:rPr>
                <m:t>x</m:t>
              </m:r>
            </m:e>
          </m:acc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c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</m:t>
                  </m:r>
                </m:e>
              </m:eqAr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e>
              </m:eqArr>
            </m:e>
          </m:d>
        </m:oMath>
      </m:oMathPara>
    </w:p>
    <w:p w14:paraId="2E8F1FD9" w14:textId="00356E9D" w:rsidR="008E522F" w:rsidRPr="00D21CA5" w:rsidRDefault="00B247A8" w:rsidP="004C3D22">
      <w:pP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 xml:space="preserve">Cualquier valor de </w:t>
      </w:r>
      <m:oMath>
        <m:sSub>
          <m:sSub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b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c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1</m:t>
            </m:r>
          </m:sub>
        </m:sSub>
      </m:oMath>
      <w:r w:rsidRPr="00D21CA5">
        <w:rPr>
          <w:iCs/>
          <w:sz w:val="28"/>
          <w:szCs w:val="28"/>
          <w:lang w:val="es-ES"/>
        </w:rPr>
        <w:t xml:space="preserve"> cumple la condición de que converje. Buscamos valor de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α</m:t>
        </m:r>
      </m:oMath>
      <w:r w:rsidRPr="00D21CA5">
        <w:rPr>
          <w:iCs/>
          <w:sz w:val="28"/>
          <w:szCs w:val="28"/>
          <w:lang w:val="es-ES"/>
        </w:rPr>
        <w:t xml:space="preserve"> y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β</m:t>
        </m:r>
      </m:oMath>
      <w:r w:rsidRPr="00D21CA5">
        <w:rPr>
          <w:iCs/>
          <w:sz w:val="28"/>
          <w:szCs w:val="28"/>
          <w:lang w:val="es-ES"/>
        </w:rPr>
        <w:t>.</w:t>
      </w:r>
    </w:p>
    <w:p w14:paraId="0D73A7C0" w14:textId="444A179A" w:rsidR="004C0414" w:rsidRPr="00D21CA5" w:rsidRDefault="00D21057" w:rsidP="004C3D22">
      <w:pPr>
        <w:rPr>
          <w:iCs/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  <w:sz w:val="28"/>
                  <w:szCs w:val="28"/>
                  <w:lang w:val="es-ES"/>
                </w:rPr>
                <m:t>x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0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x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y(0)</m:t>
                  </m:r>
                </m:e>
              </m:eqAr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α</m:t>
                  </m:r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x(-1)</m:t>
                  </m:r>
                </m:e>
              </m:eqArr>
            </m:e>
          </m:d>
        </m:oMath>
      </m:oMathPara>
    </w:p>
    <w:p w14:paraId="6413DA16" w14:textId="77777777" w:rsidR="00DF1F49" w:rsidRPr="00D21CA5" w:rsidRDefault="00DB1243" w:rsidP="004C3D22">
      <w:pP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 xml:space="preserve">Busco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x(-1)</m:t>
        </m:r>
      </m:oMath>
      <w:r w:rsidRPr="00D21CA5">
        <w:rPr>
          <w:iCs/>
          <w:sz w:val="28"/>
          <w:szCs w:val="28"/>
          <w:lang w:val="es-ES"/>
        </w:rPr>
        <w:t xml:space="preserve"> con la forumla de dos pasos: </w:t>
      </w:r>
    </w:p>
    <w:p w14:paraId="24C48A79" w14:textId="3A2622DA" w:rsidR="00C55BA8" w:rsidRPr="00D21CA5" w:rsidRDefault="00DB1243" w:rsidP="004C3D22">
      <w:pPr>
        <w:rPr>
          <w:iCs/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x</m:t>
          </m:r>
          <m:d>
            <m:d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1</m:t>
              </m: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7</m:t>
              </m:r>
            </m:num>
            <m:den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den>
          </m:f>
          <m:r>
            <w:rPr>
              <w:rFonts w:ascii="Latin Modern Math" w:hAnsi="Latin Modern Math"/>
              <w:sz w:val="28"/>
              <w:szCs w:val="28"/>
              <w:lang w:val="es-ES"/>
            </w:rPr>
            <m:t>x</m:t>
          </m:r>
          <m:d>
            <m:d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0</m:t>
              </m: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+2x</m:t>
          </m:r>
          <m:d>
            <m:d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-1</m:t>
              </m: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-9</m:t>
          </m:r>
        </m:oMath>
      </m:oMathPara>
    </w:p>
    <w:p w14:paraId="0FECB91E" w14:textId="465BDC50" w:rsidR="00DF1F49" w:rsidRPr="00D21CA5" w:rsidRDefault="00FF3C50" w:rsidP="004C3D22">
      <w:pPr>
        <w:rPr>
          <w:iCs/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β=</m:t>
          </m:r>
          <m:f>
            <m:f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7</m:t>
              </m:r>
            </m:num>
            <m:den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den>
          </m:f>
          <m:r>
            <w:rPr>
              <w:rFonts w:ascii="Latin Modern Math" w:hAnsi="Latin Modern Math"/>
              <w:sz w:val="28"/>
              <w:szCs w:val="28"/>
              <w:lang w:val="es-ES"/>
            </w:rPr>
            <m:t>α+2x</m:t>
          </m:r>
          <m:d>
            <m:d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-1</m:t>
              </m: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-9</m:t>
          </m:r>
        </m:oMath>
      </m:oMathPara>
    </w:p>
    <w:p w14:paraId="209E1564" w14:textId="25430C88" w:rsidR="00FF3C50" w:rsidRPr="00D21CA5" w:rsidRDefault="00D21057" w:rsidP="004C3D22">
      <w:pPr>
        <w:rPr>
          <w:iCs/>
          <w:sz w:val="28"/>
          <w:szCs w:val="28"/>
          <w:lang w:val="es-ES"/>
        </w:rPr>
      </w:pPr>
      <m:oMathPara>
        <m:oMath>
          <m:f>
            <m:f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β</m:t>
              </m:r>
            </m:num>
            <m:den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den>
          </m:f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f>
            <m:f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9</m:t>
              </m:r>
            </m:num>
            <m:den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den>
          </m:f>
          <m:r>
            <w:rPr>
              <w:rFonts w:ascii="Latin Modern Math" w:hAnsi="Latin Modern Math"/>
              <w:sz w:val="28"/>
              <w:szCs w:val="28"/>
              <w:lang w:val="es-E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7</m:t>
              </m:r>
            </m:num>
            <m:den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4</m:t>
              </m:r>
            </m:den>
          </m:f>
          <m:r>
            <w:rPr>
              <w:rFonts w:ascii="Latin Modern Math" w:hAnsi="Latin Modern Math"/>
              <w:sz w:val="28"/>
              <w:szCs w:val="28"/>
              <w:lang w:val="es-ES"/>
            </w:rPr>
            <m:t>α=x</m:t>
          </m:r>
          <m:d>
            <m:d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-1</m:t>
              </m:r>
            </m:e>
          </m:d>
        </m:oMath>
      </m:oMathPara>
    </w:p>
    <w:p w14:paraId="6E30CF30" w14:textId="1991F99F" w:rsidR="00FF3C50" w:rsidRPr="00D21CA5" w:rsidRDefault="00FF3C50" w:rsidP="004C3D22">
      <w:pP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>Entonces nos queda:</w:t>
      </w:r>
    </w:p>
    <w:p w14:paraId="7D6038B4" w14:textId="694D109F" w:rsidR="00FF3C50" w:rsidRPr="00D21CA5" w:rsidRDefault="00D21057" w:rsidP="004C3D22">
      <w:pPr>
        <w:rPr>
          <w:iCs/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  <w:sz w:val="28"/>
                  <w:szCs w:val="28"/>
                  <w:lang w:val="es-ES"/>
                </w:rPr>
                <m:t>x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0</m:t>
              </m:r>
            </m:sub>
          </m:sSub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x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y(0)</m:t>
                  </m:r>
                </m:e>
              </m:eqAr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α</m:t>
                  </m:r>
                </m:e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num>
                    <m:den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9</m:t>
                      </m:r>
                    </m:num>
                    <m:den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7</m:t>
                      </m:r>
                    </m:num>
                    <m:den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4</m:t>
                      </m:r>
                    </m:den>
                  </m:f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α</m:t>
                  </m:r>
                </m:e>
              </m:eqArr>
            </m:e>
          </m:d>
        </m:oMath>
      </m:oMathPara>
    </w:p>
    <w:p w14:paraId="5293D609" w14:textId="44520D96" w:rsidR="008E522F" w:rsidRPr="00D21CA5" w:rsidRDefault="00B27B43" w:rsidP="004C3D22">
      <w:pP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 xml:space="preserve">Y ahora usando la combinacion de antes </w:t>
      </w:r>
    </w:p>
    <w:p w14:paraId="221B7427" w14:textId="142E848F" w:rsidR="00B27B43" w:rsidRPr="00D21CA5" w:rsidRDefault="00D21057" w:rsidP="004C3D22">
      <w:pPr>
        <w:rPr>
          <w:iCs/>
          <w:sz w:val="28"/>
          <w:szCs w:val="28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α</m:t>
                  </m:r>
                </m:e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num>
                    <m:den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9</m:t>
                      </m:r>
                    </m:num>
                    <m:den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7</m:t>
                      </m:r>
                    </m:num>
                    <m:den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4</m:t>
                      </m:r>
                    </m:den>
                  </m:f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α</m:t>
                  </m:r>
                </m:e>
              </m:eqAr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c</m:t>
              </m:r>
            </m:e>
            <m:sub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1</m:t>
                  </m:r>
                </m:e>
              </m:eqAr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e>
              </m:eqArr>
            </m:e>
          </m:d>
        </m:oMath>
      </m:oMathPara>
    </w:p>
    <w:p w14:paraId="34C1787E" w14:textId="1B39CA40" w:rsidR="00B27B43" w:rsidRPr="00D21CA5" w:rsidRDefault="00B27B43" w:rsidP="004C3D22">
      <w:pP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>Asum</w:t>
      </w:r>
      <w:r w:rsidR="002D6AAA" w:rsidRPr="00D21CA5">
        <w:rPr>
          <w:iCs/>
          <w:sz w:val="28"/>
          <w:szCs w:val="28"/>
          <w:lang w:val="es-ES"/>
        </w:rPr>
        <w:t>o</w:t>
      </w:r>
      <w:r w:rsidRPr="00D21CA5">
        <w:rPr>
          <w:iCs/>
          <w:sz w:val="28"/>
          <w:szCs w:val="28"/>
          <w:lang w:val="es-ES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b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c</m:t>
            </m:r>
          </m:e>
          <m:sub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2</m:t>
            </m:r>
          </m:sub>
        </m:sSub>
        <m:r>
          <w:rPr>
            <w:rFonts w:ascii="Latin Modern Math" w:hAnsi="Latin Modern Math"/>
            <w:sz w:val="28"/>
            <w:szCs w:val="28"/>
            <w:lang w:val="es-ES"/>
          </w:rPr>
          <m:t>=1</m:t>
        </m:r>
      </m:oMath>
      <w:r w:rsidRPr="00D21CA5">
        <w:rPr>
          <w:iCs/>
          <w:sz w:val="28"/>
          <w:szCs w:val="28"/>
          <w:lang w:val="es-ES"/>
        </w:rPr>
        <w:t xml:space="preserve"> para encontrar un valor particular </w:t>
      </w:r>
      <w:r w:rsidR="00467EC2" w:rsidRPr="00D21CA5">
        <w:rPr>
          <w:iCs/>
          <w:sz w:val="28"/>
          <w:szCs w:val="28"/>
          <w:lang w:val="es-ES"/>
        </w:rPr>
        <w:t xml:space="preserve">de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α</m:t>
        </m:r>
      </m:oMath>
      <w:r w:rsidR="00467EC2" w:rsidRPr="00D21CA5">
        <w:rPr>
          <w:iCs/>
          <w:sz w:val="28"/>
          <w:szCs w:val="28"/>
          <w:lang w:val="es-ES"/>
        </w:rPr>
        <w:t xml:space="preserve"> y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β</m:t>
        </m:r>
      </m:oMath>
      <w:r w:rsidR="00467EC2" w:rsidRPr="00D21CA5">
        <w:rPr>
          <w:iCs/>
          <w:sz w:val="28"/>
          <w:szCs w:val="28"/>
          <w:lang w:val="es-ES"/>
        </w:rPr>
        <w:t xml:space="preserve">, pero </w:t>
      </w:r>
      <w:r w:rsidR="00AC6DFF">
        <w:rPr>
          <w:iCs/>
          <w:sz w:val="28"/>
          <w:szCs w:val="28"/>
          <w:lang w:val="es-ES"/>
        </w:rPr>
        <w:t>podría</w:t>
      </w:r>
      <w:r w:rsidR="00467EC2" w:rsidRPr="00D21CA5">
        <w:rPr>
          <w:iCs/>
          <w:sz w:val="28"/>
          <w:szCs w:val="28"/>
          <w:lang w:val="es-ES"/>
        </w:rPr>
        <w:t xml:space="preserve"> ser</w:t>
      </w:r>
      <w:r w:rsidR="002D6AAA" w:rsidRPr="00D21CA5">
        <w:rPr>
          <w:iCs/>
          <w:sz w:val="28"/>
          <w:szCs w:val="28"/>
          <w:lang w:val="es-ES"/>
        </w:rPr>
        <w:t xml:space="preserve"> </w:t>
      </w:r>
      <w:r w:rsidR="00467EC2" w:rsidRPr="00D21CA5">
        <w:rPr>
          <w:iCs/>
          <w:sz w:val="28"/>
          <w:szCs w:val="28"/>
          <w:lang w:val="es-ES"/>
        </w:rPr>
        <w:t xml:space="preserve">cualquiera. </w:t>
      </w:r>
    </w:p>
    <w:p w14:paraId="06481B01" w14:textId="6492D119" w:rsidR="00BB1AE8" w:rsidRPr="00D21CA5" w:rsidRDefault="00D21057" w:rsidP="004C3D22">
      <w:pPr>
        <w:rPr>
          <w:iCs/>
          <w:sz w:val="28"/>
          <w:szCs w:val="28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α</m:t>
                  </m:r>
                </m:e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β</m:t>
                      </m:r>
                    </m:num>
                    <m:den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9</m:t>
                      </m:r>
                    </m:num>
                    <m:den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7</m:t>
                      </m:r>
                    </m:num>
                    <m:den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4</m:t>
                      </m:r>
                    </m:den>
                  </m:f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α</m:t>
                  </m:r>
                </m:e>
              </m:eqAr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3/2</m:t>
                  </m:r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3</m:t>
                  </m:r>
                </m:e>
              </m:eqArr>
            </m:e>
          </m:d>
        </m:oMath>
      </m:oMathPara>
    </w:p>
    <w:p w14:paraId="41DF9095" w14:textId="6E3E06BF" w:rsidR="00BB1AE8" w:rsidRPr="00D21CA5" w:rsidRDefault="00BB1AE8" w:rsidP="004C3D22">
      <w:pP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>Por un lado,</w:t>
      </w:r>
    </w:p>
    <w:p w14:paraId="342B1E5C" w14:textId="45D859CC" w:rsidR="00BB1AE8" w:rsidRPr="00D21CA5" w:rsidRDefault="00BB1AE8" w:rsidP="004C3D22">
      <w:pPr>
        <w:rPr>
          <w:iCs/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w:lastRenderedPageBreak/>
            <m:t>α=</m:t>
          </m:r>
          <m:f>
            <m:f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3</m:t>
              </m:r>
            </m:num>
            <m:den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den>
          </m:f>
        </m:oMath>
      </m:oMathPara>
    </w:p>
    <w:p w14:paraId="77E65A95" w14:textId="71955232" w:rsidR="00BB1AE8" w:rsidRPr="00D21CA5" w:rsidRDefault="00BB1AE8" w:rsidP="004C3D22">
      <w:pP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 xml:space="preserve">Ahora despejo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β</m:t>
        </m:r>
      </m:oMath>
    </w:p>
    <w:p w14:paraId="0C959384" w14:textId="2A00FAF0" w:rsidR="00BB1AE8" w:rsidRPr="00D21CA5" w:rsidRDefault="00D21057" w:rsidP="004C3D22">
      <w:pPr>
        <w:rPr>
          <w:iCs/>
          <w:sz w:val="28"/>
          <w:szCs w:val="28"/>
          <w:lang w:val="es-ES"/>
        </w:rPr>
      </w:pPr>
      <m:oMathPara>
        <m:oMath>
          <m:f>
            <m:f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β</m:t>
              </m:r>
            </m:num>
            <m:den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den>
          </m:f>
          <m:r>
            <w:rPr>
              <w:rFonts w:ascii="Latin Modern Math" w:hAnsi="Latin Modern Math"/>
              <w:sz w:val="28"/>
              <w:szCs w:val="28"/>
              <w:lang w:val="es-ES"/>
            </w:rPr>
            <m:t>+</m:t>
          </m:r>
          <m:f>
            <m:f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9</m:t>
              </m:r>
            </m:num>
            <m:den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den>
          </m:f>
          <m:r>
            <w:rPr>
              <w:rFonts w:ascii="Latin Modern Math" w:hAnsi="Latin Modern Math"/>
              <w:sz w:val="28"/>
              <w:szCs w:val="28"/>
              <w:lang w:val="es-E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7</m:t>
              </m:r>
            </m:num>
            <m:den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3</m:t>
                  </m:r>
                </m:num>
                <m:den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den>
              </m:f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=3</m:t>
          </m:r>
        </m:oMath>
      </m:oMathPara>
    </w:p>
    <w:p w14:paraId="4222573A" w14:textId="32EC3B53" w:rsidR="00656464" w:rsidRPr="00D21CA5" w:rsidRDefault="00656464" w:rsidP="004C3D22">
      <w:pPr>
        <w:rPr>
          <w:iCs/>
          <w:sz w:val="28"/>
          <w:szCs w:val="28"/>
          <w:lang w:val="es-ES"/>
        </w:rPr>
      </w:pPr>
      <m:oMathPara>
        <m:oMath>
          <m:r>
            <w:rPr>
              <w:rFonts w:ascii="Latin Modern Math" w:hAnsi="Latin Modern Math"/>
              <w:sz w:val="28"/>
              <w:szCs w:val="28"/>
              <w:lang w:val="es-ES"/>
            </w:rPr>
            <m:t>β=</m:t>
          </m:r>
          <m:f>
            <m:f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9</m:t>
              </m:r>
            </m:num>
            <m:den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4</m:t>
              </m:r>
            </m:den>
          </m:f>
        </m:oMath>
      </m:oMathPara>
    </w:p>
    <w:p w14:paraId="60116154" w14:textId="79CBCC5D" w:rsidR="003D6910" w:rsidRPr="00D21CA5" w:rsidRDefault="004F4C2F" w:rsidP="003D6910">
      <w:pPr>
        <w:pBdr>
          <w:bottom w:val="single" w:sz="6" w:space="1" w:color="auto"/>
        </w:pBd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 xml:space="preserve">Un par de valoares </w:t>
      </w:r>
      <w:r w:rsidR="00044019" w:rsidRPr="00D21CA5">
        <w:rPr>
          <w:iCs/>
          <w:sz w:val="28"/>
          <w:szCs w:val="28"/>
          <w:lang w:val="es-ES"/>
        </w:rPr>
        <w:t xml:space="preserve">para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α</m:t>
        </m:r>
      </m:oMath>
      <w:r w:rsidR="00044019" w:rsidRPr="00D21CA5">
        <w:rPr>
          <w:iCs/>
          <w:sz w:val="28"/>
          <w:szCs w:val="28"/>
          <w:lang w:val="es-ES"/>
        </w:rPr>
        <w:t xml:space="preserve"> y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β</m:t>
        </m:r>
      </m:oMath>
      <w:r w:rsidR="00044019" w:rsidRPr="00D21CA5">
        <w:rPr>
          <w:iCs/>
          <w:sz w:val="28"/>
          <w:szCs w:val="28"/>
          <w:lang w:val="es-ES"/>
        </w:rPr>
        <w:t xml:space="preserve"> que cumplen las condiciones pedidas son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α=</m:t>
        </m:r>
        <m:f>
          <m:f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fPr>
          <m:num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3</m:t>
            </m:r>
          </m:num>
          <m:den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2</m:t>
            </m:r>
          </m:den>
        </m:f>
      </m:oMath>
      <w:r w:rsidR="00044019" w:rsidRPr="00D21CA5">
        <w:rPr>
          <w:iCs/>
          <w:sz w:val="28"/>
          <w:szCs w:val="28"/>
          <w:lang w:val="es-ES"/>
        </w:rPr>
        <w:t xml:space="preserve"> y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β=</m:t>
        </m:r>
        <m:f>
          <m:f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fPr>
          <m:num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9</m:t>
            </m:r>
          </m:num>
          <m:den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4</m:t>
            </m:r>
          </m:den>
        </m:f>
      </m:oMath>
      <w:r w:rsidR="00044019" w:rsidRPr="00D21CA5">
        <w:rPr>
          <w:iCs/>
          <w:sz w:val="28"/>
          <w:szCs w:val="28"/>
          <w:lang w:val="es-ES"/>
        </w:rPr>
        <w:t>.</w:t>
      </w:r>
    </w:p>
    <w:p w14:paraId="3ED2721F" w14:textId="77777777" w:rsidR="003D6910" w:rsidRPr="00D21CA5" w:rsidRDefault="003D6910" w:rsidP="003D6910">
      <w:pPr>
        <w:pBdr>
          <w:bottom w:val="single" w:sz="6" w:space="1" w:color="auto"/>
        </w:pBdr>
        <w:rPr>
          <w:iCs/>
          <w:sz w:val="28"/>
          <w:szCs w:val="28"/>
          <w:lang w:val="es-ES"/>
        </w:rPr>
      </w:pPr>
    </w:p>
    <w:p w14:paraId="59F60246" w14:textId="77777777" w:rsidR="00D21057" w:rsidRDefault="00D21057">
      <w:pPr>
        <w:spacing w:before="0" w:after="200"/>
        <w:rPr>
          <w:rFonts w:asciiTheme="majorHAnsi" w:hAnsiTheme="majorHAnsi" w:cstheme="majorBidi"/>
          <w:b/>
          <w:bCs/>
          <w:sz w:val="32"/>
          <w:szCs w:val="36"/>
          <w:lang w:val="es-ES"/>
        </w:rPr>
      </w:pPr>
      <w:r>
        <w:rPr>
          <w:sz w:val="32"/>
          <w:szCs w:val="36"/>
          <w:lang w:val="es-ES"/>
        </w:rPr>
        <w:br w:type="page"/>
      </w:r>
    </w:p>
    <w:p w14:paraId="6C36ED7D" w14:textId="0D463899" w:rsidR="00826798" w:rsidRPr="00D21CA5" w:rsidRDefault="00B10FDA" w:rsidP="001E25E2">
      <w:pPr>
        <w:pStyle w:val="Heading1"/>
        <w:numPr>
          <w:ilvl w:val="0"/>
          <w:numId w:val="0"/>
        </w:numPr>
        <w:spacing w:before="0"/>
        <w:rPr>
          <w:rFonts w:eastAsia="Times New Roman"/>
          <w:sz w:val="32"/>
          <w:szCs w:val="36"/>
          <w:lang w:val="es-ES"/>
        </w:rPr>
      </w:pPr>
      <w:r w:rsidRPr="00D21CA5">
        <w:rPr>
          <w:rFonts w:eastAsia="Times New Roman"/>
          <w:sz w:val="32"/>
          <w:szCs w:val="36"/>
          <w:lang w:val="es-ES"/>
        </w:rPr>
        <w:t>4</w:t>
      </w:r>
      <w:r w:rsidR="00826798" w:rsidRPr="00D21CA5">
        <w:rPr>
          <w:rFonts w:eastAsia="Times New Roman"/>
          <w:sz w:val="32"/>
          <w:szCs w:val="36"/>
          <w:lang w:val="es-ES"/>
        </w:rPr>
        <w:t>.</w:t>
      </w:r>
    </w:p>
    <w:p w14:paraId="730C4129" w14:textId="1535326E" w:rsidR="00826798" w:rsidRPr="00D21CA5" w:rsidRDefault="00826798" w:rsidP="00826798">
      <w:pPr>
        <w:rPr>
          <w:sz w:val="28"/>
          <w:szCs w:val="28"/>
          <w:lang w:val="es-ES"/>
        </w:rPr>
      </w:pPr>
      <w:r w:rsidRPr="00D21CA5">
        <w:rPr>
          <w:sz w:val="28"/>
          <w:szCs w:val="28"/>
          <w:lang w:val="es-ES"/>
        </w:rPr>
        <w:t>Considerar el sistema</w:t>
      </w:r>
    </w:p>
    <w:p w14:paraId="037CD995" w14:textId="556CF4F0" w:rsidR="00826798" w:rsidRPr="00D21CA5" w:rsidRDefault="00D21057" w:rsidP="00826798">
      <w:pPr>
        <w:rPr>
          <w:sz w:val="28"/>
          <w:szCs w:val="28"/>
          <w:lang w:val="es-ES"/>
        </w:rPr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'</m:t>
                      </m:r>
                    </m:sup>
                  </m:s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=y-x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e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x-y</m:t>
                      </m:r>
                    </m:sup>
                  </m:sSup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s-ES"/>
                    </w:rPr>
                  </m:ctrlPr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y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'</m:t>
                      </m:r>
                    </m:sup>
                  </m:s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=-x-y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e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x-y</m:t>
                      </m:r>
                    </m:sup>
                  </m:sSup>
                </m:e>
              </m:eqArr>
            </m:e>
          </m:d>
        </m:oMath>
      </m:oMathPara>
    </w:p>
    <w:p w14:paraId="384D0055" w14:textId="49663BEB" w:rsidR="00826798" w:rsidRPr="00D21CA5" w:rsidRDefault="00B10FDA" w:rsidP="00826798">
      <w:pPr>
        <w:rPr>
          <w:sz w:val="28"/>
          <w:szCs w:val="28"/>
          <w:lang w:val="es-ES"/>
        </w:rPr>
      </w:pPr>
      <w:r w:rsidRPr="00D21CA5">
        <w:rPr>
          <w:sz w:val="28"/>
          <w:szCs w:val="28"/>
          <w:lang w:val="es-ES"/>
        </w:rPr>
        <w:t>(a) Hallar sus puntos de equilibrio y estudiar su estabilidad mediante una función de Lyapunov adecuada.</w:t>
      </w:r>
    </w:p>
    <w:p w14:paraId="3B74A55A" w14:textId="1A1039BD" w:rsidR="00B10FDA" w:rsidRPr="00D21CA5" w:rsidRDefault="00B10FDA" w:rsidP="00826798">
      <w:pPr>
        <w:rPr>
          <w:sz w:val="28"/>
          <w:szCs w:val="28"/>
          <w:lang w:val="es-ES"/>
        </w:rPr>
      </w:pPr>
      <w:r w:rsidRPr="00D21CA5">
        <w:rPr>
          <w:sz w:val="28"/>
          <w:szCs w:val="28"/>
          <w:lang w:val="es-ES"/>
        </w:rPr>
        <w:t xml:space="preserve">(b) Mostrar que si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f(x,y)</m:t>
        </m:r>
      </m:oMath>
      <w:r w:rsidRPr="00D21CA5">
        <w:rPr>
          <w:sz w:val="28"/>
          <w:szCs w:val="28"/>
          <w:lang w:val="es-ES"/>
        </w:rPr>
        <w:t xml:space="preserve"> es continua, lo hecho en (a) se aplica al modelo dinámico más general:</w:t>
      </w:r>
    </w:p>
    <w:p w14:paraId="2FD5A21E" w14:textId="5F8F015D" w:rsidR="00B10FDA" w:rsidRPr="00D21CA5" w:rsidRDefault="00D21057" w:rsidP="00B10FDA">
      <w:pPr>
        <w:rPr>
          <w:sz w:val="28"/>
          <w:szCs w:val="28"/>
          <w:lang w:val="es-ES"/>
        </w:rPr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'</m:t>
                      </m:r>
                    </m:sup>
                  </m:s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=y-xf(x,y)</m:t>
                  </m:r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s-ES"/>
                    </w:rPr>
                  </m:ctrlPr>
                </m:e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y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8"/>
                          <w:szCs w:val="28"/>
                          <w:lang w:val="es-ES"/>
                        </w:rPr>
                        <m:t>'</m:t>
                      </m:r>
                    </m:sup>
                  </m:s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=-x-yf(x,y)</m:t>
                  </m:r>
                </m:e>
              </m:eqArr>
            </m:e>
          </m:d>
        </m:oMath>
      </m:oMathPara>
    </w:p>
    <w:p w14:paraId="0EF032B2" w14:textId="4168D970" w:rsidR="00B10FDA" w:rsidRPr="00D21CA5" w:rsidRDefault="00B10FDA" w:rsidP="00826798">
      <w:pPr>
        <w:rPr>
          <w:sz w:val="28"/>
          <w:szCs w:val="28"/>
          <w:lang w:val="es-ES"/>
        </w:rPr>
      </w:pPr>
      <w:r w:rsidRPr="00D21CA5">
        <w:rPr>
          <w:sz w:val="28"/>
          <w:szCs w:val="28"/>
          <w:lang w:val="es-ES"/>
        </w:rPr>
        <w:t xml:space="preserve">¿Cómo tiene que ser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f(x,y)</m:t>
        </m:r>
      </m:oMath>
      <w:r w:rsidRPr="00D21CA5">
        <w:rPr>
          <w:sz w:val="28"/>
          <w:szCs w:val="28"/>
          <w:lang w:val="es-ES"/>
        </w:rPr>
        <w:t xml:space="preserve"> para que el sustema sea asintóticamente estable, estable o inestable?</w:t>
      </w:r>
    </w:p>
    <w:p w14:paraId="4A219C9B" w14:textId="16A825B2" w:rsidR="000338EC" w:rsidRPr="00D21CA5" w:rsidRDefault="000338EC" w:rsidP="00826798">
      <w:pPr>
        <w:rPr>
          <w:b/>
          <w:bCs/>
          <w:sz w:val="28"/>
          <w:szCs w:val="28"/>
          <w:lang w:val="es-ES"/>
        </w:rPr>
      </w:pPr>
      <w:r w:rsidRPr="00D21CA5">
        <w:rPr>
          <w:b/>
          <w:bCs/>
          <w:sz w:val="28"/>
          <w:szCs w:val="28"/>
          <w:lang w:val="es-ES"/>
        </w:rPr>
        <w:t>RESOLUCION</w:t>
      </w:r>
    </w:p>
    <w:p w14:paraId="3F8784E8" w14:textId="0BC93EC4" w:rsidR="002E4FCB" w:rsidRPr="00D21CA5" w:rsidRDefault="00B379CA" w:rsidP="00826798">
      <w:pPr>
        <w:rPr>
          <w:rFonts w:ascii="Latin Modern Math" w:hAnsi="Latin Modern Math"/>
          <w:iCs/>
          <w:sz w:val="28"/>
          <w:szCs w:val="28"/>
          <w:lang w:val="es-ES"/>
        </w:rPr>
      </w:pPr>
      <w:r w:rsidRPr="00D21CA5">
        <w:rPr>
          <w:sz w:val="28"/>
          <w:szCs w:val="28"/>
          <w:lang w:val="es-ES"/>
        </w:rPr>
        <w:t>(</w:t>
      </w:r>
      <w:r w:rsidR="00466CC3" w:rsidRPr="00D21CA5">
        <w:rPr>
          <w:sz w:val="28"/>
          <w:szCs w:val="28"/>
          <w:lang w:val="es-ES"/>
        </w:rPr>
        <w:t>a</w:t>
      </w:r>
      <w:r w:rsidRPr="00D21CA5">
        <w:rPr>
          <w:sz w:val="28"/>
          <w:szCs w:val="28"/>
          <w:lang w:val="es-ES"/>
        </w:rPr>
        <w:t>)</w:t>
      </w:r>
      <w:r w:rsidR="000338EC" w:rsidRPr="00D21CA5">
        <w:rPr>
          <w:sz w:val="28"/>
          <w:szCs w:val="28"/>
          <w:lang w:val="es-ES"/>
        </w:rPr>
        <w:t xml:space="preserve"> Busco los puntos de equilibrio</w:t>
      </w:r>
      <w:r w:rsidR="000A5F0B" w:rsidRPr="00D21CA5">
        <w:rPr>
          <w:sz w:val="28"/>
          <w:szCs w:val="28"/>
          <w:lang w:val="es-ES"/>
        </w:rPr>
        <w:t>. Estos deben cumplir:</w:t>
      </w:r>
      <w:r w:rsidR="002E4FCB" w:rsidRPr="00D21CA5">
        <w:rPr>
          <w:sz w:val="28"/>
          <w:szCs w:val="28"/>
          <w:lang w:val="es-ES"/>
        </w:rPr>
        <w:t xml:space="preserve"> I)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x'</m:t>
        </m:r>
        <m:r>
          <w:rPr>
            <w:rFonts w:ascii="Latin Modern Math" w:hAnsi="Latin Modern Math"/>
            <w:sz w:val="28"/>
            <w:szCs w:val="28"/>
            <w:lang w:val="es-ES"/>
          </w:rPr>
          <m:t>=0</m:t>
        </m:r>
      </m:oMath>
      <w:r w:rsidR="002E4FCB" w:rsidRPr="00D21CA5">
        <w:rPr>
          <w:sz w:val="28"/>
          <w:szCs w:val="28"/>
          <w:lang w:val="es-ES"/>
        </w:rPr>
        <w:t>; II)</w:t>
      </w:r>
      <w:r w:rsidR="002E4FCB" w:rsidRPr="00D21CA5">
        <w:rPr>
          <w:rFonts w:ascii="Latin Modern Math" w:hAnsi="Latin Modern Math"/>
          <w:i/>
          <w:sz w:val="28"/>
          <w:szCs w:val="28"/>
          <w:lang w:val="es-ES"/>
        </w:rPr>
        <w:t xml:space="preserve">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y'</m:t>
        </m:r>
        <m:r>
          <w:rPr>
            <w:rFonts w:ascii="Latin Modern Math" w:hAnsi="Latin Modern Math"/>
            <w:sz w:val="28"/>
            <w:szCs w:val="28"/>
            <w:lang w:val="es-ES"/>
          </w:rPr>
          <m:t>=0</m:t>
        </m:r>
      </m:oMath>
      <w:r w:rsidR="002E4FCB" w:rsidRPr="00D21CA5">
        <w:rPr>
          <w:rFonts w:ascii="Latin Modern Math" w:hAnsi="Latin Modern Math"/>
          <w:iCs/>
          <w:sz w:val="28"/>
          <w:szCs w:val="28"/>
          <w:lang w:val="es-ES"/>
        </w:rPr>
        <w:t>.</w:t>
      </w:r>
    </w:p>
    <w:p w14:paraId="154D1FED" w14:textId="6AFFE752" w:rsidR="00E717F5" w:rsidRPr="00D21CA5" w:rsidRDefault="009A03DE" w:rsidP="00E717F5">
      <w:pPr>
        <w:rPr>
          <w:rFonts w:ascii="Latin Modern Math" w:hAnsi="Latin Modern Math"/>
          <w:sz w:val="28"/>
          <w:szCs w:val="28"/>
          <w:lang w:val="es-ES"/>
        </w:rPr>
      </w:pPr>
      <w:r w:rsidRPr="00D21CA5">
        <w:rPr>
          <w:rFonts w:ascii="Latin Modern Math" w:hAnsi="Latin Modern Math"/>
          <w:sz w:val="28"/>
          <w:szCs w:val="28"/>
          <w:lang w:val="es-ES"/>
        </w:rPr>
        <w:t xml:space="preserve">I)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y</m:t>
        </m:r>
        <m:r>
          <w:rPr>
            <w:rFonts w:ascii="Latin Modern Math" w:hAnsi="Latin Modern Math"/>
            <w:sz w:val="28"/>
            <w:szCs w:val="28"/>
            <w:lang w:val="es-ES"/>
          </w:rPr>
          <m:t>-x</m:t>
        </m:r>
        <m:sSup>
          <m:sSup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e</m:t>
            </m:r>
          </m:e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x-y</m:t>
            </m:r>
          </m:sup>
        </m:sSup>
        <m:r>
          <w:rPr>
            <w:rFonts w:ascii="Latin Modern Math" w:hAnsi="Latin Modern Math"/>
            <w:sz w:val="28"/>
            <w:szCs w:val="28"/>
            <w:lang w:val="es-ES"/>
          </w:rPr>
          <m:t>=0→y=x</m:t>
        </m:r>
        <m:sSup>
          <m:sSup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e</m:t>
            </m:r>
          </m:e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x-y</m:t>
            </m:r>
          </m:sup>
        </m:sSup>
        <m:r>
          <w:rPr>
            <w:rFonts w:ascii="Latin Modern Math" w:hAnsi="Latin Modern Math"/>
            <w:sz w:val="28"/>
            <w:szCs w:val="28"/>
            <w:lang w:val="es-ES"/>
          </w:rPr>
          <m:t>→</m:t>
        </m:r>
        <m:f>
          <m:f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y</m:t>
            </m:r>
          </m:num>
          <m:den>
            <m:sSup>
              <m:sSupPr>
                <m:ctrlPr>
                  <w:rPr>
                    <w:rFonts w:ascii="Latin Modern Math" w:hAnsi="Latin Modern Math"/>
                    <w:i/>
                    <w:sz w:val="28"/>
                    <w:szCs w:val="28"/>
                    <w:lang w:val="es-ES"/>
                  </w:rPr>
                </m:ctrlPr>
              </m:sSup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e</m:t>
                </m:r>
              </m:e>
              <m:sup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x-y</m:t>
                </m:r>
              </m:sup>
            </m:sSup>
          </m:den>
        </m:f>
        <m:r>
          <w:rPr>
            <w:rFonts w:ascii="Latin Modern Math" w:hAnsi="Latin Modern Math"/>
            <w:sz w:val="28"/>
            <w:szCs w:val="28"/>
            <w:lang w:val="es-ES"/>
          </w:rPr>
          <m:t>=x</m:t>
        </m:r>
      </m:oMath>
    </w:p>
    <w:p w14:paraId="172BD914" w14:textId="4076766A" w:rsidR="003C2AF2" w:rsidRPr="00D21CA5" w:rsidRDefault="009A03DE" w:rsidP="00E717F5">
      <w:pPr>
        <w:rPr>
          <w:sz w:val="28"/>
          <w:szCs w:val="28"/>
          <w:lang w:val="es-ES"/>
        </w:rPr>
      </w:pPr>
      <w:r w:rsidRPr="00D21CA5">
        <w:rPr>
          <w:rFonts w:ascii="Latin Modern Math" w:hAnsi="Latin Modern Math"/>
          <w:sz w:val="28"/>
          <w:szCs w:val="28"/>
          <w:lang w:val="es-ES"/>
        </w:rPr>
        <w:t xml:space="preserve">II)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-x=y</m:t>
        </m:r>
        <m:sSup>
          <m:sSup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e</m:t>
            </m:r>
          </m:e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x-y</m:t>
            </m:r>
          </m:sup>
        </m:sSup>
        <m:r>
          <w:rPr>
            <w:rFonts w:ascii="Latin Modern Math" w:hAnsi="Latin Modern Math"/>
            <w:sz w:val="28"/>
            <w:szCs w:val="28"/>
            <w:lang w:val="es-ES"/>
          </w:rPr>
          <m:t>→</m:t>
        </m:r>
        <m:r>
          <w:rPr>
            <w:rFonts w:ascii="Latin Modern Math" w:hAnsi="Latin Modern Math"/>
            <w:sz w:val="28"/>
            <w:szCs w:val="28"/>
            <w:lang w:val="es-ES"/>
          </w:rPr>
          <m:t>-</m:t>
        </m:r>
        <m:d>
          <m:d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  <w:sz w:val="28"/>
                    <w:szCs w:val="28"/>
                    <w:lang w:val="es-ES"/>
                  </w:rPr>
                </m:ctrlPr>
              </m:fPr>
              <m:num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Latin Modern Math" w:hAnsi="Latin Modern Math"/>
                        <w:i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e</m:t>
                    </m:r>
                  </m:e>
                  <m:sup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x-y</m:t>
                    </m:r>
                  </m:sup>
                </m:sSup>
              </m:den>
            </m:f>
          </m:e>
        </m:d>
        <m:r>
          <w:rPr>
            <w:rFonts w:ascii="Latin Modern Math" w:hAnsi="Latin Modern Math"/>
            <w:sz w:val="28"/>
            <w:szCs w:val="28"/>
            <w:lang w:val="es-ES"/>
          </w:rPr>
          <m:t>=y</m:t>
        </m:r>
        <m:sSup>
          <m:sSup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e</m:t>
            </m:r>
          </m:e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x-y</m:t>
            </m:r>
          </m:sup>
        </m:sSup>
        <m:r>
          <w:rPr>
            <w:rFonts w:ascii="Latin Modern Math" w:hAnsi="Latin Modern Math"/>
            <w:sz w:val="28"/>
            <w:szCs w:val="28"/>
            <w:lang w:val="es-ES"/>
          </w:rPr>
          <m:t>→</m:t>
        </m:r>
        <m:r>
          <w:rPr>
            <w:rFonts w:ascii="Latin Modern Math" w:hAnsi="Latin Modern Math"/>
            <w:sz w:val="28"/>
            <w:szCs w:val="28"/>
            <w:lang w:val="es-ES"/>
          </w:rPr>
          <m:t>y</m:t>
        </m:r>
        <m:sSup>
          <m:sSup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e</m:t>
            </m:r>
          </m:e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x-y</m:t>
            </m:r>
          </m:sup>
        </m:sSup>
        <m:r>
          <w:rPr>
            <w:rFonts w:ascii="Latin Modern Math" w:hAnsi="Latin Modern Math"/>
            <w:sz w:val="28"/>
            <w:szCs w:val="28"/>
            <w:lang w:val="es-ES"/>
          </w:rPr>
          <m:t>+</m:t>
        </m:r>
        <m:d>
          <m:d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  <w:sz w:val="28"/>
                    <w:szCs w:val="28"/>
                    <w:lang w:val="es-ES"/>
                  </w:rPr>
                </m:ctrlPr>
              </m:fPr>
              <m:num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Latin Modern Math" w:hAnsi="Latin Modern Math"/>
                        <w:i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e</m:t>
                    </m:r>
                  </m:e>
                  <m:sup>
                    <m:r>
                      <w:rPr>
                        <w:rFonts w:ascii="Latin Modern Math" w:hAnsi="Latin Modern Math"/>
                        <w:sz w:val="28"/>
                        <w:szCs w:val="28"/>
                        <w:lang w:val="es-ES"/>
                      </w:rPr>
                      <m:t>x-y</m:t>
                    </m:r>
                  </m:sup>
                </m:sSup>
              </m:den>
            </m:f>
          </m:e>
        </m:d>
        <m:r>
          <w:rPr>
            <w:rFonts w:ascii="Latin Modern Math" w:hAnsi="Latin Modern Math"/>
            <w:sz w:val="28"/>
            <w:szCs w:val="28"/>
            <w:lang w:val="es-ES"/>
          </w:rPr>
          <m:t>=0→y</m:t>
        </m:r>
        <m:r>
          <w:rPr>
            <w:rFonts w:ascii="Latin Modern Math" w:hAnsi="Latin Modern Math"/>
            <w:sz w:val="28"/>
            <w:szCs w:val="28"/>
            <w:lang w:val="es-ES"/>
          </w:rPr>
          <m:t>·</m:t>
        </m:r>
        <m:d>
          <m:d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  <w:sz w:val="28"/>
                    <w:szCs w:val="28"/>
                    <w:lang w:val="es-ES"/>
                  </w:rPr>
                </m:ctrlPr>
              </m:sSup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e</m:t>
                </m:r>
              </m:e>
              <m:sup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x-y</m:t>
                </m:r>
              </m:sup>
            </m:s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+</m:t>
            </m:r>
            <m:sSup>
              <m:sSupPr>
                <m:ctrlPr>
                  <w:rPr>
                    <w:rFonts w:ascii="Latin Modern Math" w:hAnsi="Latin Modern Math"/>
                    <w:i/>
                    <w:sz w:val="28"/>
                    <w:szCs w:val="28"/>
                    <w:lang w:val="es-ES"/>
                  </w:rPr>
                </m:ctrlPr>
              </m:sSup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e</m:t>
                </m:r>
              </m:e>
              <m:sup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y-x</m:t>
                </m:r>
              </m:sup>
            </m:sSup>
          </m:e>
        </m:d>
        <m:r>
          <w:rPr>
            <w:rFonts w:ascii="Latin Modern Math" w:hAnsi="Latin Modern Math"/>
            <w:sz w:val="28"/>
            <w:szCs w:val="28"/>
            <w:lang w:val="es-ES"/>
          </w:rPr>
          <m:t>=0</m:t>
        </m:r>
      </m:oMath>
    </w:p>
    <w:p w14:paraId="10D5405E" w14:textId="57092F83" w:rsidR="00422E5E" w:rsidRPr="00D21CA5" w:rsidRDefault="00422E5E" w:rsidP="00826798">
      <w:pPr>
        <w:rPr>
          <w:iCs/>
          <w:sz w:val="28"/>
          <w:szCs w:val="28"/>
          <w:lang w:val="es-ES"/>
        </w:rPr>
      </w:pPr>
      <w:r w:rsidRPr="00D21CA5">
        <w:rPr>
          <w:sz w:val="28"/>
          <w:szCs w:val="28"/>
          <w:lang w:val="es-ES"/>
        </w:rPr>
        <w:lastRenderedPageBreak/>
        <w:t xml:space="preserve">Dado que en ese producto solamente el término </w:t>
      </w:r>
      <w:r w:rsidRPr="00D21CA5">
        <w:rPr>
          <w:i/>
          <w:iCs/>
          <w:sz w:val="28"/>
          <w:szCs w:val="28"/>
          <w:lang w:val="es-ES"/>
        </w:rPr>
        <w:t>y</w:t>
      </w:r>
      <w:r w:rsidRPr="00D21CA5">
        <w:rPr>
          <w:sz w:val="28"/>
          <w:szCs w:val="28"/>
          <w:lang w:val="es-ES"/>
        </w:rPr>
        <w:t xml:space="preserve"> puede ser 0 (</w:t>
      </w:r>
      <m:oMath>
        <m:sSup>
          <m:sSup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e</m:t>
            </m:r>
          </m:e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a</m:t>
            </m:r>
          </m:sup>
        </m:sSup>
      </m:oMath>
      <w:r w:rsidRPr="00D21CA5">
        <w:rPr>
          <w:sz w:val="28"/>
          <w:szCs w:val="28"/>
          <w:lang w:val="es-ES"/>
        </w:rPr>
        <w:t xml:space="preserve"> es siempre positiva), entonces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y=0</m:t>
        </m:r>
      </m:oMath>
      <w:r w:rsidRPr="00D21CA5">
        <w:rPr>
          <w:sz w:val="28"/>
          <w:szCs w:val="28"/>
          <w:lang w:val="es-ES"/>
        </w:rPr>
        <w:t xml:space="preserve">. Eso implica que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x=0</m:t>
        </m:r>
      </m:oMath>
      <w:r w:rsidRPr="00D21CA5">
        <w:rPr>
          <w:sz w:val="28"/>
          <w:szCs w:val="28"/>
          <w:lang w:val="es-ES"/>
        </w:rPr>
        <w:t xml:space="preserve"> porque</w:t>
      </w:r>
      <w:r w:rsidR="008700CA" w:rsidRPr="00D21CA5">
        <w:rPr>
          <w:sz w:val="28"/>
          <w:szCs w:val="28"/>
          <w:lang w:val="es-ES"/>
        </w:rPr>
        <w:t xml:space="preserve"> dijimos que</w:t>
      </w:r>
      <w:r w:rsidRPr="00D21CA5">
        <w:rPr>
          <w:sz w:val="28"/>
          <w:szCs w:val="28"/>
          <w:lang w:val="es-ES"/>
        </w:rPr>
        <w:t xml:space="preserve"> </w:t>
      </w:r>
      <m:oMath>
        <m:f>
          <m:f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y</m:t>
            </m:r>
          </m:num>
          <m:den>
            <m:sSup>
              <m:sSupPr>
                <m:ctrlPr>
                  <w:rPr>
                    <w:rFonts w:ascii="Latin Modern Math" w:hAnsi="Latin Modern Math"/>
                    <w:i/>
                    <w:sz w:val="28"/>
                    <w:szCs w:val="28"/>
                    <w:lang w:val="es-ES"/>
                  </w:rPr>
                </m:ctrlPr>
              </m:sSup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e</m:t>
                </m:r>
              </m:e>
              <m:sup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x-y</m:t>
                </m:r>
              </m:sup>
            </m:sSup>
          </m:den>
        </m:f>
        <m:r>
          <w:rPr>
            <w:rFonts w:ascii="Latin Modern Math" w:hAnsi="Latin Modern Math"/>
            <w:sz w:val="28"/>
            <w:szCs w:val="28"/>
            <w:lang w:val="es-ES"/>
          </w:rPr>
          <m:t>=x</m:t>
        </m:r>
      </m:oMath>
      <w:r w:rsidR="008700CA" w:rsidRPr="00D21CA5">
        <w:rPr>
          <w:sz w:val="28"/>
          <w:szCs w:val="28"/>
          <w:lang w:val="es-ES"/>
        </w:rPr>
        <w:t>.</w:t>
      </w:r>
      <w:r w:rsidR="00B5381B" w:rsidRPr="00D21CA5">
        <w:rPr>
          <w:sz w:val="28"/>
          <w:szCs w:val="28"/>
          <w:lang w:val="es-ES"/>
        </w:rPr>
        <w:t xml:space="preserve"> El punto de equilibrio es </w:t>
      </w:r>
      <m:oMath>
        <m:acc>
          <m:accPr>
            <m:chr m:val="̃"/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accPr>
          <m:e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</m:acc>
        <m:r>
          <m:rPr>
            <m:sty m:val="bi"/>
          </m:rPr>
          <w:rPr>
            <w:rFonts w:ascii="Latin Modern Math" w:hAnsi="Latin Modern Math"/>
            <w:sz w:val="28"/>
            <w:szCs w:val="28"/>
            <w:lang w:val="es-ES"/>
          </w:rPr>
          <m:t>=</m:t>
        </m:r>
        <m:acc>
          <m:accPr>
            <m:chr m:val="̅"/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acc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0</m:t>
            </m:r>
          </m:e>
        </m:acc>
      </m:oMath>
      <w:r w:rsidR="00EC0235" w:rsidRPr="00D21CA5">
        <w:rPr>
          <w:iCs/>
          <w:sz w:val="28"/>
          <w:szCs w:val="28"/>
          <w:lang w:val="es-ES"/>
        </w:rPr>
        <w:t>.</w:t>
      </w:r>
    </w:p>
    <w:p w14:paraId="77FAD949" w14:textId="6B7F8322" w:rsidR="00EC0235" w:rsidRPr="00D21CA5" w:rsidRDefault="00D5220F" w:rsidP="00826798">
      <w:pPr>
        <w:rPr>
          <w:iCs/>
          <w:sz w:val="28"/>
          <w:szCs w:val="28"/>
          <w:lang w:val="es-ES"/>
        </w:rPr>
      </w:pPr>
      <w:r w:rsidRPr="00D21CA5">
        <w:rPr>
          <w:iCs/>
          <w:sz w:val="28"/>
          <w:szCs w:val="28"/>
          <w:lang w:val="es-ES"/>
        </w:rPr>
        <w:t xml:space="preserve">Ahora, </w:t>
      </w:r>
      <w:r w:rsidR="00835EA6" w:rsidRPr="00D21CA5">
        <w:rPr>
          <w:iCs/>
          <w:sz w:val="28"/>
          <w:szCs w:val="28"/>
          <w:lang w:val="es-ES"/>
        </w:rPr>
        <w:t xml:space="preserve">analizamos la estabilidad </w:t>
      </w:r>
      <w:r w:rsidRPr="00D21CA5">
        <w:rPr>
          <w:iCs/>
          <w:sz w:val="28"/>
          <w:szCs w:val="28"/>
          <w:lang w:val="es-ES"/>
        </w:rPr>
        <w:t>con una función de Lyapunov</w:t>
      </w:r>
      <w:r w:rsidR="00835EA6" w:rsidRPr="00D21CA5">
        <w:rPr>
          <w:iCs/>
          <w:sz w:val="28"/>
          <w:szCs w:val="28"/>
          <w:lang w:val="es-ES"/>
        </w:rPr>
        <w:t xml:space="preserve"> de la forma</w:t>
      </w:r>
      <w:r w:rsidRPr="00D21CA5">
        <w:rPr>
          <w:iCs/>
          <w:sz w:val="28"/>
          <w:szCs w:val="28"/>
          <w:lang w:val="es-ES"/>
        </w:rPr>
        <w:t xml:space="preserve">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V</m:t>
        </m:r>
        <m:d>
          <m:d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d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x,y</m:t>
            </m:r>
          </m:e>
        </m:d>
        <m:r>
          <w:rPr>
            <w:rFonts w:ascii="Latin Modern Math" w:hAnsi="Latin Modern Math"/>
            <w:sz w:val="28"/>
            <w:szCs w:val="28"/>
            <w:lang w:val="es-ES"/>
          </w:rPr>
          <m:t>=</m:t>
        </m:r>
        <m:sSup>
          <m:sSup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p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2</m:t>
            </m:r>
          </m:sup>
        </m:sSup>
        <m:r>
          <w:rPr>
            <w:rFonts w:ascii="Latin Modern Math" w:hAnsi="Latin Modern Math"/>
            <w:sz w:val="28"/>
            <w:szCs w:val="28"/>
            <w:lang w:val="es-ES"/>
          </w:rPr>
          <m:t>+</m:t>
        </m:r>
        <m:sSup>
          <m:sSup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sSup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y</m:t>
            </m:r>
          </m:e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2</m:t>
            </m:r>
          </m:sup>
        </m:sSup>
      </m:oMath>
      <w:r w:rsidR="00835EA6" w:rsidRPr="00D21CA5">
        <w:rPr>
          <w:iCs/>
          <w:sz w:val="28"/>
          <w:szCs w:val="28"/>
          <w:lang w:val="es-ES"/>
        </w:rPr>
        <w:t>.</w:t>
      </w:r>
      <w:r w:rsidR="000254ED" w:rsidRPr="00D21CA5">
        <w:rPr>
          <w:iCs/>
          <w:sz w:val="28"/>
          <w:szCs w:val="28"/>
          <w:lang w:val="es-ES"/>
        </w:rPr>
        <w:t xml:space="preserve"> </w:t>
      </w:r>
      <w:r w:rsidR="00E3776C" w:rsidRPr="00D21CA5">
        <w:rPr>
          <w:iCs/>
          <w:sz w:val="28"/>
          <w:szCs w:val="28"/>
          <w:lang w:val="es-ES"/>
        </w:rPr>
        <w:t>Esta cumple la condición de ser estrictamente positiva excepto en el punto de equilibrio.</w:t>
      </w:r>
      <w:r w:rsidR="00956E3A" w:rsidRPr="00D21CA5">
        <w:rPr>
          <w:iCs/>
          <w:sz w:val="28"/>
          <w:szCs w:val="28"/>
          <w:lang w:val="es-ES"/>
        </w:rPr>
        <w:t xml:space="preserve"> </w:t>
      </w:r>
    </w:p>
    <w:p w14:paraId="5663BB31" w14:textId="51F49736" w:rsidR="001A4FEB" w:rsidRPr="00D21CA5" w:rsidRDefault="001A4FEB" w:rsidP="001A4FEB">
      <w:pPr>
        <w:rPr>
          <w:iCs/>
          <w:sz w:val="28"/>
          <w:szCs w:val="28"/>
          <w:lang w:val="es-ES"/>
        </w:rPr>
      </w:pPr>
      <m:oMathPara>
        <m:oMath>
          <m:f>
            <m:f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∂V</m:t>
              </m:r>
            </m:num>
            <m:den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∂t</m:t>
              </m:r>
            </m:den>
          </m:f>
          <m:r>
            <w:rPr>
              <w:rFonts w:ascii="Latin Modern Math" w:hAnsi="Latin Modern Math"/>
              <w:sz w:val="28"/>
              <w:szCs w:val="28"/>
              <w:lang w:val="es-ES"/>
            </w:rPr>
            <m:t>=2x·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'</m:t>
              </m:r>
            </m:sup>
          </m:sSup>
          <m:r>
            <w:rPr>
              <w:rFonts w:ascii="Latin Modern Math" w:hAnsi="Latin Modern Math"/>
              <w:sz w:val="28"/>
              <w:szCs w:val="28"/>
              <w:lang w:val="es-ES"/>
            </w:rPr>
            <m:t>+2y·y'</m:t>
          </m:r>
        </m:oMath>
      </m:oMathPara>
    </w:p>
    <w:p w14:paraId="4B1129A1" w14:textId="21DD6380" w:rsidR="001A4FEB" w:rsidRPr="00D21CA5" w:rsidRDefault="001A4FEB" w:rsidP="001A4FEB">
      <w:pPr>
        <w:rPr>
          <w:iCs/>
          <w:sz w:val="28"/>
          <w:szCs w:val="28"/>
          <w:lang w:val="es-ES"/>
        </w:rPr>
      </w:pPr>
      <m:oMathPara>
        <m:oMath>
          <m:f>
            <m:f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∂V</m:t>
              </m:r>
            </m:num>
            <m:den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∂t</m:t>
              </m:r>
            </m:den>
          </m:f>
          <m:r>
            <w:rPr>
              <w:rFonts w:ascii="Latin Modern Math" w:hAnsi="Latin Modern Math"/>
              <w:sz w:val="28"/>
              <w:szCs w:val="28"/>
              <w:lang w:val="es-ES"/>
            </w:rPr>
            <m:t>=2x·</m:t>
          </m:r>
          <m:d>
            <m:d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y-x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x-y</m:t>
                  </m:r>
                </m:sup>
              </m:sSup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+2y·</m:t>
          </m:r>
          <m:d>
            <m:d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-x-y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x-y</m:t>
                  </m:r>
                </m:sup>
              </m:sSup>
            </m:e>
          </m:d>
        </m:oMath>
      </m:oMathPara>
    </w:p>
    <w:p w14:paraId="6C76F5BA" w14:textId="37BDBA53" w:rsidR="001A4FEB" w:rsidRPr="00D21CA5" w:rsidRDefault="001A4FEB" w:rsidP="001A4FEB">
      <w:pPr>
        <w:rPr>
          <w:sz w:val="28"/>
          <w:szCs w:val="28"/>
          <w:lang w:val="es-ES"/>
        </w:rPr>
      </w:pPr>
      <m:oMathPara>
        <m:oMath>
          <m:f>
            <m:f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∂V</m:t>
              </m:r>
            </m:num>
            <m:den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∂t</m:t>
              </m:r>
            </m:den>
          </m:f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-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2</m:t>
          </m:r>
          <m:sSup>
            <m:sSup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e</m:t>
              </m:r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x-y</m:t>
              </m:r>
            </m:sup>
          </m:sSup>
          <m:r>
            <w:rPr>
              <w:rFonts w:ascii="Latin Modern Math" w:hAnsi="Latin Modern Math"/>
              <w:sz w:val="28"/>
              <w:szCs w:val="28"/>
              <w:lang w:val="es-ES"/>
            </w:rPr>
            <m:t>-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2</m:t>
          </m:r>
          <m:sSup>
            <m:sSup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y</m:t>
              </m: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2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e</m:t>
              </m:r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x-y</m:t>
              </m:r>
            </m:sup>
          </m:sSup>
        </m:oMath>
      </m:oMathPara>
    </w:p>
    <w:p w14:paraId="4EBE2540" w14:textId="7EEDD82E" w:rsidR="00890F03" w:rsidRPr="00D21CA5" w:rsidRDefault="00890F03" w:rsidP="00890F03">
      <w:pPr>
        <w:rPr>
          <w:sz w:val="28"/>
          <w:szCs w:val="28"/>
          <w:lang w:val="es-ES"/>
        </w:rPr>
      </w:pPr>
      <m:oMathPara>
        <m:oMath>
          <m:f>
            <m:f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∂V</m:t>
              </m:r>
            </m:num>
            <m:den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∂t</m:t>
              </m:r>
            </m:den>
          </m:f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-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2</m:t>
          </m:r>
          <m:sSup>
            <m:sSup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e</m:t>
              </m:r>
            </m:e>
            <m: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x-y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+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y</m:t>
                  </m: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</m:e>
          </m:d>
        </m:oMath>
      </m:oMathPara>
    </w:p>
    <w:p w14:paraId="4D4DA39B" w14:textId="4A5768AD" w:rsidR="0087398F" w:rsidRPr="00D21CA5" w:rsidRDefault="00A87AF9" w:rsidP="00890F03">
      <w:pPr>
        <w:rPr>
          <w:sz w:val="28"/>
          <w:szCs w:val="28"/>
          <w:lang w:val="es-ES"/>
        </w:rPr>
      </w:pPr>
      <w:r w:rsidRPr="00D21CA5">
        <w:rPr>
          <w:sz w:val="28"/>
          <w:szCs w:val="28"/>
          <w:lang w:val="es-ES"/>
        </w:rPr>
        <w:t xml:space="preserve">Dado que </w:t>
      </w:r>
      <m:oMath>
        <m:sSup>
          <m:sSup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e</m:t>
            </m:r>
          </m:e>
          <m: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x-y</m:t>
            </m:r>
          </m:sup>
        </m:sSup>
        <m:d>
          <m:d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  <w:sz w:val="28"/>
                    <w:szCs w:val="28"/>
                    <w:lang w:val="es-ES"/>
                  </w:rPr>
                </m:ctrlPr>
              </m:sSup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x</m:t>
                </m:r>
              </m:e>
              <m:sup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2</m:t>
                </m:r>
              </m:sup>
            </m:sSup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+</m:t>
            </m:r>
            <m:sSup>
              <m:sSupPr>
                <m:ctrlPr>
                  <w:rPr>
                    <w:rFonts w:ascii="Latin Modern Math" w:hAnsi="Latin Modern Math"/>
                    <w:i/>
                    <w:sz w:val="28"/>
                    <w:szCs w:val="28"/>
                    <w:lang w:val="es-ES"/>
                  </w:rPr>
                </m:ctrlPr>
              </m:sSupPr>
              <m:e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y</m:t>
                </m:r>
                <m:ctrlPr>
                  <w:rPr>
                    <w:rFonts w:ascii="Latin Modern Math" w:hAnsi="Latin Modern Math"/>
                    <w:i/>
                    <w:iCs/>
                    <w:sz w:val="28"/>
                    <w:szCs w:val="28"/>
                    <w:lang w:val="es-ES"/>
                  </w:rPr>
                </m:ctrlPr>
              </m:e>
              <m:sup>
                <m:r>
                  <w:rPr>
                    <w:rFonts w:ascii="Latin Modern Math" w:hAnsi="Latin Modern Math"/>
                    <w:sz w:val="28"/>
                    <w:szCs w:val="28"/>
                    <w:lang w:val="es-ES"/>
                  </w:rPr>
                  <m:t>2</m:t>
                </m:r>
              </m:sup>
            </m:sSup>
          </m:e>
        </m:d>
      </m:oMath>
      <w:r w:rsidRPr="00D21CA5">
        <w:rPr>
          <w:sz w:val="28"/>
          <w:szCs w:val="28"/>
          <w:lang w:val="es-ES"/>
        </w:rPr>
        <w:t xml:space="preserve"> es siempre positivo, se cumple que </w:t>
      </w:r>
      <m:oMath>
        <m:f>
          <m:f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fPr>
          <m:num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∂V</m:t>
            </m:r>
          </m:num>
          <m:den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∂t</m:t>
            </m:r>
          </m:den>
        </m:f>
        <m:r>
          <w:rPr>
            <w:rFonts w:ascii="Latin Modern Math" w:hAnsi="Latin Modern Math"/>
            <w:sz w:val="28"/>
            <w:szCs w:val="28"/>
            <w:lang w:val="es-ES"/>
          </w:rPr>
          <m:t>≤0</m:t>
        </m:r>
      </m:oMath>
      <w:r w:rsidR="002341DC" w:rsidRPr="00D21CA5">
        <w:rPr>
          <w:iCs/>
          <w:sz w:val="28"/>
          <w:szCs w:val="28"/>
          <w:lang w:val="es-ES"/>
        </w:rPr>
        <w:t xml:space="preserve"> para </w:t>
      </w:r>
      <w:r w:rsidR="00323DF6" w:rsidRPr="00D21CA5">
        <w:rPr>
          <w:iCs/>
          <w:sz w:val="28"/>
          <w:szCs w:val="28"/>
          <w:lang w:val="es-ES"/>
        </w:rPr>
        <w:t>todo el dominio incluyendo el punto de equilibrio. Esto quiere decir que</w:t>
      </w:r>
      <w:r w:rsidR="00AC3006" w:rsidRPr="00D21CA5">
        <w:rPr>
          <w:iCs/>
          <w:sz w:val="28"/>
          <w:szCs w:val="28"/>
          <w:lang w:val="es-ES"/>
        </w:rPr>
        <w:t xml:space="preserve"> </w:t>
      </w:r>
      <m:oMath>
        <m:acc>
          <m:accPr>
            <m:chr m:val="̃"/>
            <m:ctrlPr>
              <w:rPr>
                <w:rFonts w:ascii="Latin Modern Math" w:hAnsi="Latin Modern Math"/>
                <w:b/>
                <w:bCs/>
                <w:sz w:val="28"/>
                <w:szCs w:val="28"/>
                <w:lang w:val="es-ES"/>
              </w:rPr>
            </m:ctrlPr>
          </m:accPr>
          <m:e>
            <m:r>
              <m:rPr>
                <m:sty m:val="b"/>
              </m:rPr>
              <w:rPr>
                <w:rFonts w:ascii="Latin Modern Math" w:hAnsi="Latin Modern Math"/>
                <w:sz w:val="28"/>
                <w:szCs w:val="28"/>
                <w:lang w:val="es-ES"/>
              </w:rPr>
              <m:t>x</m:t>
            </m:r>
          </m:e>
        </m:acc>
      </m:oMath>
      <w:r w:rsidR="00323DF6" w:rsidRPr="00D21CA5">
        <w:rPr>
          <w:iCs/>
          <w:sz w:val="28"/>
          <w:szCs w:val="28"/>
          <w:lang w:val="es-ES"/>
        </w:rPr>
        <w:t xml:space="preserve"> es asintóticamente estable.</w:t>
      </w:r>
    </w:p>
    <w:p w14:paraId="240D1A05" w14:textId="20AE0185" w:rsidR="00466CC3" w:rsidRPr="00D21CA5" w:rsidRDefault="00396B02" w:rsidP="00826798">
      <w:pPr>
        <w:rPr>
          <w:sz w:val="28"/>
          <w:szCs w:val="28"/>
          <w:lang w:val="es-ES"/>
        </w:rPr>
      </w:pPr>
      <w:r w:rsidRPr="00D21CA5">
        <w:rPr>
          <w:sz w:val="28"/>
          <w:szCs w:val="28"/>
          <w:lang w:val="es-ES"/>
        </w:rPr>
        <w:t>(b)</w:t>
      </w:r>
    </w:p>
    <w:p w14:paraId="2C2DA495" w14:textId="5EA0A82A" w:rsidR="00396B02" w:rsidRPr="00D21CA5" w:rsidRDefault="00787343" w:rsidP="00826798">
      <w:pPr>
        <w:rPr>
          <w:sz w:val="28"/>
          <w:szCs w:val="28"/>
          <w:lang w:val="es-ES"/>
        </w:rPr>
      </w:pPr>
      <w:r w:rsidRPr="00D21CA5">
        <w:rPr>
          <w:sz w:val="28"/>
          <w:szCs w:val="28"/>
          <w:lang w:val="es-ES"/>
        </w:rPr>
        <w:t xml:space="preserve">Podemos realizar el mismo analisis </w:t>
      </w:r>
      <w:r w:rsidR="0048776C" w:rsidRPr="00D21CA5">
        <w:rPr>
          <w:sz w:val="28"/>
          <w:szCs w:val="28"/>
          <w:lang w:val="es-ES"/>
        </w:rPr>
        <w:t xml:space="preserve">con la función de Lyapunov </w:t>
      </w:r>
      <w:r w:rsidRPr="00D21CA5">
        <w:rPr>
          <w:sz w:val="28"/>
          <w:szCs w:val="28"/>
          <w:lang w:val="es-ES"/>
        </w:rPr>
        <w:t xml:space="preserve">que </w:t>
      </w:r>
      <w:r w:rsidR="0048776C" w:rsidRPr="00D21CA5">
        <w:rPr>
          <w:sz w:val="28"/>
          <w:szCs w:val="28"/>
          <w:lang w:val="es-ES"/>
        </w:rPr>
        <w:t xml:space="preserve">hicimos </w:t>
      </w:r>
      <w:r w:rsidRPr="00D21CA5">
        <w:rPr>
          <w:sz w:val="28"/>
          <w:szCs w:val="28"/>
          <w:lang w:val="es-ES"/>
        </w:rPr>
        <w:t>antes</w:t>
      </w:r>
      <w:r w:rsidR="00872636" w:rsidRPr="00D21CA5">
        <w:rPr>
          <w:sz w:val="28"/>
          <w:szCs w:val="28"/>
          <w:lang w:val="es-ES"/>
        </w:rPr>
        <w:t xml:space="preserve"> para llegar a</w:t>
      </w:r>
      <w:r w:rsidR="0048776C" w:rsidRPr="00D21CA5">
        <w:rPr>
          <w:sz w:val="28"/>
          <w:szCs w:val="28"/>
          <w:lang w:val="es-ES"/>
        </w:rPr>
        <w:t>:</w:t>
      </w:r>
    </w:p>
    <w:p w14:paraId="165094DA" w14:textId="5931D035" w:rsidR="00872636" w:rsidRPr="00D21CA5" w:rsidRDefault="00872636" w:rsidP="00872636">
      <w:pPr>
        <w:rPr>
          <w:iCs/>
          <w:sz w:val="28"/>
          <w:szCs w:val="28"/>
          <w:lang w:val="es-ES"/>
        </w:rPr>
      </w:pPr>
      <m:oMathPara>
        <m:oMath>
          <m:f>
            <m:f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∂V</m:t>
              </m:r>
            </m:num>
            <m:den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∂t</m:t>
              </m:r>
            </m:den>
          </m:f>
          <m:r>
            <w:rPr>
              <w:rFonts w:ascii="Latin Modern Math" w:hAnsi="Latin Modern Math"/>
              <w:sz w:val="28"/>
              <w:szCs w:val="28"/>
              <w:lang w:val="es-ES"/>
            </w:rPr>
            <m:t>=2x·</m:t>
          </m:r>
          <m:d>
            <m:d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y-xf(x,y)</m:t>
              </m: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+2y·</m:t>
          </m:r>
          <m:d>
            <m:d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-x-yf(x,y)</m:t>
              </m:r>
            </m:e>
          </m:d>
        </m:oMath>
      </m:oMathPara>
    </w:p>
    <w:p w14:paraId="25BEEAEA" w14:textId="1FA1F954" w:rsidR="00872636" w:rsidRPr="00D21CA5" w:rsidRDefault="00872636" w:rsidP="00872636">
      <w:pPr>
        <w:rPr>
          <w:sz w:val="28"/>
          <w:szCs w:val="28"/>
          <w:lang w:val="es-ES"/>
        </w:rPr>
      </w:pPr>
      <m:oMathPara>
        <m:oMath>
          <m:f>
            <m:fPr>
              <m:ctrlPr>
                <w:rPr>
                  <w:rFonts w:ascii="Latin Modern Math" w:hAnsi="Latin Modern Math"/>
                  <w:i/>
                  <w:iCs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∂V</m:t>
              </m:r>
            </m:num>
            <m:den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∂t</m:t>
              </m:r>
            </m:den>
          </m:f>
          <m:r>
            <w:rPr>
              <w:rFonts w:ascii="Latin Modern Math" w:hAnsi="Latin Modern Math"/>
              <w:sz w:val="28"/>
              <w:szCs w:val="28"/>
              <w:lang w:val="es-ES"/>
            </w:rPr>
            <m:t>=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-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2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·</m:t>
          </m:r>
          <m:r>
            <w:rPr>
              <w:rFonts w:ascii="Latin Modern Math" w:hAnsi="Latin Modern Math"/>
              <w:sz w:val="28"/>
              <w:szCs w:val="28"/>
              <w:lang w:val="es-E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x,y</m:t>
              </m:r>
            </m:e>
          </m:d>
          <m:r>
            <w:rPr>
              <w:rFonts w:ascii="Latin Modern Math" w:hAnsi="Latin Modern Math"/>
              <w:sz w:val="28"/>
              <w:szCs w:val="28"/>
              <w:lang w:val="es-ES"/>
            </w:rPr>
            <m:t>·</m:t>
          </m:r>
          <m:d>
            <m:dPr>
              <m:ctrlPr>
                <w:rPr>
                  <w:rFonts w:ascii="Latin Modern Math" w:hAnsi="Latin Modern Math"/>
                  <w:i/>
                  <w:sz w:val="28"/>
                  <w:szCs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sz w:val="28"/>
                  <w:szCs w:val="28"/>
                  <w:lang w:val="es-ES"/>
                </w:rPr>
                <m:t>+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y</m:t>
                  </m:r>
                  <m:ctrlPr>
                    <w:rPr>
                      <w:rFonts w:ascii="Latin Modern Math" w:hAnsi="Latin Modern Math"/>
                      <w:i/>
                      <w:iCs/>
                      <w:sz w:val="28"/>
                      <w:szCs w:val="28"/>
                      <w:lang w:val="es-E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</m:e>
          </m:d>
        </m:oMath>
      </m:oMathPara>
    </w:p>
    <w:p w14:paraId="27065B0C" w14:textId="51F68379" w:rsidR="00304E68" w:rsidRPr="00D21CA5" w:rsidRDefault="00304E68" w:rsidP="009B4E40">
      <w:pPr>
        <w:rPr>
          <w:sz w:val="28"/>
          <w:szCs w:val="28"/>
          <w:lang w:val="es-ES"/>
        </w:rPr>
      </w:pPr>
      <w:r w:rsidRPr="00D21CA5">
        <w:rPr>
          <w:sz w:val="28"/>
          <w:szCs w:val="28"/>
          <w:lang w:val="es-ES"/>
        </w:rPr>
        <w:t xml:space="preserve">A partir de esto, vemos que </w:t>
      </w:r>
      <w:r w:rsidR="00680F81" w:rsidRPr="00D21CA5">
        <w:rPr>
          <w:sz w:val="28"/>
          <w:szCs w:val="28"/>
          <w:lang w:val="es-ES"/>
        </w:rPr>
        <w:t>s</w:t>
      </w:r>
      <w:r w:rsidR="00F860C2" w:rsidRPr="00D21CA5">
        <w:rPr>
          <w:sz w:val="28"/>
          <w:szCs w:val="28"/>
          <w:lang w:val="es-ES"/>
        </w:rPr>
        <w:t xml:space="preserve">i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f</m:t>
        </m:r>
        <m:d>
          <m:d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d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x, y</m:t>
            </m:r>
          </m:e>
        </m:d>
        <m:r>
          <w:rPr>
            <w:rFonts w:ascii="Latin Modern Math" w:hAnsi="Latin Modern Math"/>
            <w:sz w:val="28"/>
            <w:szCs w:val="28"/>
            <w:lang w:val="es-ES"/>
          </w:rPr>
          <m:t>&gt;</m:t>
        </m:r>
        <m:r>
          <w:rPr>
            <w:rFonts w:ascii="Latin Modern Math" w:hAnsi="Latin Modern Math"/>
            <w:sz w:val="28"/>
            <w:szCs w:val="28"/>
            <w:lang w:val="es-ES"/>
          </w:rPr>
          <m:t>0</m:t>
        </m:r>
        <m:r>
          <w:rPr>
            <w:rFonts w:ascii="Latin Modern Math" w:hAnsi="Latin Modern Math"/>
            <w:sz w:val="28"/>
            <w:szCs w:val="28"/>
            <w:lang w:val="es-ES"/>
          </w:rPr>
          <m:t xml:space="preserve">, </m:t>
        </m:r>
      </m:oMath>
      <w:r w:rsidR="00F860C2" w:rsidRPr="00D21CA5">
        <w:rPr>
          <w:sz w:val="28"/>
          <w:szCs w:val="28"/>
          <w:lang w:val="es-ES"/>
        </w:rPr>
        <w:t>el sistema es asintóticamente estable.</w:t>
      </w:r>
      <w:r w:rsidR="00680F81" w:rsidRPr="00D21CA5">
        <w:rPr>
          <w:sz w:val="28"/>
          <w:szCs w:val="28"/>
          <w:lang w:val="es-ES"/>
        </w:rPr>
        <w:t xml:space="preserve"> </w:t>
      </w:r>
      <w:r w:rsidR="00F860C2" w:rsidRPr="00D21CA5">
        <w:rPr>
          <w:sz w:val="28"/>
          <w:szCs w:val="28"/>
          <w:lang w:val="es-ES"/>
        </w:rPr>
        <w:t>Si</w:t>
      </w:r>
      <w:r w:rsidR="00680F81" w:rsidRPr="00D21CA5">
        <w:rPr>
          <w:sz w:val="28"/>
          <w:szCs w:val="28"/>
          <w:lang w:val="es-ES"/>
        </w:rPr>
        <w:t xml:space="preserve">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f</m:t>
        </m:r>
        <m:d>
          <m:d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d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x, y</m:t>
            </m:r>
          </m:e>
        </m:d>
        <m:r>
          <w:rPr>
            <w:rFonts w:ascii="Latin Modern Math" w:hAnsi="Latin Modern Math"/>
            <w:sz w:val="28"/>
            <w:szCs w:val="28"/>
            <w:lang w:val="es-ES"/>
          </w:rPr>
          <m:t>≥</m:t>
        </m:r>
        <m:r>
          <w:rPr>
            <w:rFonts w:ascii="Latin Modern Math" w:hAnsi="Latin Modern Math"/>
            <w:sz w:val="28"/>
            <w:szCs w:val="28"/>
            <w:lang w:val="es-ES"/>
          </w:rPr>
          <m:t xml:space="preserve">0 </m:t>
        </m:r>
      </m:oMath>
      <w:r w:rsidR="00F860C2" w:rsidRPr="00D21CA5">
        <w:rPr>
          <w:sz w:val="28"/>
          <w:szCs w:val="28"/>
          <w:lang w:val="es-ES"/>
        </w:rPr>
        <w:t xml:space="preserve">el sistema es </w:t>
      </w:r>
      <w:r w:rsidR="00680F81" w:rsidRPr="00D21CA5">
        <w:rPr>
          <w:sz w:val="28"/>
          <w:szCs w:val="28"/>
          <w:lang w:val="es-ES"/>
        </w:rPr>
        <w:t xml:space="preserve">simplemente </w:t>
      </w:r>
      <w:r w:rsidR="00F860C2" w:rsidRPr="00D21CA5">
        <w:rPr>
          <w:sz w:val="28"/>
          <w:szCs w:val="28"/>
          <w:lang w:val="es-ES"/>
        </w:rPr>
        <w:t>estable</w:t>
      </w:r>
      <w:r w:rsidR="00C7756D" w:rsidRPr="00D21CA5">
        <w:rPr>
          <w:sz w:val="28"/>
          <w:szCs w:val="28"/>
          <w:lang w:val="es-ES"/>
        </w:rPr>
        <w:t>, ya que podria ser 0 en puntos que no son el punto de equilibrio.</w:t>
      </w:r>
      <w:r w:rsidR="00275487" w:rsidRPr="00D21CA5">
        <w:rPr>
          <w:sz w:val="28"/>
          <w:szCs w:val="28"/>
          <w:lang w:val="es-ES"/>
        </w:rPr>
        <w:t xml:space="preserve"> Por otro lado, cuando </w:t>
      </w:r>
      <m:oMath>
        <m:r>
          <w:rPr>
            <w:rFonts w:ascii="Latin Modern Math" w:hAnsi="Latin Modern Math"/>
            <w:sz w:val="28"/>
            <w:szCs w:val="28"/>
            <w:lang w:val="es-ES"/>
          </w:rPr>
          <m:t>f</m:t>
        </m:r>
        <m:d>
          <m:dPr>
            <m:ctrlPr>
              <w:rPr>
                <w:rFonts w:ascii="Latin Modern Math" w:hAnsi="Latin Modern Math"/>
                <w:i/>
                <w:sz w:val="28"/>
                <w:szCs w:val="28"/>
                <w:lang w:val="es-ES"/>
              </w:rPr>
            </m:ctrlPr>
          </m:dPr>
          <m:e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x,y</m:t>
            </m:r>
          </m:e>
        </m:d>
        <m:r>
          <w:rPr>
            <w:rFonts w:ascii="Latin Modern Math" w:hAnsi="Latin Modern Math"/>
            <w:sz w:val="28"/>
            <w:szCs w:val="28"/>
            <w:lang w:val="es-ES"/>
          </w:rPr>
          <m:t>&lt;0</m:t>
        </m:r>
      </m:oMath>
      <w:r w:rsidR="00275487" w:rsidRPr="00D21CA5">
        <w:rPr>
          <w:sz w:val="28"/>
          <w:szCs w:val="28"/>
          <w:lang w:val="es-ES"/>
        </w:rPr>
        <w:t xml:space="preserve">, </w:t>
      </w:r>
      <m:oMath>
        <m:f>
          <m:fPr>
            <m:ctrlPr>
              <w:rPr>
                <w:rFonts w:ascii="Latin Modern Math" w:hAnsi="Latin Modern Math"/>
                <w:i/>
                <w:iCs/>
                <w:sz w:val="28"/>
                <w:szCs w:val="28"/>
                <w:lang w:val="es-ES"/>
              </w:rPr>
            </m:ctrlPr>
          </m:fPr>
          <m:num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∂V</m:t>
            </m:r>
          </m:num>
          <m:den>
            <m:r>
              <w:rPr>
                <w:rFonts w:ascii="Latin Modern Math" w:hAnsi="Latin Modern Math"/>
                <w:sz w:val="28"/>
                <w:szCs w:val="28"/>
                <w:lang w:val="es-ES"/>
              </w:rPr>
              <m:t>∂t</m:t>
            </m:r>
          </m:den>
        </m:f>
        <m:r>
          <w:rPr>
            <w:rFonts w:ascii="Latin Modern Math" w:hAnsi="Latin Modern Math"/>
            <w:sz w:val="28"/>
            <w:szCs w:val="28"/>
            <w:lang w:val="es-ES"/>
          </w:rPr>
          <m:t>&gt;0</m:t>
        </m:r>
      </m:oMath>
      <w:r w:rsidR="009B4E40" w:rsidRPr="00D21CA5">
        <w:rPr>
          <w:iCs/>
          <w:sz w:val="28"/>
          <w:szCs w:val="28"/>
          <w:lang w:val="es-ES"/>
        </w:rPr>
        <w:t xml:space="preserve"> y por el teorema de Chetaev</w:t>
      </w:r>
      <w:r w:rsidR="009B4E40" w:rsidRPr="00D21CA5">
        <w:rPr>
          <w:sz w:val="28"/>
          <w:szCs w:val="28"/>
          <w:lang w:val="es-ES"/>
        </w:rPr>
        <w:t xml:space="preserve"> el punto de equilibtrio es inestable.</w:t>
      </w:r>
    </w:p>
    <w:sectPr w:rsidR="00304E68" w:rsidRPr="00D21CA5" w:rsidSect="00D21CA5">
      <w:footerReference w:type="default" r:id="rId8"/>
      <w:pgSz w:w="12240" w:h="15840"/>
      <w:pgMar w:top="720" w:right="720" w:bottom="720" w:left="720" w:header="720" w:footer="179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3517C" w14:textId="77777777" w:rsidR="001004F4" w:rsidRDefault="001004F4" w:rsidP="00F95255">
      <w:r>
        <w:separator/>
      </w:r>
    </w:p>
  </w:endnote>
  <w:endnote w:type="continuationSeparator" w:id="0">
    <w:p w14:paraId="52ABB7F6" w14:textId="77777777" w:rsidR="001004F4" w:rsidRDefault="001004F4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M Mono 10">
    <w:panose1 w:val="00000509000000000000"/>
    <w:charset w:val="4D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AB189" w14:textId="77777777" w:rsidR="00367873" w:rsidRDefault="007F2F27" w:rsidP="00F952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0B9BD" w14:textId="77777777" w:rsidR="001004F4" w:rsidRPr="00266D36" w:rsidRDefault="001004F4" w:rsidP="00266D36">
      <w:pPr>
        <w:spacing w:after="0"/>
        <w:rPr>
          <w:sz w:val="18"/>
        </w:rPr>
      </w:pPr>
      <w:r w:rsidRPr="00266D36">
        <w:rPr>
          <w:sz w:val="18"/>
        </w:rPr>
        <w:separator/>
      </w:r>
    </w:p>
  </w:footnote>
  <w:footnote w:type="continuationSeparator" w:id="0">
    <w:p w14:paraId="76E8D78D" w14:textId="77777777" w:rsidR="001004F4" w:rsidRDefault="001004F4" w:rsidP="00F95255">
      <w:r>
        <w:continuationSeparator/>
      </w:r>
    </w:p>
  </w:footnote>
  <w:footnote w:type="continuationNotice" w:id="1">
    <w:p w14:paraId="336539D0" w14:textId="77777777" w:rsidR="001004F4" w:rsidRDefault="001004F4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78D7674"/>
    <w:multiLevelType w:val="multilevel"/>
    <w:tmpl w:val="59489428"/>
    <w:numStyleLink w:val="Itemize"/>
  </w:abstractNum>
  <w:abstractNum w:abstractNumId="18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363C5233"/>
    <w:multiLevelType w:val="multilevel"/>
    <w:tmpl w:val="8DE61AAA"/>
    <w:numStyleLink w:val="Enumerate"/>
  </w:abstractNum>
  <w:abstractNum w:abstractNumId="21" w15:restartNumberingAfterBreak="0">
    <w:nsid w:val="3F2A7AF5"/>
    <w:multiLevelType w:val="multilevel"/>
    <w:tmpl w:val="8DE61AAA"/>
    <w:numStyleLink w:val="Enumerate"/>
  </w:abstractNum>
  <w:abstractNum w:abstractNumId="22" w15:restartNumberingAfterBreak="0">
    <w:nsid w:val="50703152"/>
    <w:multiLevelType w:val="multilevel"/>
    <w:tmpl w:val="59489428"/>
    <w:numStyleLink w:val="Itemize"/>
  </w:abstractNum>
  <w:abstractNum w:abstractNumId="23" w15:restartNumberingAfterBreak="0">
    <w:nsid w:val="5180635D"/>
    <w:multiLevelType w:val="multilevel"/>
    <w:tmpl w:val="8DE61AAA"/>
    <w:numStyleLink w:val="Enumerate"/>
  </w:abstractNum>
  <w:abstractNum w:abstractNumId="24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A326C"/>
    <w:multiLevelType w:val="multilevel"/>
    <w:tmpl w:val="8DE61AAA"/>
    <w:numStyleLink w:val="Enumerate"/>
  </w:abstractNum>
  <w:abstractNum w:abstractNumId="26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85A0B31"/>
    <w:multiLevelType w:val="multilevel"/>
    <w:tmpl w:val="8DE61AAA"/>
    <w:numStyleLink w:val="Enumerate"/>
  </w:abstractNum>
  <w:abstractNum w:abstractNumId="28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485182">
    <w:abstractNumId w:val="0"/>
  </w:num>
  <w:num w:numId="2" w16cid:durableId="72360257">
    <w:abstractNumId w:val="8"/>
  </w:num>
  <w:num w:numId="3" w16cid:durableId="541213506">
    <w:abstractNumId w:val="7"/>
  </w:num>
  <w:num w:numId="4" w16cid:durableId="2090418377">
    <w:abstractNumId w:val="6"/>
  </w:num>
  <w:num w:numId="5" w16cid:durableId="1239825715">
    <w:abstractNumId w:val="5"/>
  </w:num>
  <w:num w:numId="6" w16cid:durableId="1158569770">
    <w:abstractNumId w:val="9"/>
  </w:num>
  <w:num w:numId="7" w16cid:durableId="825901006">
    <w:abstractNumId w:val="4"/>
  </w:num>
  <w:num w:numId="8" w16cid:durableId="2127045578">
    <w:abstractNumId w:val="3"/>
  </w:num>
  <w:num w:numId="9" w16cid:durableId="2047876317">
    <w:abstractNumId w:val="2"/>
  </w:num>
  <w:num w:numId="10" w16cid:durableId="1889414838">
    <w:abstractNumId w:val="1"/>
  </w:num>
  <w:num w:numId="11" w16cid:durableId="1736968932">
    <w:abstractNumId w:val="12"/>
  </w:num>
  <w:num w:numId="12" w16cid:durableId="1936162331">
    <w:abstractNumId w:val="24"/>
  </w:num>
  <w:num w:numId="13" w16cid:durableId="513693662">
    <w:abstractNumId w:val="28"/>
  </w:num>
  <w:num w:numId="14" w16cid:durableId="867645013">
    <w:abstractNumId w:val="18"/>
  </w:num>
  <w:num w:numId="15" w16cid:durableId="555507402">
    <w:abstractNumId w:val="19"/>
  </w:num>
  <w:num w:numId="16" w16cid:durableId="69457316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907310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117771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1162668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723930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4700296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25675667">
    <w:abstractNumId w:val="16"/>
  </w:num>
  <w:num w:numId="23" w16cid:durableId="1079447644">
    <w:abstractNumId w:val="23"/>
  </w:num>
  <w:num w:numId="24" w16cid:durableId="656037559">
    <w:abstractNumId w:val="27"/>
  </w:num>
  <w:num w:numId="25" w16cid:durableId="600065767">
    <w:abstractNumId w:val="14"/>
  </w:num>
  <w:num w:numId="26" w16cid:durableId="1575896597">
    <w:abstractNumId w:val="10"/>
  </w:num>
  <w:num w:numId="27" w16cid:durableId="1907446282">
    <w:abstractNumId w:val="21"/>
  </w:num>
  <w:num w:numId="28" w16cid:durableId="434135609">
    <w:abstractNumId w:val="11"/>
  </w:num>
  <w:num w:numId="29" w16cid:durableId="1338000378">
    <w:abstractNumId w:val="20"/>
  </w:num>
  <w:num w:numId="30" w16cid:durableId="1418164156">
    <w:abstractNumId w:val="15"/>
  </w:num>
  <w:num w:numId="31" w16cid:durableId="1487280557">
    <w:abstractNumId w:val="17"/>
  </w:num>
  <w:num w:numId="32" w16cid:durableId="1136263303">
    <w:abstractNumId w:val="25"/>
  </w:num>
  <w:num w:numId="33" w16cid:durableId="839346420">
    <w:abstractNumId w:val="13"/>
  </w:num>
  <w:num w:numId="34" w16cid:durableId="971599707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16"/>
    <w:rsid w:val="00003BCD"/>
    <w:rsid w:val="00011C8B"/>
    <w:rsid w:val="000158C5"/>
    <w:rsid w:val="000209D9"/>
    <w:rsid w:val="00020A80"/>
    <w:rsid w:val="000254ED"/>
    <w:rsid w:val="00026B97"/>
    <w:rsid w:val="0003303E"/>
    <w:rsid w:val="000338EC"/>
    <w:rsid w:val="00033E62"/>
    <w:rsid w:val="00037EF2"/>
    <w:rsid w:val="000400AC"/>
    <w:rsid w:val="00044019"/>
    <w:rsid w:val="00046B52"/>
    <w:rsid w:val="00057460"/>
    <w:rsid w:val="00060D8F"/>
    <w:rsid w:val="00061D53"/>
    <w:rsid w:val="0006225D"/>
    <w:rsid w:val="0006669D"/>
    <w:rsid w:val="000700CD"/>
    <w:rsid w:val="0007014F"/>
    <w:rsid w:val="00074843"/>
    <w:rsid w:val="00082D9A"/>
    <w:rsid w:val="00093E6B"/>
    <w:rsid w:val="0009641E"/>
    <w:rsid w:val="00096EE7"/>
    <w:rsid w:val="000A5F0B"/>
    <w:rsid w:val="000A716D"/>
    <w:rsid w:val="000B1C07"/>
    <w:rsid w:val="000B6369"/>
    <w:rsid w:val="000B7B09"/>
    <w:rsid w:val="000C0737"/>
    <w:rsid w:val="000D4A65"/>
    <w:rsid w:val="000E1125"/>
    <w:rsid w:val="000E1785"/>
    <w:rsid w:val="000E3162"/>
    <w:rsid w:val="000F1988"/>
    <w:rsid w:val="000F39FA"/>
    <w:rsid w:val="001004F4"/>
    <w:rsid w:val="0010378A"/>
    <w:rsid w:val="001054F0"/>
    <w:rsid w:val="001104BB"/>
    <w:rsid w:val="00123238"/>
    <w:rsid w:val="0012411C"/>
    <w:rsid w:val="00125124"/>
    <w:rsid w:val="00132584"/>
    <w:rsid w:val="00134007"/>
    <w:rsid w:val="00142A94"/>
    <w:rsid w:val="00146E32"/>
    <w:rsid w:val="001508E1"/>
    <w:rsid w:val="00153512"/>
    <w:rsid w:val="00154D1E"/>
    <w:rsid w:val="00156D5B"/>
    <w:rsid w:val="0017359B"/>
    <w:rsid w:val="0017521B"/>
    <w:rsid w:val="001765C9"/>
    <w:rsid w:val="0017786B"/>
    <w:rsid w:val="00181923"/>
    <w:rsid w:val="00193D99"/>
    <w:rsid w:val="00195655"/>
    <w:rsid w:val="001A0D54"/>
    <w:rsid w:val="001A4FEB"/>
    <w:rsid w:val="001A50E8"/>
    <w:rsid w:val="001A603F"/>
    <w:rsid w:val="001C2A6B"/>
    <w:rsid w:val="001C5AC3"/>
    <w:rsid w:val="001D05DA"/>
    <w:rsid w:val="001E0697"/>
    <w:rsid w:val="001E25E2"/>
    <w:rsid w:val="001E4480"/>
    <w:rsid w:val="001E449B"/>
    <w:rsid w:val="001E58C7"/>
    <w:rsid w:val="001F5E37"/>
    <w:rsid w:val="00203640"/>
    <w:rsid w:val="00204855"/>
    <w:rsid w:val="002061FA"/>
    <w:rsid w:val="0021065C"/>
    <w:rsid w:val="002216D4"/>
    <w:rsid w:val="002232C2"/>
    <w:rsid w:val="00224154"/>
    <w:rsid w:val="002334DD"/>
    <w:rsid w:val="002339EF"/>
    <w:rsid w:val="002341DC"/>
    <w:rsid w:val="002345B1"/>
    <w:rsid w:val="00235CF7"/>
    <w:rsid w:val="00245638"/>
    <w:rsid w:val="00250675"/>
    <w:rsid w:val="0025067D"/>
    <w:rsid w:val="00253246"/>
    <w:rsid w:val="00253513"/>
    <w:rsid w:val="002547C2"/>
    <w:rsid w:val="002575BF"/>
    <w:rsid w:val="00260E85"/>
    <w:rsid w:val="00266D36"/>
    <w:rsid w:val="0027203A"/>
    <w:rsid w:val="0027493B"/>
    <w:rsid w:val="00275487"/>
    <w:rsid w:val="0027688D"/>
    <w:rsid w:val="002770C5"/>
    <w:rsid w:val="002802C2"/>
    <w:rsid w:val="00280739"/>
    <w:rsid w:val="002834B9"/>
    <w:rsid w:val="00286C09"/>
    <w:rsid w:val="0029271B"/>
    <w:rsid w:val="002942EA"/>
    <w:rsid w:val="002A54C1"/>
    <w:rsid w:val="002B01E2"/>
    <w:rsid w:val="002B7288"/>
    <w:rsid w:val="002C2FC8"/>
    <w:rsid w:val="002C3D63"/>
    <w:rsid w:val="002D0561"/>
    <w:rsid w:val="002D5D78"/>
    <w:rsid w:val="002D6AAA"/>
    <w:rsid w:val="002E1C63"/>
    <w:rsid w:val="002E2C74"/>
    <w:rsid w:val="002E4A76"/>
    <w:rsid w:val="002E4FCB"/>
    <w:rsid w:val="002F3FCB"/>
    <w:rsid w:val="0030218F"/>
    <w:rsid w:val="0030292E"/>
    <w:rsid w:val="00304E68"/>
    <w:rsid w:val="003170FC"/>
    <w:rsid w:val="00322C54"/>
    <w:rsid w:val="00323DF6"/>
    <w:rsid w:val="0032481A"/>
    <w:rsid w:val="00331292"/>
    <w:rsid w:val="00343761"/>
    <w:rsid w:val="00344F17"/>
    <w:rsid w:val="003450B4"/>
    <w:rsid w:val="003575C3"/>
    <w:rsid w:val="003625D5"/>
    <w:rsid w:val="00367873"/>
    <w:rsid w:val="003703FF"/>
    <w:rsid w:val="00376DBA"/>
    <w:rsid w:val="00387765"/>
    <w:rsid w:val="003909C8"/>
    <w:rsid w:val="00396B02"/>
    <w:rsid w:val="003A604E"/>
    <w:rsid w:val="003B2C78"/>
    <w:rsid w:val="003B64A1"/>
    <w:rsid w:val="003B778B"/>
    <w:rsid w:val="003C108A"/>
    <w:rsid w:val="003C2AF2"/>
    <w:rsid w:val="003D3FB6"/>
    <w:rsid w:val="003D6910"/>
    <w:rsid w:val="003E176B"/>
    <w:rsid w:val="003E2C91"/>
    <w:rsid w:val="003F1069"/>
    <w:rsid w:val="003F7D3C"/>
    <w:rsid w:val="004017E6"/>
    <w:rsid w:val="00401834"/>
    <w:rsid w:val="00401C5C"/>
    <w:rsid w:val="0040351A"/>
    <w:rsid w:val="00417C61"/>
    <w:rsid w:val="00422E5E"/>
    <w:rsid w:val="0042678A"/>
    <w:rsid w:val="00433D1D"/>
    <w:rsid w:val="00433E07"/>
    <w:rsid w:val="004437ED"/>
    <w:rsid w:val="004470BC"/>
    <w:rsid w:val="0045016A"/>
    <w:rsid w:val="00452BEE"/>
    <w:rsid w:val="0045346D"/>
    <w:rsid w:val="0045612F"/>
    <w:rsid w:val="00461FE3"/>
    <w:rsid w:val="004636B6"/>
    <w:rsid w:val="00465BA5"/>
    <w:rsid w:val="00466CC3"/>
    <w:rsid w:val="00467EC2"/>
    <w:rsid w:val="00470512"/>
    <w:rsid w:val="00486EDB"/>
    <w:rsid w:val="0048776C"/>
    <w:rsid w:val="00492956"/>
    <w:rsid w:val="0049432C"/>
    <w:rsid w:val="004A360C"/>
    <w:rsid w:val="004B31F8"/>
    <w:rsid w:val="004B6DCC"/>
    <w:rsid w:val="004C02A9"/>
    <w:rsid w:val="004C0414"/>
    <w:rsid w:val="004C0BE2"/>
    <w:rsid w:val="004C18DA"/>
    <w:rsid w:val="004C39E1"/>
    <w:rsid w:val="004C3D22"/>
    <w:rsid w:val="004C7CC0"/>
    <w:rsid w:val="004E29B3"/>
    <w:rsid w:val="004E5DA1"/>
    <w:rsid w:val="004F2788"/>
    <w:rsid w:val="004F4C2F"/>
    <w:rsid w:val="004F4D38"/>
    <w:rsid w:val="004F5441"/>
    <w:rsid w:val="004F6EA7"/>
    <w:rsid w:val="00501516"/>
    <w:rsid w:val="005028B7"/>
    <w:rsid w:val="00503777"/>
    <w:rsid w:val="00513EE2"/>
    <w:rsid w:val="00517672"/>
    <w:rsid w:val="0052276F"/>
    <w:rsid w:val="0052459C"/>
    <w:rsid w:val="005422C9"/>
    <w:rsid w:val="005423B6"/>
    <w:rsid w:val="0054615C"/>
    <w:rsid w:val="00552928"/>
    <w:rsid w:val="00561D41"/>
    <w:rsid w:val="00564D90"/>
    <w:rsid w:val="005655A8"/>
    <w:rsid w:val="00567772"/>
    <w:rsid w:val="00567CCA"/>
    <w:rsid w:val="005726E7"/>
    <w:rsid w:val="00573F65"/>
    <w:rsid w:val="00581E78"/>
    <w:rsid w:val="00581F70"/>
    <w:rsid w:val="0058277C"/>
    <w:rsid w:val="005841E1"/>
    <w:rsid w:val="00586741"/>
    <w:rsid w:val="00590D07"/>
    <w:rsid w:val="005937CA"/>
    <w:rsid w:val="00594413"/>
    <w:rsid w:val="005B6CD0"/>
    <w:rsid w:val="005C26B0"/>
    <w:rsid w:val="005C39F7"/>
    <w:rsid w:val="005D139A"/>
    <w:rsid w:val="005D68B9"/>
    <w:rsid w:val="005E051A"/>
    <w:rsid w:val="005E3CD7"/>
    <w:rsid w:val="005E4867"/>
    <w:rsid w:val="005F5915"/>
    <w:rsid w:val="00601DBD"/>
    <w:rsid w:val="00601FA3"/>
    <w:rsid w:val="00615E80"/>
    <w:rsid w:val="00620F4F"/>
    <w:rsid w:val="00622AD4"/>
    <w:rsid w:val="00623814"/>
    <w:rsid w:val="00624C79"/>
    <w:rsid w:val="00635D4E"/>
    <w:rsid w:val="006376C8"/>
    <w:rsid w:val="00637B37"/>
    <w:rsid w:val="006517F2"/>
    <w:rsid w:val="00656464"/>
    <w:rsid w:val="00656E6A"/>
    <w:rsid w:val="0065758D"/>
    <w:rsid w:val="00662614"/>
    <w:rsid w:val="00675560"/>
    <w:rsid w:val="0067668B"/>
    <w:rsid w:val="00680F81"/>
    <w:rsid w:val="00681A06"/>
    <w:rsid w:val="00683989"/>
    <w:rsid w:val="00684642"/>
    <w:rsid w:val="006876F9"/>
    <w:rsid w:val="0069539F"/>
    <w:rsid w:val="00695595"/>
    <w:rsid w:val="00695EF9"/>
    <w:rsid w:val="006966B4"/>
    <w:rsid w:val="00697B2C"/>
    <w:rsid w:val="006A1FA8"/>
    <w:rsid w:val="006A3EE1"/>
    <w:rsid w:val="006A64B6"/>
    <w:rsid w:val="006A6924"/>
    <w:rsid w:val="006B2D5D"/>
    <w:rsid w:val="006B657A"/>
    <w:rsid w:val="006C004E"/>
    <w:rsid w:val="006C04DC"/>
    <w:rsid w:val="006C0640"/>
    <w:rsid w:val="006C5C2E"/>
    <w:rsid w:val="006C6E6D"/>
    <w:rsid w:val="006D1026"/>
    <w:rsid w:val="006D4AB5"/>
    <w:rsid w:val="007000F8"/>
    <w:rsid w:val="00701D62"/>
    <w:rsid w:val="00704716"/>
    <w:rsid w:val="00707A81"/>
    <w:rsid w:val="00707CCB"/>
    <w:rsid w:val="00712366"/>
    <w:rsid w:val="00721B86"/>
    <w:rsid w:val="00727BC4"/>
    <w:rsid w:val="00727CBC"/>
    <w:rsid w:val="007408D6"/>
    <w:rsid w:val="00741C39"/>
    <w:rsid w:val="00744EB8"/>
    <w:rsid w:val="00745217"/>
    <w:rsid w:val="00745293"/>
    <w:rsid w:val="0075082A"/>
    <w:rsid w:val="00751216"/>
    <w:rsid w:val="00751AA6"/>
    <w:rsid w:val="007545E9"/>
    <w:rsid w:val="007547FC"/>
    <w:rsid w:val="00755218"/>
    <w:rsid w:val="0075640E"/>
    <w:rsid w:val="00756BAF"/>
    <w:rsid w:val="00757397"/>
    <w:rsid w:val="00774D73"/>
    <w:rsid w:val="00775C8E"/>
    <w:rsid w:val="00784D58"/>
    <w:rsid w:val="00787343"/>
    <w:rsid w:val="00787C96"/>
    <w:rsid w:val="0079324A"/>
    <w:rsid w:val="007A516F"/>
    <w:rsid w:val="007A5E80"/>
    <w:rsid w:val="007B2249"/>
    <w:rsid w:val="007B2CBC"/>
    <w:rsid w:val="007D423B"/>
    <w:rsid w:val="007D463C"/>
    <w:rsid w:val="007E46E1"/>
    <w:rsid w:val="007F21E4"/>
    <w:rsid w:val="007F2F27"/>
    <w:rsid w:val="007F5476"/>
    <w:rsid w:val="00814720"/>
    <w:rsid w:val="00814777"/>
    <w:rsid w:val="008217B3"/>
    <w:rsid w:val="00824069"/>
    <w:rsid w:val="00826798"/>
    <w:rsid w:val="0083212F"/>
    <w:rsid w:val="00835EA6"/>
    <w:rsid w:val="00835FC8"/>
    <w:rsid w:val="00840B58"/>
    <w:rsid w:val="00841D6E"/>
    <w:rsid w:val="00844ED5"/>
    <w:rsid w:val="008476F2"/>
    <w:rsid w:val="008519DF"/>
    <w:rsid w:val="00851FF6"/>
    <w:rsid w:val="00856598"/>
    <w:rsid w:val="0086307F"/>
    <w:rsid w:val="008661CC"/>
    <w:rsid w:val="008700CA"/>
    <w:rsid w:val="00872636"/>
    <w:rsid w:val="00872ECD"/>
    <w:rsid w:val="0087398F"/>
    <w:rsid w:val="00882F9C"/>
    <w:rsid w:val="00890C96"/>
    <w:rsid w:val="00890F03"/>
    <w:rsid w:val="00891B45"/>
    <w:rsid w:val="00892550"/>
    <w:rsid w:val="008A3368"/>
    <w:rsid w:val="008A55A8"/>
    <w:rsid w:val="008A56F7"/>
    <w:rsid w:val="008A654D"/>
    <w:rsid w:val="008A7239"/>
    <w:rsid w:val="008B0023"/>
    <w:rsid w:val="008B47E0"/>
    <w:rsid w:val="008C2B1C"/>
    <w:rsid w:val="008C6F4B"/>
    <w:rsid w:val="008D2C2C"/>
    <w:rsid w:val="008D6863"/>
    <w:rsid w:val="008E1CF8"/>
    <w:rsid w:val="008E522F"/>
    <w:rsid w:val="008E61DA"/>
    <w:rsid w:val="00902938"/>
    <w:rsid w:val="0090445E"/>
    <w:rsid w:val="00905EFF"/>
    <w:rsid w:val="009133D6"/>
    <w:rsid w:val="00923E96"/>
    <w:rsid w:val="00942E9E"/>
    <w:rsid w:val="00944584"/>
    <w:rsid w:val="00956E3A"/>
    <w:rsid w:val="00957AA6"/>
    <w:rsid w:val="00957C07"/>
    <w:rsid w:val="00960ABB"/>
    <w:rsid w:val="00960DEA"/>
    <w:rsid w:val="0096215D"/>
    <w:rsid w:val="009673DC"/>
    <w:rsid w:val="0096779F"/>
    <w:rsid w:val="00970184"/>
    <w:rsid w:val="009706B8"/>
    <w:rsid w:val="00976AD7"/>
    <w:rsid w:val="0097792A"/>
    <w:rsid w:val="0098723E"/>
    <w:rsid w:val="00990D5F"/>
    <w:rsid w:val="0099211F"/>
    <w:rsid w:val="009967C8"/>
    <w:rsid w:val="009A03C6"/>
    <w:rsid w:val="009A03DE"/>
    <w:rsid w:val="009A170A"/>
    <w:rsid w:val="009A2A9D"/>
    <w:rsid w:val="009A5A17"/>
    <w:rsid w:val="009B0E3B"/>
    <w:rsid w:val="009B0ED9"/>
    <w:rsid w:val="009B4E40"/>
    <w:rsid w:val="009B649E"/>
    <w:rsid w:val="009B79D5"/>
    <w:rsid w:val="009D07EF"/>
    <w:rsid w:val="009D3467"/>
    <w:rsid w:val="009D4483"/>
    <w:rsid w:val="009E0DE2"/>
    <w:rsid w:val="009E108D"/>
    <w:rsid w:val="009F0743"/>
    <w:rsid w:val="00A01D5A"/>
    <w:rsid w:val="00A10911"/>
    <w:rsid w:val="00A144D1"/>
    <w:rsid w:val="00A17C26"/>
    <w:rsid w:val="00A20262"/>
    <w:rsid w:val="00A2577F"/>
    <w:rsid w:val="00A27E11"/>
    <w:rsid w:val="00A30D53"/>
    <w:rsid w:val="00A32984"/>
    <w:rsid w:val="00A509AA"/>
    <w:rsid w:val="00A54F76"/>
    <w:rsid w:val="00A556A2"/>
    <w:rsid w:val="00A67452"/>
    <w:rsid w:val="00A70274"/>
    <w:rsid w:val="00A735E5"/>
    <w:rsid w:val="00A7469A"/>
    <w:rsid w:val="00A7608A"/>
    <w:rsid w:val="00A87AF9"/>
    <w:rsid w:val="00A922F9"/>
    <w:rsid w:val="00A93501"/>
    <w:rsid w:val="00A94805"/>
    <w:rsid w:val="00AA11C5"/>
    <w:rsid w:val="00AA12C4"/>
    <w:rsid w:val="00AB0692"/>
    <w:rsid w:val="00AB25FB"/>
    <w:rsid w:val="00AC3006"/>
    <w:rsid w:val="00AC6DFF"/>
    <w:rsid w:val="00AE1832"/>
    <w:rsid w:val="00AE38AA"/>
    <w:rsid w:val="00AE5261"/>
    <w:rsid w:val="00AE60B4"/>
    <w:rsid w:val="00AF30E7"/>
    <w:rsid w:val="00AF3739"/>
    <w:rsid w:val="00AF62F2"/>
    <w:rsid w:val="00B030A8"/>
    <w:rsid w:val="00B03443"/>
    <w:rsid w:val="00B05256"/>
    <w:rsid w:val="00B10FDA"/>
    <w:rsid w:val="00B21E27"/>
    <w:rsid w:val="00B247A8"/>
    <w:rsid w:val="00B26BA2"/>
    <w:rsid w:val="00B27B43"/>
    <w:rsid w:val="00B3263E"/>
    <w:rsid w:val="00B379CA"/>
    <w:rsid w:val="00B5381B"/>
    <w:rsid w:val="00B64CE1"/>
    <w:rsid w:val="00B82E41"/>
    <w:rsid w:val="00B86B75"/>
    <w:rsid w:val="00B90FDA"/>
    <w:rsid w:val="00B93A9A"/>
    <w:rsid w:val="00B955E5"/>
    <w:rsid w:val="00B97119"/>
    <w:rsid w:val="00BA59A6"/>
    <w:rsid w:val="00BB1AE8"/>
    <w:rsid w:val="00BB611A"/>
    <w:rsid w:val="00BC48D5"/>
    <w:rsid w:val="00BC68FB"/>
    <w:rsid w:val="00BD03B4"/>
    <w:rsid w:val="00BF0473"/>
    <w:rsid w:val="00C063E3"/>
    <w:rsid w:val="00C111DC"/>
    <w:rsid w:val="00C12BD5"/>
    <w:rsid w:val="00C1630D"/>
    <w:rsid w:val="00C25156"/>
    <w:rsid w:val="00C26B72"/>
    <w:rsid w:val="00C31ACF"/>
    <w:rsid w:val="00C31F05"/>
    <w:rsid w:val="00C3360D"/>
    <w:rsid w:val="00C36279"/>
    <w:rsid w:val="00C41EBA"/>
    <w:rsid w:val="00C45EE9"/>
    <w:rsid w:val="00C45F66"/>
    <w:rsid w:val="00C50711"/>
    <w:rsid w:val="00C55BA8"/>
    <w:rsid w:val="00C605C7"/>
    <w:rsid w:val="00C61480"/>
    <w:rsid w:val="00C71228"/>
    <w:rsid w:val="00C72F1A"/>
    <w:rsid w:val="00C7756D"/>
    <w:rsid w:val="00C804D2"/>
    <w:rsid w:val="00C84A08"/>
    <w:rsid w:val="00C860BB"/>
    <w:rsid w:val="00C96E73"/>
    <w:rsid w:val="00CA73D2"/>
    <w:rsid w:val="00CB3298"/>
    <w:rsid w:val="00CB5908"/>
    <w:rsid w:val="00CB7FB4"/>
    <w:rsid w:val="00CC72CD"/>
    <w:rsid w:val="00CC7DBB"/>
    <w:rsid w:val="00CD0F8A"/>
    <w:rsid w:val="00CD5E3C"/>
    <w:rsid w:val="00CE644A"/>
    <w:rsid w:val="00CF3AB6"/>
    <w:rsid w:val="00CF57EF"/>
    <w:rsid w:val="00CF5891"/>
    <w:rsid w:val="00D04775"/>
    <w:rsid w:val="00D1437D"/>
    <w:rsid w:val="00D1771F"/>
    <w:rsid w:val="00D21057"/>
    <w:rsid w:val="00D216D0"/>
    <w:rsid w:val="00D21CA5"/>
    <w:rsid w:val="00D255C6"/>
    <w:rsid w:val="00D26C69"/>
    <w:rsid w:val="00D33A24"/>
    <w:rsid w:val="00D347DF"/>
    <w:rsid w:val="00D34848"/>
    <w:rsid w:val="00D36013"/>
    <w:rsid w:val="00D46F1E"/>
    <w:rsid w:val="00D47D91"/>
    <w:rsid w:val="00D5220F"/>
    <w:rsid w:val="00D53643"/>
    <w:rsid w:val="00D549C9"/>
    <w:rsid w:val="00D60E87"/>
    <w:rsid w:val="00D62916"/>
    <w:rsid w:val="00D84B67"/>
    <w:rsid w:val="00D9705B"/>
    <w:rsid w:val="00DA5209"/>
    <w:rsid w:val="00DA7F2F"/>
    <w:rsid w:val="00DB1243"/>
    <w:rsid w:val="00DB12D1"/>
    <w:rsid w:val="00DB1CE6"/>
    <w:rsid w:val="00DB2B93"/>
    <w:rsid w:val="00DC4826"/>
    <w:rsid w:val="00DD78F1"/>
    <w:rsid w:val="00DE5F7B"/>
    <w:rsid w:val="00DE6579"/>
    <w:rsid w:val="00DF0186"/>
    <w:rsid w:val="00DF1F49"/>
    <w:rsid w:val="00DF554D"/>
    <w:rsid w:val="00DF5A40"/>
    <w:rsid w:val="00E017CE"/>
    <w:rsid w:val="00E121C9"/>
    <w:rsid w:val="00E166B1"/>
    <w:rsid w:val="00E20672"/>
    <w:rsid w:val="00E315A3"/>
    <w:rsid w:val="00E3776C"/>
    <w:rsid w:val="00E41067"/>
    <w:rsid w:val="00E50F60"/>
    <w:rsid w:val="00E5226C"/>
    <w:rsid w:val="00E53C6B"/>
    <w:rsid w:val="00E6667F"/>
    <w:rsid w:val="00E675E4"/>
    <w:rsid w:val="00E704D3"/>
    <w:rsid w:val="00E717F5"/>
    <w:rsid w:val="00E83EFE"/>
    <w:rsid w:val="00E83FC3"/>
    <w:rsid w:val="00E8482C"/>
    <w:rsid w:val="00E859B2"/>
    <w:rsid w:val="00E8649C"/>
    <w:rsid w:val="00E90E6B"/>
    <w:rsid w:val="00E95802"/>
    <w:rsid w:val="00E960BF"/>
    <w:rsid w:val="00EA0BCC"/>
    <w:rsid w:val="00EA6835"/>
    <w:rsid w:val="00EB0B80"/>
    <w:rsid w:val="00EB1F39"/>
    <w:rsid w:val="00EB7732"/>
    <w:rsid w:val="00EC0235"/>
    <w:rsid w:val="00ED02E2"/>
    <w:rsid w:val="00ED0A56"/>
    <w:rsid w:val="00ED4779"/>
    <w:rsid w:val="00EE4C75"/>
    <w:rsid w:val="00F001C1"/>
    <w:rsid w:val="00F10149"/>
    <w:rsid w:val="00F218C8"/>
    <w:rsid w:val="00F21EBE"/>
    <w:rsid w:val="00F27D47"/>
    <w:rsid w:val="00F358F5"/>
    <w:rsid w:val="00F44C0B"/>
    <w:rsid w:val="00F535DE"/>
    <w:rsid w:val="00F62834"/>
    <w:rsid w:val="00F664EA"/>
    <w:rsid w:val="00F66A13"/>
    <w:rsid w:val="00F721EA"/>
    <w:rsid w:val="00F758DD"/>
    <w:rsid w:val="00F76844"/>
    <w:rsid w:val="00F77DB5"/>
    <w:rsid w:val="00F860C2"/>
    <w:rsid w:val="00F86B44"/>
    <w:rsid w:val="00F94792"/>
    <w:rsid w:val="00F95255"/>
    <w:rsid w:val="00F95C2A"/>
    <w:rsid w:val="00F95CA8"/>
    <w:rsid w:val="00F964D9"/>
    <w:rsid w:val="00FA5CEB"/>
    <w:rsid w:val="00FA6643"/>
    <w:rsid w:val="00FA71D9"/>
    <w:rsid w:val="00FC04F4"/>
    <w:rsid w:val="00FC0AD4"/>
    <w:rsid w:val="00FC0B1B"/>
    <w:rsid w:val="00FC261B"/>
    <w:rsid w:val="00FC4261"/>
    <w:rsid w:val="00FC601B"/>
    <w:rsid w:val="00FD56BA"/>
    <w:rsid w:val="00FE73FF"/>
    <w:rsid w:val="00FE797F"/>
    <w:rsid w:val="00FF3C50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584D53"/>
  <w15:docId w15:val="{1251514D-3FC5-E14F-B9FB-F774E419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E176B"/>
    <w:pPr>
      <w:spacing w:before="120" w:after="120"/>
    </w:pPr>
    <w:rPr>
      <w:rFonts w:eastAsia="Times New Roman" w:cs="Times New Roman"/>
      <w:lang w:val="en-AR"/>
    </w:rPr>
  </w:style>
  <w:style w:type="paragraph" w:styleId="Heading1">
    <w:name w:val="heading 1"/>
    <w:aliases w:val="H1"/>
    <w:basedOn w:val="Normal"/>
    <w:next w:val="Normal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3909C8"/>
    <w:pPr>
      <w:keepNext/>
      <w:keepLines/>
      <w:spacing w:before="840" w:after="2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edelopez/Library/CloudStorage/OneDrive-Personal/Documents/Custom%20Office%20Templates/WordTeX%20Mac%20Template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760FD-C940-8E4E-A281-48A52918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Mac Template.dotx</Template>
  <TotalTime>389</TotalTime>
  <Pages>6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Federico López</dc:creator>
  <cp:keywords/>
  <dc:description/>
  <cp:lastModifiedBy>Federico Lopez</cp:lastModifiedBy>
  <cp:revision>329</cp:revision>
  <cp:lastPrinted>2023-12-19T05:55:00Z</cp:lastPrinted>
  <dcterms:created xsi:type="dcterms:W3CDTF">2023-12-17T00:21:00Z</dcterms:created>
  <dcterms:modified xsi:type="dcterms:W3CDTF">2023-12-19T06:06:00Z</dcterms:modified>
</cp:coreProperties>
</file>