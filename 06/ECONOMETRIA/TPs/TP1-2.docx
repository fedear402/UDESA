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4484" w14:textId="3C8A1FFD" w:rsidR="00AE2BEC" w:rsidRDefault="00000000" w:rsidP="00AE2BEC">
      <w:pPr>
        <w:pStyle w:val="Heading1"/>
        <w:numPr>
          <w:ilvl w:val="0"/>
          <w:numId w:val="0"/>
        </w:numPr>
        <w:ind w:left="504"/>
        <w:jc w:val="both"/>
        <w:rPr>
          <w:szCs w:val="28"/>
          <w:lang w:val="es-ES"/>
        </w:rPr>
      </w:pPr>
      <w:sdt>
        <w:sdtPr>
          <w:rPr>
            <w:rFonts w:asciiTheme="minorHAnsi" w:eastAsia="Times New Roman" w:hAnsiTheme="minorHAnsi" w:cs="Times New Roman"/>
            <w:b w:val="0"/>
            <w:bCs w:val="0"/>
            <w:sz w:val="24"/>
            <w:szCs w:val="28"/>
          </w:rPr>
          <w:id w:val="318858447"/>
          <w:placeholder>
            <w:docPart w:val="6EBC40E43889D74294FC81BED67D52EA"/>
          </w:placeholder>
          <w:showingPlcHdr/>
          <w15:appearance w15:val="hidden"/>
        </w:sdtPr>
        <w:sdtEndPr>
          <w:rPr>
            <w:rFonts w:asciiTheme="majorHAnsi" w:eastAsiaTheme="majorEastAsia" w:hAnsiTheme="majorHAnsi" w:cstheme="majorBidi"/>
            <w:sz w:val="28"/>
          </w:rPr>
        </w:sdtEndPr>
        <w:sdtContent>
          <w:r w:rsidR="00F02074">
            <w:t>Section Heading</w:t>
          </w:r>
        </w:sdtContent>
      </w:sdt>
    </w:p>
    <w:p w14:paraId="7DF57AE5" w14:textId="267353BD" w:rsidR="00C53ACA" w:rsidRPr="0096235C" w:rsidRDefault="00C53ACA" w:rsidP="0096235C">
      <w:pPr>
        <w:pStyle w:val="ListParagraph"/>
        <w:numPr>
          <w:ilvl w:val="0"/>
          <w:numId w:val="35"/>
        </w:numPr>
        <w:rPr>
          <w:sz w:val="28"/>
          <w:szCs w:val="28"/>
          <w:lang w:val="es-ES"/>
        </w:rPr>
      </w:pPr>
      <w:r w:rsidRPr="0096235C">
        <w:rPr>
          <w:sz w:val="28"/>
          <w:szCs w:val="28"/>
          <w:lang w:val="es-ES"/>
        </w:rPr>
        <w:t>Sabiendo que:</w:t>
      </w:r>
    </w:p>
    <w:p w14:paraId="4BD0734C" w14:textId="77777777" w:rsidR="002402F5" w:rsidRPr="002402F5" w:rsidRDefault="00C7631A" w:rsidP="00DD3686">
      <w:pPr>
        <w:rPr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β+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u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</m:oMath>
      </m:oMathPara>
    </w:p>
    <w:p w14:paraId="79F4A61E" w14:textId="315BFE4E" w:rsidR="004702AE" w:rsidRPr="00355711" w:rsidRDefault="002402F5" w:rsidP="00DD3686">
      <w:pPr>
        <w:rPr>
          <w:rFonts w:ascii="Latin Modern Math" w:hAnsi="Latin Modern Math"/>
          <w:i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β+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u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i/>
              <w:sz w:val="28"/>
              <w:szCs w:val="28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sup>
          </m:sSup>
          <m:sSubSup>
            <m:sSub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T</m:t>
              </m:r>
            </m:sup>
          </m:sSubSup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</m:oMath>
      </m:oMathPara>
    </w:p>
    <w:p w14:paraId="3E8E0B54" w14:textId="4E5E1C1E" w:rsidR="00D01A50" w:rsidRPr="00F62E98" w:rsidRDefault="00FA2DE2" w:rsidP="00DD3686">
      <w:pPr>
        <w:rPr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sup>
          </m:sSup>
          <m:sSubSup>
            <m:sSub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T</m:t>
              </m:r>
            </m:sup>
          </m:sSubSup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</m:oMath>
      </m:oMathPara>
    </w:p>
    <w:p w14:paraId="04882DA8" w14:textId="283521AC" w:rsidR="00F62E98" w:rsidRPr="00C53ACA" w:rsidRDefault="00F62E98" w:rsidP="00DD3686">
      <w:pPr>
        <w:rPr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Weighted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=w·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+(1-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w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)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</m:oMath>
      </m:oMathPara>
    </w:p>
    <w:p w14:paraId="4EDAF532" w14:textId="731EE11B" w:rsidR="009E51AF" w:rsidRPr="00C53ACA" w:rsidRDefault="00755EE9" w:rsidP="009E51A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Podemos comenzar a reemplazar con los valores que conocemos </w:t>
      </w:r>
      <m:oMath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Weighted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=w·</m:t>
        </m:r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+(1-w)</m:t>
        </m:r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</m:oMath>
    </w:p>
    <w:p w14:paraId="6EDD2751" w14:textId="40FD70AE" w:rsidR="00C53ACA" w:rsidRPr="00F62E98" w:rsidRDefault="00C53ACA" w:rsidP="00DD3686">
      <w:pPr>
        <w:rPr>
          <w:sz w:val="28"/>
          <w:szCs w:val="28"/>
          <w:lang w:val="es-ES"/>
        </w:rPr>
      </w:pPr>
    </w:p>
    <w:p w14:paraId="65033E13" w14:textId="1D3A733C" w:rsidR="00F62E98" w:rsidRPr="009E51AF" w:rsidRDefault="00F62E98" w:rsidP="00F62E98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14:paraId="5E908137" w14:textId="77777777" w:rsidR="009E51AF" w:rsidRPr="009E51AF" w:rsidRDefault="009E51AF" w:rsidP="00F62E98">
      <w:pPr>
        <w:rPr>
          <w:sz w:val="28"/>
          <w:szCs w:val="28"/>
          <w:lang w:val="es-ES"/>
        </w:rPr>
      </w:pPr>
    </w:p>
    <w:p w14:paraId="0523381F" w14:textId="52851A4F" w:rsidR="009E51AF" w:rsidRDefault="009E51AF" w:rsidP="00F62E9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ahora sabiendo que </w:t>
      </w:r>
      <m:oMath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A</m:t>
                    </m:r>
                  </m:sub>
                  <m:sup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-1</m:t>
            </m:r>
          </m:sup>
        </m:sSup>
        <m:sSubSup>
          <m:sSub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T</m:t>
            </m:r>
          </m:sup>
        </m:sSubSup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Y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</m:oMath>
      <w:r>
        <w:rPr>
          <w:sz w:val="28"/>
          <w:szCs w:val="28"/>
          <w:lang w:val="es-ES"/>
        </w:rPr>
        <w:t xml:space="preserve"> y que </w:t>
      </w:r>
      <m:oMath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B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B</m:t>
                    </m:r>
                  </m:sub>
                  <m:sup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-1</m:t>
            </m:r>
          </m:sup>
        </m:sSup>
        <m:sSubSup>
          <m:sSub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B</m:t>
            </m:r>
          </m:sub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T</m:t>
            </m:r>
          </m:sup>
        </m:sSubSup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Y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B</m:t>
            </m:r>
          </m:sub>
        </m:sSub>
      </m:oMath>
    </w:p>
    <w:p w14:paraId="126B541E" w14:textId="77777777" w:rsidR="009E51AF" w:rsidRPr="00DD3686" w:rsidRDefault="009E51AF" w:rsidP="00F62E98">
      <w:pPr>
        <w:rPr>
          <w:sz w:val="28"/>
          <w:szCs w:val="28"/>
          <w:lang w:val="es-ES"/>
        </w:rPr>
      </w:pPr>
    </w:p>
    <w:p w14:paraId="6F69C22A" w14:textId="1479D130" w:rsidR="004F1DB7" w:rsidRPr="009E51AF" w:rsidRDefault="004F1DB7" w:rsidP="004F1DB7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</m:e>
              </m:d>
            </m:e>
          </m:d>
        </m:oMath>
      </m:oMathPara>
    </w:p>
    <w:p w14:paraId="445BC6A5" w14:textId="77777777" w:rsidR="009E51AF" w:rsidRDefault="009E51AF" w:rsidP="004F1DB7">
      <w:pPr>
        <w:rPr>
          <w:sz w:val="28"/>
          <w:szCs w:val="28"/>
          <w:lang w:val="es-ES"/>
        </w:rPr>
      </w:pPr>
    </w:p>
    <w:p w14:paraId="137946FB" w14:textId="3028B087" w:rsidR="009E51AF" w:rsidRPr="00DD3686" w:rsidRDefault="009E51AF" w:rsidP="004F1DB7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Ademas</w:t>
      </w:r>
      <w:proofErr w:type="spellEnd"/>
      <w:r>
        <w:rPr>
          <w:sz w:val="28"/>
          <w:szCs w:val="28"/>
          <w:lang w:val="es-ES"/>
        </w:rPr>
        <w:t xml:space="preserve"> sabemos que </w:t>
      </w:r>
      <m:oMath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Y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β+</m:t>
        </m:r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u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</m:oMath>
    </w:p>
    <w:p w14:paraId="6080C991" w14:textId="5B053E90" w:rsidR="00355711" w:rsidRPr="00DD3686" w:rsidRDefault="00355711" w:rsidP="00355711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[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]</m:t>
                  </m:r>
                </m:e>
              </m:d>
            </m:e>
          </m:d>
        </m:oMath>
      </m:oMathPara>
    </w:p>
    <w:p w14:paraId="0955008B" w14:textId="619E7662" w:rsidR="00D3470A" w:rsidRPr="00D3470A" w:rsidRDefault="00D3470A" w:rsidP="00E92CD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Ahora </w:t>
      </w:r>
      <w:r w:rsidR="0035259E">
        <w:rPr>
          <w:sz w:val="28"/>
          <w:szCs w:val="28"/>
          <w:lang w:val="es-ES"/>
        </w:rPr>
        <w:t>desarrollamos por propiedad de linealidad de la esperanza</w:t>
      </w:r>
    </w:p>
    <w:p w14:paraId="00A6D3DF" w14:textId="240906C2" w:rsidR="00E92CD9" w:rsidRPr="00DA7EAC" w:rsidRDefault="00E92CD9" w:rsidP="00E92CD9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]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E[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[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]</m:t>
                  </m:r>
                </m:e>
              </m:d>
            </m:e>
          </m:d>
        </m:oMath>
      </m:oMathPara>
    </w:p>
    <w:p w14:paraId="23D174DA" w14:textId="4EDE8086" w:rsidR="00DA7EAC" w:rsidRPr="0035259E" w:rsidRDefault="00DA7EAC" w:rsidP="00DA7EAC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β+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]+E[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[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]</m:t>
                  </m:r>
                </m:e>
              </m:d>
            </m:e>
          </m:d>
        </m:oMath>
      </m:oMathPara>
    </w:p>
    <w:p w14:paraId="4177C650" w14:textId="4F06CF80" w:rsidR="007A2F56" w:rsidRPr="00DD3686" w:rsidRDefault="0035259E" w:rsidP="00DA7EA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Notamos que </w:t>
      </w:r>
      <m:oMath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A</m:t>
                    </m:r>
                  </m:sub>
                  <m:sup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-1</m:t>
            </m:r>
          </m:sup>
        </m:sSup>
        <m:sSubSup>
          <m:sSub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T</m:t>
            </m:r>
          </m:sup>
        </m:sSubSup>
        <m:sSub>
          <m:sSub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=I</m:t>
        </m:r>
      </m:oMath>
      <w:r w:rsidR="003B4C8F">
        <w:rPr>
          <w:sz w:val="28"/>
          <w:szCs w:val="28"/>
          <w:lang w:val="es-ES"/>
        </w:rPr>
        <w:t xml:space="preserve"> </w:t>
      </w:r>
      <w:r w:rsidR="007A2F56">
        <w:rPr>
          <w:sz w:val="28"/>
          <w:szCs w:val="28"/>
          <w:lang w:val="es-ES"/>
        </w:rPr>
        <w:t xml:space="preserve">del tamaño del producto de la transpuesta de X con X </w:t>
      </w:r>
      <w:r w:rsidR="003B4C8F">
        <w:rPr>
          <w:sz w:val="28"/>
          <w:szCs w:val="28"/>
          <w:lang w:val="es-ES"/>
        </w:rPr>
        <w:t xml:space="preserve">y </w:t>
      </w:r>
      <w:r w:rsidR="008727D0">
        <w:rPr>
          <w:sz w:val="28"/>
          <w:szCs w:val="28"/>
          <w:lang w:val="es-ES"/>
        </w:rPr>
        <w:t>reemplazamos</w:t>
      </w:r>
      <w:r w:rsidR="003B4C8F">
        <w:rPr>
          <w:sz w:val="28"/>
          <w:szCs w:val="28"/>
          <w:lang w:val="es-ES"/>
        </w:rPr>
        <w:t xml:space="preserve"> por propiedades</w:t>
      </w:r>
    </w:p>
    <w:p w14:paraId="4C34E211" w14:textId="0BF8BC8A" w:rsidR="00DA7EAC" w:rsidRPr="00DD3686" w:rsidRDefault="009D50F6" w:rsidP="00E92CD9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β+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]+E[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[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100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]</m:t>
                  </m:r>
                </m:e>
              </m:d>
            </m:e>
          </m:d>
        </m:oMath>
      </m:oMathPara>
    </w:p>
    <w:p w14:paraId="7C3EB065" w14:textId="061AC6F3" w:rsidR="00B04586" w:rsidRPr="00CF2187" w:rsidRDefault="00B04586" w:rsidP="00B045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w:lastRenderedPageBreak/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w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200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β+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]+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E[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[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100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]</m:t>
                  </m:r>
                </m:e>
              </m:d>
            </m:e>
          </m:d>
        </m:oMath>
      </m:oMathPara>
    </w:p>
    <w:p w14:paraId="35D5D085" w14:textId="1165A710" w:rsidR="00FB10A3" w:rsidRPr="00DD3686" w:rsidRDefault="00FB10A3" w:rsidP="00FB10A3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200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100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14:paraId="53F57547" w14:textId="7B0EE06E" w:rsidR="00894957" w:rsidRPr="00DD3686" w:rsidRDefault="00894957" w:rsidP="00894957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200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100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14:paraId="27E4D119" w14:textId="10757B0A" w:rsidR="00092D05" w:rsidRPr="00DD3686" w:rsidRDefault="00092D05" w:rsidP="00092D05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)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u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)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)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u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)</m:t>
          </m:r>
        </m:oMath>
      </m:oMathPara>
    </w:p>
    <w:p w14:paraId="4EF2F86A" w14:textId="7B1C9835" w:rsidR="00092D05" w:rsidRPr="00331487" w:rsidRDefault="00092D05" w:rsidP="00092D05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β)+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u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)+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β)+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u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B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)</m:t>
          </m:r>
        </m:oMath>
      </m:oMathPara>
    </w:p>
    <w:p w14:paraId="44A77DCF" w14:textId="5A96E039" w:rsidR="00331487" w:rsidRPr="00DD3686" w:rsidRDefault="00331487" w:rsidP="00092D0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Dado que son parámetros no aleatorios, su esperanza es él mismo</w:t>
      </w:r>
    </w:p>
    <w:p w14:paraId="5843FC4A" w14:textId="2463CAB2" w:rsidR="00092D05" w:rsidRPr="00DD3686" w:rsidRDefault="00092D05" w:rsidP="00092D05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β)+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E(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β)</m:t>
          </m:r>
        </m:oMath>
      </m:oMathPara>
    </w:p>
    <w:p w14:paraId="3FF35106" w14:textId="7DFD80EC" w:rsidR="00D755E4" w:rsidRPr="00331487" w:rsidRDefault="00D755E4" w:rsidP="00D755E4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</m:t>
          </m:r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sSub>
            <m:sSub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100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β</m:t>
          </m:r>
        </m:oMath>
      </m:oMathPara>
    </w:p>
    <w:p w14:paraId="28B3E733" w14:textId="51B44FCF" w:rsidR="0029183E" w:rsidRDefault="0029183E" w:rsidP="00D755E4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=wβ+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1-w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β</m:t>
          </m:r>
        </m:oMath>
      </m:oMathPara>
    </w:p>
    <w:p w14:paraId="2BA90217" w14:textId="27E8CAAC" w:rsidR="00D755E4" w:rsidRPr="00DD3686" w:rsidRDefault="00D755E4" w:rsidP="00D755E4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=β</m:t>
          </m:r>
        </m:oMath>
      </m:oMathPara>
    </w:p>
    <w:p w14:paraId="4D698AEB" w14:textId="55D2A0B1" w:rsidR="00F62E98" w:rsidRDefault="00B6627A" w:rsidP="00DD36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2)</w:t>
      </w:r>
    </w:p>
    <w:p w14:paraId="265D012B" w14:textId="0B2F15D0" w:rsidR="0071176E" w:rsidRDefault="00A36FA1" w:rsidP="00DD36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acc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sup>
          </m:sSup>
        </m:oMath>
      </m:oMathPara>
    </w:p>
    <w:p w14:paraId="5A7D0A18" w14:textId="179966F5" w:rsidR="00A36FA1" w:rsidRDefault="00A36FA1" w:rsidP="00DD36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acc>
                <m:acc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</m:e>
              </m:acc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sup>
          </m:sSup>
        </m:oMath>
      </m:oMathPara>
    </w:p>
    <w:p w14:paraId="13399597" w14:textId="017FCE96" w:rsidR="00B6627A" w:rsidRPr="00737D59" w:rsidRDefault="00F7757B" w:rsidP="00DD36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Var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+(1-w)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14:paraId="26D73B68" w14:textId="59DEE2C8" w:rsidR="00737D59" w:rsidRPr="00741503" w:rsidRDefault="00737D59" w:rsidP="00DD36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(1-w)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COV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 xml:space="preserve">,  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(1-w)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 </m:t>
          </m:r>
        </m:oMath>
      </m:oMathPara>
    </w:p>
    <w:p w14:paraId="14E3C571" w14:textId="474C8F40" w:rsidR="00741503" w:rsidRPr="00DD3686" w:rsidRDefault="00741503" w:rsidP="00741503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(1-w)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w·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·</m:t>
                  </m:r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(1-w)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w·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(1-w)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 </m:t>
          </m:r>
        </m:oMath>
      </m:oMathPara>
    </w:p>
    <w:p w14:paraId="6B075F66" w14:textId="50817B7D" w:rsidR="00741503" w:rsidRDefault="001859BD" w:rsidP="00DD36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Dado que son independientes podemos ignorar la covarianza</w:t>
      </w:r>
      <w:r w:rsidR="002737FC">
        <w:rPr>
          <w:sz w:val="28"/>
          <w:szCs w:val="28"/>
          <w:lang w:val="es-ES"/>
        </w:rPr>
        <w:t>:</w:t>
      </w:r>
    </w:p>
    <w:p w14:paraId="18685CDF" w14:textId="3FE553DC" w:rsidR="00F53B53" w:rsidRPr="003C099D" w:rsidRDefault="00F53B53" w:rsidP="00DD36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Var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w·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14:paraId="4AF05A68" w14:textId="04A8A2AB" w:rsidR="003C099D" w:rsidRPr="00DD3686" w:rsidRDefault="003C099D" w:rsidP="003C099D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Var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Latin Modern Math" w:hAnsi="Latin Modern Math"/>
              <w:sz w:val="28"/>
              <w:szCs w:val="28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14:paraId="2F0E1961" w14:textId="104C5668" w:rsidR="003C099D" w:rsidRPr="00ED00D8" w:rsidRDefault="00615EB6" w:rsidP="00DD3686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Var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Weighted</m:t>
                  </m:r>
                </m:sub>
              </m:sSub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</m:oMath>
      </m:oMathPara>
    </w:p>
    <w:p w14:paraId="00B8B840" w14:textId="77777777" w:rsidR="00FF55EE" w:rsidRDefault="005754E6" w:rsidP="00DD36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3. </w:t>
      </w:r>
    </w:p>
    <w:p w14:paraId="63F64D71" w14:textId="35902F76" w:rsidR="004858A3" w:rsidRDefault="004858A3" w:rsidP="00DD36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hallar el mínimo con respecto a w, podemos derivar e igualar a 0</w:t>
      </w:r>
    </w:p>
    <w:p w14:paraId="7C2653D5" w14:textId="77777777" w:rsidR="00FF55EE" w:rsidRDefault="00FF55EE" w:rsidP="00DD3686">
      <w:pPr>
        <w:rPr>
          <w:sz w:val="28"/>
          <w:szCs w:val="28"/>
          <w:lang w:val="es-ES"/>
        </w:rPr>
      </w:pPr>
    </w:p>
    <w:p w14:paraId="78D75E30" w14:textId="4981304A" w:rsidR="00ED00D8" w:rsidRPr="00FF55EE" w:rsidRDefault="00FF55EE" w:rsidP="00DD3686">
      <w:pPr>
        <w:rPr>
          <w:sz w:val="28"/>
          <w:szCs w:val="28"/>
          <w:lang w:val="es-E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min</m:t>
                  </m:r>
                  <m:ctrl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</m:ctrlPr>
                </m:e>
                <m:lim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w</m:t>
                  </m:r>
                  <m:ctrl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</m:ctrlPr>
                </m:lim>
              </m:limLow>
            </m:fName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Weighted</m:t>
                      </m:r>
                    </m:sub>
                  </m:sSub>
                </m:e>
              </m:d>
            </m:e>
          </m:func>
        </m:oMath>
      </m:oMathPara>
    </w:p>
    <w:p w14:paraId="6123BF16" w14:textId="319311A1" w:rsidR="00FF55EE" w:rsidRPr="00FF55EE" w:rsidRDefault="00FF55EE" w:rsidP="00DD3686">
      <w:pPr>
        <w:rPr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∂w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1-w</m:t>
                  </m:r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=0</m:t>
          </m:r>
        </m:oMath>
      </m:oMathPara>
    </w:p>
    <w:p w14:paraId="07492CBE" w14:textId="071A9E9B" w:rsidR="00FF55EE" w:rsidRPr="00FF55EE" w:rsidRDefault="00FF55EE" w:rsidP="00FF55EE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2w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=0</m:t>
          </m:r>
        </m:oMath>
      </m:oMathPara>
    </w:p>
    <w:p w14:paraId="2BF0D98A" w14:textId="6CF681BB" w:rsidR="00C4582E" w:rsidRPr="006C2413" w:rsidRDefault="00C4582E" w:rsidP="00C4582E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2w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=0</m:t>
          </m:r>
        </m:oMath>
      </m:oMathPara>
    </w:p>
    <w:p w14:paraId="3E1E6902" w14:textId="0B181646" w:rsidR="006C2413" w:rsidRPr="006C2413" w:rsidRDefault="006C2413" w:rsidP="00C4582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Distribuyo la varianza de B</w:t>
      </w:r>
    </w:p>
    <w:p w14:paraId="4A4527C0" w14:textId="5405B8BC" w:rsidR="006C2413" w:rsidRPr="006C2413" w:rsidRDefault="006C2413" w:rsidP="006C2413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2w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-2w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=0</m:t>
          </m:r>
        </m:oMath>
      </m:oMathPara>
    </w:p>
    <w:p w14:paraId="5063F4F1" w14:textId="40411BF2" w:rsidR="006C2413" w:rsidRPr="004858A3" w:rsidRDefault="006C2413" w:rsidP="006C2413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2w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-2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=0</m:t>
          </m:r>
        </m:oMath>
      </m:oMathPara>
    </w:p>
    <w:p w14:paraId="187AC246" w14:textId="3EF414E9" w:rsidR="004858A3" w:rsidRPr="004858A3" w:rsidRDefault="004858A3" w:rsidP="006C24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Paso sumando el término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2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σ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sup>
            </m:sSup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-1</m:t>
                </m:r>
              </m:sup>
            </m:sSup>
          </m:e>
        </m:d>
      </m:oMath>
      <w:r>
        <w:rPr>
          <w:sz w:val="28"/>
          <w:szCs w:val="28"/>
          <w:lang w:val="es-ES"/>
        </w:rPr>
        <w:t xml:space="preserve"> y saco </w:t>
      </w:r>
      <w:r>
        <w:rPr>
          <w:i/>
          <w:iCs/>
          <w:sz w:val="28"/>
          <w:szCs w:val="28"/>
          <w:lang w:val="es-ES"/>
        </w:rPr>
        <w:t>w</w:t>
      </w:r>
      <w:r>
        <w:rPr>
          <w:sz w:val="28"/>
          <w:szCs w:val="28"/>
          <w:lang w:val="es-ES"/>
        </w:rPr>
        <w:t xml:space="preserve"> común.</w:t>
      </w:r>
    </w:p>
    <w:p w14:paraId="52702F0C" w14:textId="37DD735F" w:rsidR="004858A3" w:rsidRPr="004858A3" w:rsidRDefault="004858A3" w:rsidP="004858A3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w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 xml:space="preserve"> 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=2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e>
          </m:d>
        </m:oMath>
      </m:oMathPara>
    </w:p>
    <w:p w14:paraId="14BD409D" w14:textId="37430724" w:rsidR="004858A3" w:rsidRDefault="004858A3" w:rsidP="004858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Ahora podemos hallar el valor </w:t>
      </w:r>
      <w:r w:rsidR="001859BD">
        <w:rPr>
          <w:sz w:val="28"/>
          <w:szCs w:val="28"/>
          <w:lang w:val="es-ES"/>
        </w:rPr>
        <w:t>óptimo</w:t>
      </w:r>
      <w:r>
        <w:rPr>
          <w:sz w:val="28"/>
          <w:szCs w:val="28"/>
          <w:lang w:val="es-ES"/>
        </w:rPr>
        <w:t xml:space="preserve"> de w:</w:t>
      </w:r>
    </w:p>
    <w:p w14:paraId="313E2AF9" w14:textId="1E60EA1F" w:rsidR="004858A3" w:rsidRPr="004858A3" w:rsidRDefault="004858A3" w:rsidP="004858A3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w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+2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  <w:lang w:val="es-ES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721CE1F" w14:textId="62792F42" w:rsidR="004858A3" w:rsidRDefault="00D91238" w:rsidP="004858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Que </w:t>
      </w:r>
      <w:r w:rsidR="0017034C">
        <w:rPr>
          <w:sz w:val="28"/>
          <w:szCs w:val="28"/>
          <w:lang w:val="es-ES"/>
        </w:rPr>
        <w:t xml:space="preserve">se pude dividir por 2 y </w:t>
      </w:r>
      <w:r>
        <w:rPr>
          <w:sz w:val="28"/>
          <w:szCs w:val="28"/>
          <w:lang w:val="es-ES"/>
        </w:rPr>
        <w:t xml:space="preserve">es lo mismo que </w:t>
      </w:r>
    </w:p>
    <w:p w14:paraId="1601EACB" w14:textId="6A8C2E6A" w:rsidR="00D91238" w:rsidRPr="004858A3" w:rsidRDefault="00D91238" w:rsidP="00D91238">
      <w:pPr>
        <w:rPr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w=</m:t>
          </m:r>
          <m:f>
            <m:f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Var(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Var(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A</m:t>
                      </m:r>
                    </m:sub>
                  </m:s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)</m:t>
                  </m:r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+</m:t>
                  </m:r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sz w:val="28"/>
                              <w:szCs w:val="28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4AE83C4" w14:textId="7D68B41B" w:rsidR="00D91238" w:rsidRPr="00B01226" w:rsidRDefault="00B01226" w:rsidP="004858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 decir, el </w:t>
      </w:r>
      <w:r>
        <w:rPr>
          <w:i/>
          <w:iCs/>
          <w:sz w:val="28"/>
          <w:szCs w:val="28"/>
          <w:lang w:val="es-ES"/>
        </w:rPr>
        <w:t xml:space="preserve">w </w:t>
      </w:r>
      <w:r>
        <w:rPr>
          <w:sz w:val="28"/>
          <w:szCs w:val="28"/>
          <w:lang w:val="es-ES"/>
        </w:rPr>
        <w:t>optimo (el peso de</w:t>
      </w:r>
      <w:r w:rsidR="007B0FBF">
        <w:rPr>
          <w:sz w:val="28"/>
          <w:szCs w:val="28"/>
          <w:lang w:val="es-ES"/>
        </w:rPr>
        <w:t>l parámetro de la muestra A) es la proporción de la varianza total que corresponde al parámetro de la muestra B p</w:t>
      </w:r>
      <w:r w:rsidR="006C6C31">
        <w:rPr>
          <w:sz w:val="28"/>
          <w:szCs w:val="28"/>
          <w:lang w:val="es-ES"/>
        </w:rPr>
        <w:t xml:space="preserve">ara darle </w:t>
      </w:r>
      <w:r w:rsidR="00A8382D">
        <w:rPr>
          <w:sz w:val="28"/>
          <w:szCs w:val="28"/>
          <w:lang w:val="es-ES"/>
        </w:rPr>
        <w:t>más</w:t>
      </w:r>
      <w:r w:rsidR="006C6C31">
        <w:rPr>
          <w:sz w:val="28"/>
          <w:szCs w:val="28"/>
          <w:lang w:val="es-ES"/>
        </w:rPr>
        <w:t xml:space="preserve"> peso a la muestra con menos varianza</w:t>
      </w:r>
    </w:p>
    <w:p w14:paraId="3F398633" w14:textId="6FD7F0FE" w:rsidR="002B261C" w:rsidRPr="00FF55EE" w:rsidRDefault="002B261C" w:rsidP="002B261C">
      <w:pPr>
        <w:rPr>
          <w:sz w:val="28"/>
          <w:szCs w:val="28"/>
          <w:lang w:val="es-ES"/>
        </w:rPr>
      </w:pPr>
    </w:p>
    <w:p w14:paraId="4E50A7FB" w14:textId="34D2611A" w:rsidR="00FF55EE" w:rsidRDefault="0023321A" w:rsidP="00DD36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</w:t>
      </w:r>
      <w:r w:rsidR="00FB29DC">
        <w:rPr>
          <w:sz w:val="28"/>
          <w:szCs w:val="28"/>
          <w:lang w:val="es-ES"/>
        </w:rPr>
        <w:t>)</w:t>
      </w:r>
      <w:r w:rsidR="00A8382D">
        <w:rPr>
          <w:sz w:val="28"/>
          <w:szCs w:val="28"/>
          <w:lang w:val="es-ES"/>
        </w:rPr>
        <w:t xml:space="preserve"> </w:t>
      </w:r>
    </w:p>
    <w:p w14:paraId="6D5FC854" w14:textId="37C22DD0" w:rsidR="00460559" w:rsidRDefault="00460559" w:rsidP="00DD36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estimador eficiente es el que usa menos datos</w:t>
      </w:r>
      <w:r w:rsidR="009C6F2A">
        <w:rPr>
          <w:sz w:val="28"/>
          <w:szCs w:val="28"/>
          <w:lang w:val="es-ES"/>
        </w:rPr>
        <w:t xml:space="preserve"> para </w:t>
      </w:r>
      <w:r w:rsidR="006D2E03">
        <w:rPr>
          <w:sz w:val="28"/>
          <w:szCs w:val="28"/>
          <w:lang w:val="es-ES"/>
        </w:rPr>
        <w:t>lograr una menor varianza</w:t>
      </w:r>
      <w:r>
        <w:rPr>
          <w:sz w:val="28"/>
          <w:szCs w:val="28"/>
          <w:lang w:val="es-ES"/>
        </w:rPr>
        <w:t xml:space="preserve"> </w:t>
      </w:r>
      <w:r w:rsidR="009C6F2A">
        <w:rPr>
          <w:sz w:val="28"/>
          <w:szCs w:val="28"/>
          <w:lang w:val="es-ES"/>
        </w:rPr>
        <w:t>y el estimador que pondera las dos muestras usa proporciones de l</w:t>
      </w:r>
      <w:r w:rsidR="006D2E03">
        <w:rPr>
          <w:sz w:val="28"/>
          <w:szCs w:val="28"/>
          <w:lang w:val="es-ES"/>
        </w:rPr>
        <w:t xml:space="preserve">os estimadores </w:t>
      </w:r>
      <w:r w:rsidR="009C6F2A">
        <w:rPr>
          <w:sz w:val="28"/>
          <w:szCs w:val="28"/>
          <w:lang w:val="es-ES"/>
        </w:rPr>
        <w:t xml:space="preserve">en lugar de usar toda la muestra completa </w:t>
      </w:r>
      <w:r w:rsidR="00D3470A">
        <w:rPr>
          <w:sz w:val="28"/>
          <w:szCs w:val="28"/>
          <w:lang w:val="es-ES"/>
        </w:rPr>
        <w:t>como el nuevo, por lo que podría ser más eficiente</w:t>
      </w:r>
    </w:p>
    <w:p w14:paraId="144165FE" w14:textId="77777777" w:rsidR="00A8382D" w:rsidRDefault="00A8382D" w:rsidP="00DD3686">
      <w:pPr>
        <w:rPr>
          <w:sz w:val="28"/>
          <w:szCs w:val="28"/>
          <w:lang w:val="es-ES"/>
        </w:rPr>
      </w:pPr>
    </w:p>
    <w:p w14:paraId="06B9E04F" w14:textId="77777777" w:rsidR="00FB29DC" w:rsidRPr="00FF55EE" w:rsidRDefault="00FB29DC" w:rsidP="00DD3686">
      <w:pPr>
        <w:rPr>
          <w:sz w:val="28"/>
          <w:szCs w:val="28"/>
          <w:lang w:val="es-ES"/>
        </w:rPr>
      </w:pPr>
    </w:p>
    <w:sectPr w:rsidR="00FB29DC" w:rsidRPr="00FF55EE" w:rsidSect="00FF194F">
      <w:footerReference w:type="default" r:id="rId8"/>
      <w:pgSz w:w="12240" w:h="15840"/>
      <w:pgMar w:top="720" w:right="720" w:bottom="720" w:left="720" w:header="720" w:footer="17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E50D" w14:textId="77777777" w:rsidR="00920314" w:rsidRDefault="00920314" w:rsidP="00F95255">
      <w:r>
        <w:separator/>
      </w:r>
    </w:p>
  </w:endnote>
  <w:endnote w:type="continuationSeparator" w:id="0">
    <w:p w14:paraId="01713A3D" w14:textId="77777777" w:rsidR="00920314" w:rsidRDefault="00920314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5221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F206" w14:textId="77777777" w:rsidR="00920314" w:rsidRPr="00266D36" w:rsidRDefault="00920314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1816E3C5" w14:textId="77777777" w:rsidR="00920314" w:rsidRDefault="00920314" w:rsidP="00F95255">
      <w:r>
        <w:continuationSeparator/>
      </w:r>
    </w:p>
  </w:footnote>
  <w:footnote w:type="continuationNotice" w:id="1">
    <w:p w14:paraId="6B5EBCAC" w14:textId="77777777" w:rsidR="00920314" w:rsidRDefault="0092031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46D54"/>
    <w:multiLevelType w:val="hybridMultilevel"/>
    <w:tmpl w:val="29065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85182">
    <w:abstractNumId w:val="0"/>
  </w:num>
  <w:num w:numId="2" w16cid:durableId="72360257">
    <w:abstractNumId w:val="8"/>
  </w:num>
  <w:num w:numId="3" w16cid:durableId="541213506">
    <w:abstractNumId w:val="7"/>
  </w:num>
  <w:num w:numId="4" w16cid:durableId="2090418377">
    <w:abstractNumId w:val="6"/>
  </w:num>
  <w:num w:numId="5" w16cid:durableId="1239825715">
    <w:abstractNumId w:val="5"/>
  </w:num>
  <w:num w:numId="6" w16cid:durableId="1158569770">
    <w:abstractNumId w:val="9"/>
  </w:num>
  <w:num w:numId="7" w16cid:durableId="825901006">
    <w:abstractNumId w:val="4"/>
  </w:num>
  <w:num w:numId="8" w16cid:durableId="2127045578">
    <w:abstractNumId w:val="3"/>
  </w:num>
  <w:num w:numId="9" w16cid:durableId="2047876317">
    <w:abstractNumId w:val="2"/>
  </w:num>
  <w:num w:numId="10" w16cid:durableId="1889414838">
    <w:abstractNumId w:val="1"/>
  </w:num>
  <w:num w:numId="11" w16cid:durableId="1736968932">
    <w:abstractNumId w:val="12"/>
  </w:num>
  <w:num w:numId="12" w16cid:durableId="1936162331">
    <w:abstractNumId w:val="24"/>
  </w:num>
  <w:num w:numId="13" w16cid:durableId="513693662">
    <w:abstractNumId w:val="28"/>
  </w:num>
  <w:num w:numId="14" w16cid:durableId="867645013">
    <w:abstractNumId w:val="18"/>
  </w:num>
  <w:num w:numId="15" w16cid:durableId="555507402">
    <w:abstractNumId w:val="19"/>
  </w:num>
  <w:num w:numId="16" w16cid:durableId="694573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07310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17771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16266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23930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700296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5675667">
    <w:abstractNumId w:val="16"/>
  </w:num>
  <w:num w:numId="23" w16cid:durableId="1079447644">
    <w:abstractNumId w:val="23"/>
  </w:num>
  <w:num w:numId="24" w16cid:durableId="656037559">
    <w:abstractNumId w:val="27"/>
  </w:num>
  <w:num w:numId="25" w16cid:durableId="600065767">
    <w:abstractNumId w:val="14"/>
  </w:num>
  <w:num w:numId="26" w16cid:durableId="1575896597">
    <w:abstractNumId w:val="10"/>
  </w:num>
  <w:num w:numId="27" w16cid:durableId="1907446282">
    <w:abstractNumId w:val="21"/>
  </w:num>
  <w:num w:numId="28" w16cid:durableId="434135609">
    <w:abstractNumId w:val="11"/>
  </w:num>
  <w:num w:numId="29" w16cid:durableId="1338000378">
    <w:abstractNumId w:val="20"/>
  </w:num>
  <w:num w:numId="30" w16cid:durableId="1418164156">
    <w:abstractNumId w:val="15"/>
  </w:num>
  <w:num w:numId="31" w16cid:durableId="1487280557">
    <w:abstractNumId w:val="17"/>
  </w:num>
  <w:num w:numId="32" w16cid:durableId="1136263303">
    <w:abstractNumId w:val="25"/>
  </w:num>
  <w:num w:numId="33" w16cid:durableId="839346420">
    <w:abstractNumId w:val="13"/>
  </w:num>
  <w:num w:numId="34" w16cid:durableId="971599707">
    <w:abstractNumId w:val="22"/>
  </w:num>
  <w:num w:numId="35" w16cid:durableId="1407342274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4F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1847"/>
    <w:rsid w:val="00092D05"/>
    <w:rsid w:val="00093E6B"/>
    <w:rsid w:val="000A4147"/>
    <w:rsid w:val="000D4A65"/>
    <w:rsid w:val="000E1125"/>
    <w:rsid w:val="000E3162"/>
    <w:rsid w:val="000F1988"/>
    <w:rsid w:val="000F39FA"/>
    <w:rsid w:val="001104BB"/>
    <w:rsid w:val="00134007"/>
    <w:rsid w:val="00146E32"/>
    <w:rsid w:val="001508E1"/>
    <w:rsid w:val="00154D1E"/>
    <w:rsid w:val="0017034C"/>
    <w:rsid w:val="001765C9"/>
    <w:rsid w:val="00181923"/>
    <w:rsid w:val="001859BD"/>
    <w:rsid w:val="00193D99"/>
    <w:rsid w:val="00195655"/>
    <w:rsid w:val="001A0D54"/>
    <w:rsid w:val="001A50E8"/>
    <w:rsid w:val="001C2A6B"/>
    <w:rsid w:val="001C5AC3"/>
    <w:rsid w:val="001E0697"/>
    <w:rsid w:val="001E449B"/>
    <w:rsid w:val="001E58C7"/>
    <w:rsid w:val="001F17CE"/>
    <w:rsid w:val="0021065C"/>
    <w:rsid w:val="002232C2"/>
    <w:rsid w:val="00232A5A"/>
    <w:rsid w:val="0023321A"/>
    <w:rsid w:val="002345B1"/>
    <w:rsid w:val="002402F5"/>
    <w:rsid w:val="0025067D"/>
    <w:rsid w:val="00253246"/>
    <w:rsid w:val="002575BF"/>
    <w:rsid w:val="00260550"/>
    <w:rsid w:val="00260E85"/>
    <w:rsid w:val="00266D36"/>
    <w:rsid w:val="0027203A"/>
    <w:rsid w:val="002737FC"/>
    <w:rsid w:val="0027493B"/>
    <w:rsid w:val="002770C5"/>
    <w:rsid w:val="002802C2"/>
    <w:rsid w:val="0029183E"/>
    <w:rsid w:val="0029271B"/>
    <w:rsid w:val="002942EA"/>
    <w:rsid w:val="002B01E2"/>
    <w:rsid w:val="002B261C"/>
    <w:rsid w:val="002B7288"/>
    <w:rsid w:val="002E1C63"/>
    <w:rsid w:val="00322C54"/>
    <w:rsid w:val="00331487"/>
    <w:rsid w:val="003450B4"/>
    <w:rsid w:val="0035259E"/>
    <w:rsid w:val="00355711"/>
    <w:rsid w:val="003575C3"/>
    <w:rsid w:val="003625D5"/>
    <w:rsid w:val="00365431"/>
    <w:rsid w:val="00367873"/>
    <w:rsid w:val="00376DBA"/>
    <w:rsid w:val="00387765"/>
    <w:rsid w:val="003909C8"/>
    <w:rsid w:val="00392EC3"/>
    <w:rsid w:val="003A604E"/>
    <w:rsid w:val="003B4C8F"/>
    <w:rsid w:val="003C099D"/>
    <w:rsid w:val="003C108A"/>
    <w:rsid w:val="003D3FB6"/>
    <w:rsid w:val="003E176B"/>
    <w:rsid w:val="003E2C91"/>
    <w:rsid w:val="003F4910"/>
    <w:rsid w:val="004017E6"/>
    <w:rsid w:val="00401834"/>
    <w:rsid w:val="00433D1D"/>
    <w:rsid w:val="00433E07"/>
    <w:rsid w:val="004437ED"/>
    <w:rsid w:val="004470BC"/>
    <w:rsid w:val="0045016A"/>
    <w:rsid w:val="00460559"/>
    <w:rsid w:val="00461FE3"/>
    <w:rsid w:val="004636B6"/>
    <w:rsid w:val="004702AE"/>
    <w:rsid w:val="00470512"/>
    <w:rsid w:val="004858A3"/>
    <w:rsid w:val="00486EDB"/>
    <w:rsid w:val="0049432C"/>
    <w:rsid w:val="004A1F8A"/>
    <w:rsid w:val="004C02A9"/>
    <w:rsid w:val="004C0BE2"/>
    <w:rsid w:val="004C7CC0"/>
    <w:rsid w:val="004E0159"/>
    <w:rsid w:val="004E29B3"/>
    <w:rsid w:val="004E5DA1"/>
    <w:rsid w:val="004F1DB7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754E6"/>
    <w:rsid w:val="00581F70"/>
    <w:rsid w:val="005844F1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15EB6"/>
    <w:rsid w:val="00623814"/>
    <w:rsid w:val="00635D4E"/>
    <w:rsid w:val="00683989"/>
    <w:rsid w:val="0069539F"/>
    <w:rsid w:val="00695595"/>
    <w:rsid w:val="00697B2C"/>
    <w:rsid w:val="006B2D5D"/>
    <w:rsid w:val="006B657A"/>
    <w:rsid w:val="006C004E"/>
    <w:rsid w:val="006C04DC"/>
    <w:rsid w:val="006C0640"/>
    <w:rsid w:val="006C2413"/>
    <w:rsid w:val="006C6C31"/>
    <w:rsid w:val="006D1026"/>
    <w:rsid w:val="006D2E03"/>
    <w:rsid w:val="0071176E"/>
    <w:rsid w:val="00712366"/>
    <w:rsid w:val="00727BC4"/>
    <w:rsid w:val="00727CBC"/>
    <w:rsid w:val="00737D59"/>
    <w:rsid w:val="00741503"/>
    <w:rsid w:val="0075082A"/>
    <w:rsid w:val="00751216"/>
    <w:rsid w:val="00751AA6"/>
    <w:rsid w:val="00755218"/>
    <w:rsid w:val="00755EE9"/>
    <w:rsid w:val="0075640E"/>
    <w:rsid w:val="00775C8E"/>
    <w:rsid w:val="00784D58"/>
    <w:rsid w:val="00787C96"/>
    <w:rsid w:val="0079324A"/>
    <w:rsid w:val="007A2F56"/>
    <w:rsid w:val="007B0FBF"/>
    <w:rsid w:val="007B2249"/>
    <w:rsid w:val="007D463C"/>
    <w:rsid w:val="007D5CAB"/>
    <w:rsid w:val="007F2C22"/>
    <w:rsid w:val="007F2F27"/>
    <w:rsid w:val="007F2FB9"/>
    <w:rsid w:val="007F5476"/>
    <w:rsid w:val="00814777"/>
    <w:rsid w:val="008217B3"/>
    <w:rsid w:val="00824069"/>
    <w:rsid w:val="00841A32"/>
    <w:rsid w:val="008546B0"/>
    <w:rsid w:val="008727D0"/>
    <w:rsid w:val="00882F9C"/>
    <w:rsid w:val="00891B45"/>
    <w:rsid w:val="00892550"/>
    <w:rsid w:val="00894957"/>
    <w:rsid w:val="008A197C"/>
    <w:rsid w:val="008A3368"/>
    <w:rsid w:val="008A55A8"/>
    <w:rsid w:val="008A56F7"/>
    <w:rsid w:val="008A654D"/>
    <w:rsid w:val="008B47E0"/>
    <w:rsid w:val="008B56DF"/>
    <w:rsid w:val="008C6F4B"/>
    <w:rsid w:val="008D2C2C"/>
    <w:rsid w:val="008D6863"/>
    <w:rsid w:val="008E1CF8"/>
    <w:rsid w:val="0090445E"/>
    <w:rsid w:val="009133D6"/>
    <w:rsid w:val="00920314"/>
    <w:rsid w:val="00923E96"/>
    <w:rsid w:val="00960ABB"/>
    <w:rsid w:val="0096235C"/>
    <w:rsid w:val="0096779F"/>
    <w:rsid w:val="0099211F"/>
    <w:rsid w:val="009967C8"/>
    <w:rsid w:val="009A170A"/>
    <w:rsid w:val="009A2A9D"/>
    <w:rsid w:val="009B0E3B"/>
    <w:rsid w:val="009B0ED9"/>
    <w:rsid w:val="009B649E"/>
    <w:rsid w:val="009B79D5"/>
    <w:rsid w:val="009C6F2A"/>
    <w:rsid w:val="009D07EF"/>
    <w:rsid w:val="009D50F6"/>
    <w:rsid w:val="009E108D"/>
    <w:rsid w:val="009E51AF"/>
    <w:rsid w:val="00A144D1"/>
    <w:rsid w:val="00A17C26"/>
    <w:rsid w:val="00A20262"/>
    <w:rsid w:val="00A2577F"/>
    <w:rsid w:val="00A32984"/>
    <w:rsid w:val="00A36FA1"/>
    <w:rsid w:val="00A509AA"/>
    <w:rsid w:val="00A539CF"/>
    <w:rsid w:val="00A67452"/>
    <w:rsid w:val="00A70274"/>
    <w:rsid w:val="00A7608A"/>
    <w:rsid w:val="00A8382D"/>
    <w:rsid w:val="00A922F9"/>
    <w:rsid w:val="00A95914"/>
    <w:rsid w:val="00AA11C5"/>
    <w:rsid w:val="00AB0692"/>
    <w:rsid w:val="00AB25FB"/>
    <w:rsid w:val="00AE1832"/>
    <w:rsid w:val="00AE2BEC"/>
    <w:rsid w:val="00AE38AA"/>
    <w:rsid w:val="00AE5261"/>
    <w:rsid w:val="00AE60B4"/>
    <w:rsid w:val="00AF3739"/>
    <w:rsid w:val="00AF62F2"/>
    <w:rsid w:val="00B01226"/>
    <w:rsid w:val="00B030A8"/>
    <w:rsid w:val="00B04586"/>
    <w:rsid w:val="00B05256"/>
    <w:rsid w:val="00B21E27"/>
    <w:rsid w:val="00B26BA2"/>
    <w:rsid w:val="00B6627A"/>
    <w:rsid w:val="00B82E41"/>
    <w:rsid w:val="00B86B75"/>
    <w:rsid w:val="00B955E5"/>
    <w:rsid w:val="00B97119"/>
    <w:rsid w:val="00BA30AA"/>
    <w:rsid w:val="00BB611A"/>
    <w:rsid w:val="00BC48D5"/>
    <w:rsid w:val="00BD21BE"/>
    <w:rsid w:val="00C111DC"/>
    <w:rsid w:val="00C26B72"/>
    <w:rsid w:val="00C36279"/>
    <w:rsid w:val="00C4582E"/>
    <w:rsid w:val="00C45EE9"/>
    <w:rsid w:val="00C45F66"/>
    <w:rsid w:val="00C46950"/>
    <w:rsid w:val="00C50711"/>
    <w:rsid w:val="00C53ACA"/>
    <w:rsid w:val="00C61480"/>
    <w:rsid w:val="00C65959"/>
    <w:rsid w:val="00C7631A"/>
    <w:rsid w:val="00C804D2"/>
    <w:rsid w:val="00C84A08"/>
    <w:rsid w:val="00CA73D2"/>
    <w:rsid w:val="00CB5908"/>
    <w:rsid w:val="00CB7FB4"/>
    <w:rsid w:val="00CC72CD"/>
    <w:rsid w:val="00CD5E3C"/>
    <w:rsid w:val="00CF2187"/>
    <w:rsid w:val="00CF57EF"/>
    <w:rsid w:val="00CF5891"/>
    <w:rsid w:val="00D01A50"/>
    <w:rsid w:val="00D25649"/>
    <w:rsid w:val="00D3470A"/>
    <w:rsid w:val="00D347DF"/>
    <w:rsid w:val="00D34848"/>
    <w:rsid w:val="00D36013"/>
    <w:rsid w:val="00D46F1E"/>
    <w:rsid w:val="00D60E87"/>
    <w:rsid w:val="00D62916"/>
    <w:rsid w:val="00D670D1"/>
    <w:rsid w:val="00D744A4"/>
    <w:rsid w:val="00D755E4"/>
    <w:rsid w:val="00D91238"/>
    <w:rsid w:val="00D9705B"/>
    <w:rsid w:val="00DA7EAC"/>
    <w:rsid w:val="00DB12D1"/>
    <w:rsid w:val="00DB6213"/>
    <w:rsid w:val="00DD3686"/>
    <w:rsid w:val="00DE6579"/>
    <w:rsid w:val="00E01731"/>
    <w:rsid w:val="00E017CE"/>
    <w:rsid w:val="00E121C9"/>
    <w:rsid w:val="00E20672"/>
    <w:rsid w:val="00E2077B"/>
    <w:rsid w:val="00E315A3"/>
    <w:rsid w:val="00E41067"/>
    <w:rsid w:val="00E52E68"/>
    <w:rsid w:val="00E675E4"/>
    <w:rsid w:val="00E700D8"/>
    <w:rsid w:val="00E8021D"/>
    <w:rsid w:val="00E83EFE"/>
    <w:rsid w:val="00E859B2"/>
    <w:rsid w:val="00E8649C"/>
    <w:rsid w:val="00E92CD9"/>
    <w:rsid w:val="00EB7732"/>
    <w:rsid w:val="00ED00D8"/>
    <w:rsid w:val="00ED02E2"/>
    <w:rsid w:val="00ED0A56"/>
    <w:rsid w:val="00ED4779"/>
    <w:rsid w:val="00F001C1"/>
    <w:rsid w:val="00F02074"/>
    <w:rsid w:val="00F10149"/>
    <w:rsid w:val="00F27D47"/>
    <w:rsid w:val="00F37F16"/>
    <w:rsid w:val="00F44C0B"/>
    <w:rsid w:val="00F535DE"/>
    <w:rsid w:val="00F53B53"/>
    <w:rsid w:val="00F610FA"/>
    <w:rsid w:val="00F62E98"/>
    <w:rsid w:val="00F664EA"/>
    <w:rsid w:val="00F721EA"/>
    <w:rsid w:val="00F758DD"/>
    <w:rsid w:val="00F7757B"/>
    <w:rsid w:val="00F83531"/>
    <w:rsid w:val="00F86B44"/>
    <w:rsid w:val="00F95255"/>
    <w:rsid w:val="00F95C2A"/>
    <w:rsid w:val="00FA2DE2"/>
    <w:rsid w:val="00FA6643"/>
    <w:rsid w:val="00FB10A3"/>
    <w:rsid w:val="00FB29DC"/>
    <w:rsid w:val="00FC0B1B"/>
    <w:rsid w:val="00FC1710"/>
    <w:rsid w:val="00FC261B"/>
    <w:rsid w:val="00FC601B"/>
    <w:rsid w:val="00FD56BA"/>
    <w:rsid w:val="00FE797F"/>
    <w:rsid w:val="00FF194F"/>
    <w:rsid w:val="00FF55E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9A54E3"/>
  <w15:docId w15:val="{08AE7079-9D44-C144-9912-7F16F8D1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1847"/>
    <w:pPr>
      <w:spacing w:before="120" w:after="120"/>
    </w:pPr>
    <w:rPr>
      <w:rFonts w:eastAsia="Times New Roman" w:cs="Times New Roman"/>
      <w:lang w:val="en-AR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Revision">
    <w:name w:val="Revision"/>
    <w:hidden/>
    <w:uiPriority w:val="99"/>
    <w:semiHidden/>
    <w:rsid w:val="00DD3686"/>
    <w:pPr>
      <w:spacing w:after="0"/>
    </w:pPr>
    <w:rPr>
      <w:rFonts w:eastAsia="Times New Roman" w:cs="Times New Roman"/>
      <w:lang w:val="en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elopez/Library/CloudStorage/OneDrive-Personal/Documents/Custom%20Office%20Templates/WordTeX%20Mac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BC40E43889D74294FC81BED67D5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4BCB-F55A-0047-8571-897740650949}"/>
      </w:docPartPr>
      <w:docPartBody>
        <w:p w:rsidR="0017678B" w:rsidRDefault="0017678B">
          <w:pPr>
            <w:pStyle w:val="6EBC40E43889D74294FC81BED67D52EA"/>
          </w:pPr>
          <w:r>
            <w:t>Section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8B"/>
    <w:rsid w:val="0017678B"/>
    <w:rsid w:val="003B7324"/>
    <w:rsid w:val="00BA06B4"/>
    <w:rsid w:val="00D3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BC40E43889D74294FC81BED67D52EA">
    <w:name w:val="6EBC40E43889D74294FC81BED67D52EA"/>
  </w:style>
  <w:style w:type="character" w:styleId="PlaceholderText">
    <w:name w:val="Placeholder Text"/>
    <w:basedOn w:val="DefaultParagraphFont"/>
    <w:uiPriority w:val="99"/>
    <w:unhideWhenUsed/>
    <w:rsid w:val="003B73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241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Federico López</dc:creator>
  <cp:keywords/>
  <dc:description/>
  <cp:lastModifiedBy>Federico Lopez</cp:lastModifiedBy>
  <cp:revision>85</cp:revision>
  <cp:lastPrinted>2023-09-13T17:05:00Z</cp:lastPrinted>
  <dcterms:created xsi:type="dcterms:W3CDTF">2023-09-06T13:43:00Z</dcterms:created>
  <dcterms:modified xsi:type="dcterms:W3CDTF">2023-09-13T17:05:00Z</dcterms:modified>
</cp:coreProperties>
</file>