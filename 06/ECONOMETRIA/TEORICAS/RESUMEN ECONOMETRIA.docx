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 w:cs="Times New Roman"/>
          <w:bCs w:val="0"/>
          <w:noProof/>
          <w:sz w:val="28"/>
          <w:szCs w:val="28"/>
          <w:lang w:val="es-ES"/>
        </w:rPr>
        <w:id w:val="-627929158"/>
        <w:placeholder>
          <w:docPart w:val="3AED9C26C267CA4EAE491C78D3736B67"/>
        </w:placeholder>
        <w15:appearance w15:val="hidden"/>
      </w:sdtPr>
      <w:sdtEndPr>
        <w:rPr>
          <w:rFonts w:asciiTheme="majorHAnsi" w:eastAsiaTheme="majorEastAsia" w:hAnsiTheme="majorHAnsi" w:cstheme="majorBidi"/>
          <w:b/>
          <w:bCs/>
          <w:szCs w:val="32"/>
        </w:rPr>
      </w:sdtEndPr>
      <w:sdtContent>
        <w:p w14:paraId="64AE4F44" w14:textId="01C264D2" w:rsidR="00F83AD2" w:rsidRPr="00304CE8" w:rsidRDefault="00E11DA4" w:rsidP="00BA42C8">
          <w:pPr>
            <w:pStyle w:val="Subtitle"/>
            <w:rPr>
              <w:sz w:val="28"/>
              <w:szCs w:val="28"/>
              <w:lang w:val="en-US"/>
            </w:rPr>
          </w:pPr>
          <w:r>
            <w:rPr>
              <w:rFonts w:asciiTheme="minorHAnsi" w:hAnsiTheme="minorHAnsi"/>
              <w:noProof/>
              <w:sz w:val="28"/>
              <w:szCs w:val="28"/>
              <w:lang w:val="es-ES"/>
            </w:rPr>
            <w:t>ECONOMETRIA</w:t>
          </w:r>
          <w:r w:rsidR="007776BE">
            <w:rPr>
              <w:rFonts w:asciiTheme="minorHAnsi" w:hAnsiTheme="minorHAnsi"/>
              <w:noProof/>
              <w:sz w:val="28"/>
              <w:szCs w:val="28"/>
              <w:lang w:val="es-ES"/>
            </w:rPr>
            <w:t>:</w:t>
          </w:r>
          <w:r w:rsidR="00343600">
            <w:rPr>
              <w:rFonts w:asciiTheme="minorHAnsi" w:hAnsiTheme="minorHAnsi"/>
              <w:noProof/>
              <w:sz w:val="28"/>
              <w:szCs w:val="28"/>
              <w:lang w:val="es-ES"/>
            </w:rPr>
            <w:t xml:space="preserve"> PRIMERA PARTE</w:t>
          </w:r>
        </w:p>
        <w:sdt>
          <w:sdtPr>
            <w:rPr>
              <w:rFonts w:asciiTheme="minorHAnsi" w:eastAsia="Times New Roman" w:hAnsiTheme="minorHAnsi" w:cs="Times New Roman"/>
              <w:color w:val="auto"/>
              <w:sz w:val="24"/>
              <w:szCs w:val="28"/>
            </w:rPr>
            <w:id w:val="-1691685138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/>
              <w:bCs/>
              <w:noProof/>
            </w:rPr>
          </w:sdtEndPr>
          <w:sdtContent>
            <w:p w14:paraId="7180DAAF" w14:textId="2512640F" w:rsidR="00246AE8" w:rsidRPr="00304CE8" w:rsidRDefault="00246AE8">
              <w:pPr>
                <w:pStyle w:val="TOCHeading"/>
                <w:rPr>
                  <w:szCs w:val="28"/>
                </w:rPr>
              </w:pPr>
              <w:r w:rsidRPr="00304CE8">
                <w:rPr>
                  <w:szCs w:val="28"/>
                </w:rPr>
                <w:t>Table of Contents</w:t>
              </w:r>
            </w:p>
            <w:p w14:paraId="430574F7" w14:textId="76DFA430" w:rsidR="001B7E23" w:rsidRDefault="00BA42C8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r w:rsidRPr="00304CE8">
                <w:rPr>
                  <w:caps w:val="0"/>
                  <w:sz w:val="28"/>
                  <w:szCs w:val="28"/>
                </w:rPr>
                <w:fldChar w:fldCharType="begin"/>
              </w:r>
              <w:r w:rsidRPr="00304CE8">
                <w:rPr>
                  <w:caps w:val="0"/>
                  <w:sz w:val="28"/>
                  <w:szCs w:val="28"/>
                </w:rPr>
                <w:instrText xml:space="preserve"> TOC \o "1-2" \h \z \u </w:instrText>
              </w:r>
              <w:r w:rsidRPr="00304CE8">
                <w:rPr>
                  <w:caps w:val="0"/>
                  <w:sz w:val="28"/>
                  <w:szCs w:val="28"/>
                </w:rPr>
                <w:fldChar w:fldCharType="separate"/>
              </w:r>
              <w:hyperlink w:anchor="_Toc145955867" w:history="1">
                <w:r w:rsidR="001B7E23" w:rsidRPr="00CB77E8">
                  <w:rPr>
                    <w:rStyle w:val="Hyperlink"/>
                    <w:noProof/>
                    <w:lang w:val="es-ES"/>
                  </w:rPr>
                  <w:t>2</w:t>
                </w:r>
                <w:r w:rsidR="001B7E23"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="001B7E23" w:rsidRPr="00CB77E8">
                  <w:rPr>
                    <w:rStyle w:val="Hyperlink"/>
                    <w:noProof/>
                    <w:lang w:val="es-ES"/>
                  </w:rPr>
                  <w:t>Sumatoria</w:t>
                </w:r>
                <w:r w:rsidR="001B7E23">
                  <w:rPr>
                    <w:noProof/>
                    <w:webHidden/>
                  </w:rPr>
                  <w:tab/>
                </w:r>
                <w:r w:rsidR="001B7E23">
                  <w:rPr>
                    <w:noProof/>
                    <w:webHidden/>
                  </w:rPr>
                  <w:fldChar w:fldCharType="begin"/>
                </w:r>
                <w:r w:rsidR="001B7E23">
                  <w:rPr>
                    <w:noProof/>
                    <w:webHidden/>
                  </w:rPr>
                  <w:instrText xml:space="preserve"> PAGEREF _Toc145955867 \h </w:instrText>
                </w:r>
                <w:r w:rsidR="001B7E23">
                  <w:rPr>
                    <w:noProof/>
                    <w:webHidden/>
                  </w:rPr>
                </w:r>
                <w:r w:rsidR="001B7E23">
                  <w:rPr>
                    <w:noProof/>
                    <w:webHidden/>
                  </w:rPr>
                  <w:fldChar w:fldCharType="separate"/>
                </w:r>
                <w:r w:rsidR="001B7E23">
                  <w:rPr>
                    <w:noProof/>
                    <w:webHidden/>
                  </w:rPr>
                  <w:t>3</w:t>
                </w:r>
                <w:r w:rsidR="001B7E23">
                  <w:rPr>
                    <w:noProof/>
                    <w:webHidden/>
                  </w:rPr>
                  <w:fldChar w:fldCharType="end"/>
                </w:r>
              </w:hyperlink>
            </w:p>
            <w:p w14:paraId="4364F01C" w14:textId="2E4C5626" w:rsidR="001B7E23" w:rsidRDefault="001B7E23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68" w:history="1">
                <w:r w:rsidRPr="00CB77E8">
                  <w:rPr>
                    <w:rStyle w:val="Hyperlink"/>
                    <w:noProof/>
                    <w:lang w:val="es-ES"/>
                  </w:rPr>
                  <w:t>3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Esperanza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5C4DD9" w14:textId="55979107" w:rsidR="001B7E23" w:rsidRDefault="001B7E23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69" w:history="1">
                <w:r w:rsidRPr="00CB77E8">
                  <w:rPr>
                    <w:rStyle w:val="Hyperlink"/>
                    <w:noProof/>
                    <w:lang w:val="es-ES"/>
                  </w:rPr>
                  <w:t>4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Covarianza y Correlación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2331FB" w14:textId="25CF74D6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70" w:history="1">
                <w:r w:rsidRPr="00CB77E8">
                  <w:rPr>
                    <w:rStyle w:val="Hyperlink"/>
                    <w:noProof/>
                    <w:lang w:val="es-ES"/>
                  </w:rPr>
                  <w:t>4.1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Simetría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415435" w14:textId="0707BACF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71" w:history="1">
                <w:r w:rsidRPr="00CB77E8">
                  <w:rPr>
                    <w:rStyle w:val="Hyperlink"/>
                    <w:noProof/>
                    <w:lang w:val="es-ES"/>
                  </w:rPr>
                  <w:t>4.2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Mismo signo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484FFD" w14:textId="71AFD76C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72" w:history="1">
                <w:r w:rsidRPr="00CB77E8">
                  <w:rPr>
                    <w:rStyle w:val="Hyperlink"/>
                    <w:noProof/>
                    <w:lang w:val="es-ES"/>
                  </w:rPr>
                  <w:t>4.3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Unidades de medida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319BD7" w14:textId="7CA08A1B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73" w:history="1">
                <w:r w:rsidRPr="00CB77E8">
                  <w:rPr>
                    <w:rStyle w:val="Hyperlink"/>
                    <w:noProof/>
                    <w:lang w:val="es-ES"/>
                  </w:rPr>
                  <w:t>4.4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Domino entre -1 y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345567" w14:textId="63D844CE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74" w:history="1">
                <w:r w:rsidRPr="00CB77E8">
                  <w:rPr>
                    <w:rStyle w:val="Hyperlink"/>
                    <w:noProof/>
                    <w:lang w:val="es-ES"/>
                  </w:rPr>
                  <w:t>4.5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m:oMath>
                  <m:r>
                    <m:rPr>
                      <m:sty m:val="bi"/>
                    </m:rPr>
                    <w:rPr>
                      <w:rStyle w:val="Hyperlink"/>
                      <w:rFonts w:ascii="Latin Modern Math" w:hAnsi="Latin Modern Math"/>
                      <w:noProof/>
                      <w:lang w:val="es-ES"/>
                    </w:rPr>
                    <m:t>ρ</m:t>
                  </m:r>
                  <m:r>
                    <w:rPr>
                      <w:rStyle w:val="Hyperlink"/>
                      <w:rFonts w:ascii="Latin Modern Math" w:hAnsi="Latin Modern Math"/>
                      <w:noProof/>
                      <w:lang w:val="es-ES"/>
                    </w:rPr>
                    <m:t xml:space="preserve"> </m:t>
                  </m:r>
                </m:oMath>
                <w:r w:rsidRPr="00CB77E8">
                  <w:rPr>
                    <w:rStyle w:val="Hyperlink"/>
                    <w:noProof/>
                    <w:lang w:val="es-ES"/>
                  </w:rPr>
                  <w:t>= 1 si X Función Lineal Exacta de 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BD4980" w14:textId="58FF2791" w:rsidR="001B7E23" w:rsidRDefault="001B7E23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75" w:history="1">
                <w:r w:rsidRPr="00CB77E8">
                  <w:rPr>
                    <w:rStyle w:val="Hyperlink"/>
                    <w:noProof/>
                    <w:lang w:val="es-ES"/>
                  </w:rPr>
                  <w:t>5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Supuestos Clásicos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B9A1B9" w14:textId="36FBE7AF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76" w:history="1">
                <w:r w:rsidRPr="00CB77E8">
                  <w:rPr>
                    <w:rStyle w:val="Hyperlink"/>
                    <w:noProof/>
                    <w:lang w:val="es-ES"/>
                  </w:rPr>
                  <w:t>5.1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Linealidad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7DF119" w14:textId="4D9CE3E9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77" w:history="1">
                <w:r w:rsidRPr="00CB77E8">
                  <w:rPr>
                    <w:rStyle w:val="Hyperlink"/>
                    <w:noProof/>
                    <w:lang w:val="es-ES"/>
                  </w:rPr>
                  <w:t>5.2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X no aleatoria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974371" w14:textId="50FC1B3E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78" w:history="1">
                <w:r w:rsidRPr="00CB77E8">
                  <w:rPr>
                    <w:rStyle w:val="Hyperlink"/>
                    <w:noProof/>
                    <w:lang w:val="es-ES"/>
                  </w:rPr>
                  <w:t>5.3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Exogeneidad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032D86" w14:textId="5FD042EC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79" w:history="1">
                <w:r w:rsidRPr="00CB77E8">
                  <w:rPr>
                    <w:rStyle w:val="Hyperlink"/>
                    <w:noProof/>
                    <w:lang w:val="es-ES"/>
                  </w:rPr>
                  <w:t>5.4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Homocedasticidad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F6680A" w14:textId="4AF48868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80" w:history="1">
                <w:r w:rsidRPr="00CB77E8">
                  <w:rPr>
                    <w:rStyle w:val="Hyperlink"/>
                    <w:noProof/>
                    <w:lang w:val="es-ES"/>
                  </w:rPr>
                  <w:t>5.5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No correlación serial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0212F0" w14:textId="506AFF36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81" w:history="1">
                <w:r w:rsidRPr="00CB77E8">
                  <w:rPr>
                    <w:rStyle w:val="Hyperlink"/>
                    <w:noProof/>
                    <w:lang w:val="es-ES"/>
                  </w:rPr>
                  <w:t>5.6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No multicolinealidad perfecta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9D49B8" w14:textId="3152FA33" w:rsidR="001B7E23" w:rsidRDefault="001B7E23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82" w:history="1">
                <w:r w:rsidRPr="00CB77E8">
                  <w:rPr>
                    <w:rStyle w:val="Hyperlink"/>
                    <w:noProof/>
                    <w:lang w:val="es-ES"/>
                  </w:rPr>
                  <w:t>6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Propiedades del MCO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21EB16" w14:textId="1EEBCDE4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83" w:history="1">
                <w:r w:rsidRPr="00CB77E8">
                  <w:rPr>
                    <w:rStyle w:val="Hyperlink"/>
                    <w:noProof/>
                    <w:lang w:val="es-ES"/>
                  </w:rPr>
                  <w:t>6.1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Suma de los residuos es 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44A3A1" w14:textId="6D081A11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84" w:history="1">
                <w:r w:rsidRPr="00CB77E8">
                  <w:rPr>
                    <w:rStyle w:val="Hyperlink"/>
                    <w:noProof/>
                    <w:lang w:val="es-ES"/>
                  </w:rPr>
                  <w:t>6.2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Suma del producto de los residuos con x es 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461BE6" w14:textId="7B2FBDBE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85" w:history="1">
                <w:r w:rsidRPr="00CB77E8">
                  <w:rPr>
                    <w:rStyle w:val="Hyperlink"/>
                    <w:noProof/>
                    <w:lang w:val="es-ES"/>
                  </w:rPr>
                  <w:t>6.3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Medias iguales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A91A2E" w14:textId="2FDDA177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86" w:history="1">
                <w:r w:rsidRPr="00CB77E8">
                  <w:rPr>
                    <w:rStyle w:val="Hyperlink"/>
                    <w:noProof/>
                    <w:lang w:val="es-ES"/>
                  </w:rPr>
                  <w:t>6.4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La recta pasa por las medias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5DFF18" w14:textId="2ADE4AB3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87" w:history="1">
                <w:r w:rsidRPr="00CB77E8">
                  <w:rPr>
                    <w:rStyle w:val="Hyperlink"/>
                    <w:noProof/>
                    <w:lang w:val="es-ES"/>
                  </w:rPr>
                  <w:t>6.5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Otra formulación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103841" w14:textId="4D051AA1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88" w:history="1">
                <w:r w:rsidRPr="00CB77E8">
                  <w:rPr>
                    <w:rStyle w:val="Hyperlink"/>
                    <w:noProof/>
                    <w:lang w:val="es-ES"/>
                  </w:rPr>
                  <w:t>6.6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Otra formulación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4AD048" w14:textId="0165D323" w:rsidR="001B7E23" w:rsidRDefault="001B7E23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89" w:history="1">
                <w:r w:rsidRPr="00CB77E8">
                  <w:rPr>
                    <w:rStyle w:val="Hyperlink"/>
                    <w:noProof/>
                    <w:lang w:val="es-ES"/>
                  </w:rPr>
                  <w:t>7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Insesgadez en MCO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253C9D" w14:textId="42046540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90" w:history="1">
                <w:r w:rsidRPr="00CB77E8">
                  <w:rPr>
                    <w:rStyle w:val="Hyperlink"/>
                    <w:noProof/>
                    <w:lang w:val="es-ES"/>
                  </w:rPr>
                  <w:t>7.1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AMELIA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932070" w14:textId="7D87A6C3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91" w:history="1">
                <w:r w:rsidRPr="00CB77E8">
                  <w:rPr>
                    <w:rStyle w:val="Hyperlink"/>
                    <w:noProof/>
                    <w:lang w:val="es-ES"/>
                  </w:rPr>
                  <w:t>7.2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WOOLDRIDGE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503485" w14:textId="5DA9B4AE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92" w:history="1">
                <w:r w:rsidRPr="00CB77E8">
                  <w:rPr>
                    <w:rStyle w:val="Hyperlink"/>
                    <w:noProof/>
                    <w:lang w:val="es-ES"/>
                  </w:rPr>
                  <w:t>7.3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INTERCEPTO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FB7EE7" w14:textId="195A79E7" w:rsidR="001B7E23" w:rsidRDefault="001B7E23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93" w:history="1">
                <w:r w:rsidRPr="00CB77E8">
                  <w:rPr>
                    <w:rStyle w:val="Hyperlink"/>
                    <w:noProof/>
                    <w:lang w:val="es-ES"/>
                  </w:rPr>
                  <w:t>8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Varianza en MCO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401A51" w14:textId="02D2F236" w:rsidR="001B7E23" w:rsidRDefault="001B7E23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94" w:history="1">
                <w:r w:rsidRPr="00CB77E8">
                  <w:rPr>
                    <w:rStyle w:val="Hyperlink"/>
                    <w:noProof/>
                    <w:lang w:val="es-ES"/>
                  </w:rPr>
                  <w:t>9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R-Cuadrado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3E6A53" w14:textId="3FE076F8" w:rsidR="001B7E23" w:rsidRDefault="001B7E23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95" w:history="1">
                <w:r w:rsidRPr="00CB77E8">
                  <w:rPr>
                    <w:rStyle w:val="Hyperlink"/>
                    <w:noProof/>
                    <w:lang w:val="es-ES"/>
                  </w:rPr>
                  <w:t>10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Modelo sin intercepto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819DEA" w14:textId="2291F84C" w:rsidR="001B7E23" w:rsidRDefault="001B7E23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96" w:history="1">
                <w:r w:rsidRPr="00CB77E8">
                  <w:rPr>
                    <w:rStyle w:val="Hyperlink"/>
                    <w:noProof/>
                    <w:lang w:val="es-ES"/>
                  </w:rPr>
                  <w:t>11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Regresión múltiple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93D07B" w14:textId="2A8F88EF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97" w:history="1">
                <w:r w:rsidRPr="00CB77E8">
                  <w:rPr>
                    <w:rStyle w:val="Hyperlink"/>
                    <w:noProof/>
                    <w:lang w:val="es-ES"/>
                  </w:rPr>
                  <w:t>11.1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Teorema de Frisch-Waugh-Lovell (Partialling-out)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B1F18A" w14:textId="6E871819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98" w:history="1">
                <w:r w:rsidRPr="00CB77E8">
                  <w:rPr>
                    <w:rStyle w:val="Hyperlink"/>
                    <w:noProof/>
                    <w:lang w:val="es-ES"/>
                  </w:rPr>
                  <w:t>11.2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Relación entre estimadores simples y múltiples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8C1726" w14:textId="586AE5E2" w:rsidR="001B7E23" w:rsidRDefault="001B7E23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899" w:history="1">
                <w:r w:rsidRPr="00CB77E8">
                  <w:rPr>
                    <w:rStyle w:val="Hyperlink"/>
                    <w:noProof/>
                    <w:lang w:val="es-ES"/>
                  </w:rPr>
                  <w:t>12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Variables binarias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60C261" w14:textId="55C69492" w:rsidR="001B7E23" w:rsidRDefault="001B7E23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900" w:history="1">
                <w:r w:rsidRPr="00CB77E8">
                  <w:rPr>
                    <w:rStyle w:val="Hyperlink"/>
                    <w:noProof/>
                    <w:lang w:val="es-ES"/>
                  </w:rPr>
                  <w:t>13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Relaciones funcionales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_Toc145955900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0DD834" w14:textId="45496ED8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901" w:history="1">
                <w:r w:rsidRPr="00CB77E8">
                  <w:rPr>
                    <w:rStyle w:val="Hyperlink"/>
                    <w:noProof/>
                    <w:lang w:val="es-ES"/>
                  </w:rPr>
                  <w:t>13.1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Logarítmicas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_Toc145955901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2C4258" w14:textId="6CC5FEA3" w:rsidR="001B7E23" w:rsidRDefault="001B7E23">
              <w:pPr>
                <w:pStyle w:val="TOC2"/>
                <w:tabs>
                  <w:tab w:val="left" w:pos="960"/>
                  <w:tab w:val="right" w:leader="dot" w:pos="10790"/>
                </w:tabs>
                <w:rPr>
                  <w:rFonts w:eastAsiaTheme="minorEastAsia" w:cstheme="minorBidi"/>
                  <w:small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902" w:history="1">
                <w:r w:rsidRPr="00CB77E8">
                  <w:rPr>
                    <w:rStyle w:val="Hyperlink"/>
                    <w:noProof/>
                    <w:lang w:val="es-ES"/>
                  </w:rPr>
                  <w:t>13.2</w:t>
                </w:r>
                <w:r>
                  <w:rPr>
                    <w:rFonts w:eastAsiaTheme="minorEastAsia" w:cstheme="minorBidi"/>
                    <w:small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Cuadráticas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FA02C2" w14:textId="283E66B2" w:rsidR="001B7E23" w:rsidRDefault="001B7E23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903" w:history="1">
                <w:r w:rsidRPr="00CB77E8">
                  <w:rPr>
                    <w:rStyle w:val="Hyperlink"/>
                    <w:noProof/>
                    <w:lang w:val="es-ES"/>
                  </w:rPr>
                  <w:t>14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Inferencia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_Toc145955903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48AFAE" w14:textId="0F7D0E50" w:rsidR="001B7E23" w:rsidRDefault="001B7E23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45955904" w:history="1">
                <w:r w:rsidRPr="00CB77E8">
                  <w:rPr>
                    <w:rStyle w:val="Hyperlink"/>
                    <w:noProof/>
                    <w:lang w:val="es-ES"/>
                  </w:rPr>
                  <w:t>15</w:t>
                </w:r>
                <w:r>
                  <w:rPr>
                    <w:rFonts w:eastAsiaTheme="minorEastAsia" w:cstheme="minorBidi"/>
                    <w:b w:val="0"/>
                    <w:bCs w:val="0"/>
                    <w:caps w:val="0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CB77E8">
                  <w:rPr>
                    <w:rStyle w:val="Hyperlink"/>
                    <w:noProof/>
                    <w:lang w:val="es-ES"/>
                  </w:rPr>
                  <w:t>Forma matricial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_Toc145955904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7FC9F4" w14:textId="108892EF" w:rsidR="007A18E8" w:rsidRDefault="00BA42C8" w:rsidP="007A18E8">
              <w:pPr>
                <w:rPr>
                  <w:b/>
                  <w:bCs/>
                  <w:noProof/>
                  <w:szCs w:val="28"/>
                </w:rPr>
              </w:pPr>
              <w:r w:rsidRPr="00304CE8">
                <w:rPr>
                  <w:caps/>
                  <w:sz w:val="28"/>
                  <w:szCs w:val="28"/>
                </w:rPr>
                <w:fldChar w:fldCharType="end"/>
              </w:r>
            </w:p>
          </w:sdtContent>
        </w:sdt>
        <w:p w14:paraId="045CB83A" w14:textId="77777777" w:rsidR="007A18E8" w:rsidRDefault="007A18E8">
          <w:pPr>
            <w:spacing w:after="200"/>
            <w:rPr>
              <w:b/>
              <w:bCs/>
              <w:noProof/>
              <w:szCs w:val="28"/>
            </w:rPr>
          </w:pPr>
          <w:r>
            <w:rPr>
              <w:b/>
              <w:bCs/>
              <w:noProof/>
              <w:szCs w:val="28"/>
            </w:rPr>
            <w:br w:type="page"/>
          </w:r>
        </w:p>
        <w:p w14:paraId="726596C4" w14:textId="6C4F6D63" w:rsidR="00962C71" w:rsidRDefault="006D6D3C" w:rsidP="00AF0694">
          <w:pPr>
            <w:pStyle w:val="Heading1"/>
            <w:rPr>
              <w:lang w:val="es-ES"/>
            </w:rPr>
          </w:pPr>
          <w:bookmarkStart w:id="0" w:name="_Toc145955867"/>
          <w:r>
            <w:rPr>
              <w:lang w:val="es-ES"/>
            </w:rPr>
            <w:lastRenderedPageBreak/>
            <w:t>S</w:t>
          </w:r>
          <w:r w:rsidR="00962C71">
            <w:rPr>
              <w:lang w:val="es-ES"/>
            </w:rPr>
            <w:t>umatoria</w:t>
          </w:r>
          <w:bookmarkEnd w:id="0"/>
        </w:p>
        <w:p w14:paraId="023F87A8" w14:textId="06D0F241" w:rsidR="00ED5BAD" w:rsidRPr="007A18E8" w:rsidRDefault="00ED5BAD" w:rsidP="00ED5BAD">
          <w:pPr>
            <w:rPr>
              <w:b/>
              <w:bCs/>
              <w:lang w:val="es-ES"/>
            </w:rPr>
          </w:pPr>
          <w:r w:rsidRPr="007A18E8">
            <w:rPr>
              <w:b/>
              <w:bCs/>
              <w:lang w:val="es-ES"/>
            </w:rPr>
            <w:t>1.</w:t>
          </w:r>
        </w:p>
        <w:p w14:paraId="7774F09F" w14:textId="0CFA6111" w:rsidR="00A74078" w:rsidRPr="00465DF1" w:rsidRDefault="00A74078" w:rsidP="00C37D0E">
          <w:pPr>
            <w:pStyle w:val="ListParagraph"/>
            <w:rPr>
              <w:rFonts w:ascii="Latin Modern Math" w:hAnsi="Latin Modern Math"/>
              <w:i/>
              <w:lang w:val="es-ES"/>
            </w:rPr>
          </w:pPr>
          <m:oMathPara>
            <m:oMathParaPr>
              <m:jc m:val="left"/>
            </m:oMathParaPr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r>
                    <w:rPr>
                      <w:rFonts w:ascii="Latin Modern Math" w:hAnsi="Latin Modern Math"/>
                      <w:lang w:val="es-ES"/>
                    </w:rPr>
                    <m:t>c</m:t>
                  </m:r>
                </m:e>
              </m:nary>
              <m:r>
                <w:rPr>
                  <w:rFonts w:ascii="Latin Modern Math" w:hAnsi="Latin Modern Math"/>
                  <w:lang w:val="es-ES"/>
                </w:rPr>
                <m:t>=nc</m:t>
              </m:r>
            </m:oMath>
          </m:oMathPara>
        </w:p>
        <w:p w14:paraId="4BC05B4E" w14:textId="546D793D" w:rsidR="00465DF1" w:rsidRPr="007A18E8" w:rsidRDefault="00ED5BAD" w:rsidP="00ED5BAD">
          <w:pPr>
            <w:rPr>
              <w:rFonts w:ascii="Latin Modern Math" w:hAnsi="Latin Modern Math"/>
              <w:b/>
              <w:bCs/>
              <w:iCs/>
              <w:lang w:val="es-ES"/>
            </w:rPr>
          </w:pPr>
          <w:r w:rsidRPr="007A18E8">
            <w:rPr>
              <w:rFonts w:ascii="Latin Modern Math" w:hAnsi="Latin Modern Math"/>
              <w:b/>
              <w:bCs/>
              <w:iCs/>
              <w:lang w:val="es-ES"/>
            </w:rPr>
            <w:t>2.</w:t>
          </w:r>
        </w:p>
        <w:p w14:paraId="5C3FFB1F" w14:textId="0F07F778" w:rsidR="00A74078" w:rsidRPr="00465DF1" w:rsidRDefault="00A74078" w:rsidP="00C37D0E">
          <w:pPr>
            <w:pStyle w:val="ListParagraph"/>
            <w:rPr>
              <w:rFonts w:ascii="Latin Modern Math" w:hAnsi="Latin Modern Math"/>
              <w:i/>
              <w:lang w:val="es-ES"/>
            </w:rPr>
          </w:pPr>
          <m:oMathPara>
            <m:oMathParaPr>
              <m:jc m:val="left"/>
            </m:oMathParaPr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r>
                    <w:rPr>
                      <w:rFonts w:ascii="Latin Modern Math" w:hAnsi="Latin Modern Math"/>
                      <w:lang w:val="es-ES"/>
                    </w:rPr>
                    <m:t>c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  <w:lang w:val="es-ES"/>
                </w:rPr>
                <m:t>=c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  <w:lang w:val="es-ES"/>
                </w:rPr>
                <m:t> </m:t>
              </m:r>
            </m:oMath>
          </m:oMathPara>
        </w:p>
        <w:p w14:paraId="2125B1F7" w14:textId="73C7D619" w:rsidR="00465DF1" w:rsidRPr="007A18E8" w:rsidRDefault="00ED5BAD" w:rsidP="00ED5BAD">
          <w:pPr>
            <w:rPr>
              <w:rFonts w:ascii="Latin Modern Math" w:hAnsi="Latin Modern Math"/>
              <w:b/>
              <w:bCs/>
              <w:iCs/>
              <w:lang w:val="es-ES"/>
            </w:rPr>
          </w:pPr>
          <w:r w:rsidRPr="007A18E8">
            <w:rPr>
              <w:rFonts w:ascii="Latin Modern Math" w:hAnsi="Latin Modern Math"/>
              <w:b/>
              <w:bCs/>
              <w:iCs/>
              <w:lang w:val="es-ES"/>
            </w:rPr>
            <w:t>3.</w:t>
          </w:r>
        </w:p>
        <w:p w14:paraId="1D91BBBD" w14:textId="7EBF1AE8" w:rsidR="00A74078" w:rsidRPr="00465DF1" w:rsidRDefault="00A74078" w:rsidP="00C37D0E">
          <w:pPr>
            <w:pStyle w:val="ListParagraph"/>
            <w:rPr>
              <w:rFonts w:ascii="Latin Modern Math" w:hAnsi="Latin Modern Math"/>
              <w:i/>
              <w:lang w:val="es-ES"/>
            </w:rPr>
          </w:pPr>
          <m:oMathPara>
            <m:oMathParaPr>
              <m:jc m:val="left"/>
            </m:oMathParaPr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+b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Latin Modern Math" w:hAnsi="Latin Modern Math"/>
                  <w:lang w:val="es-ES"/>
                </w:rPr>
                <m:t>=a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  <w:lang w:val="es-ES"/>
                </w:rPr>
                <m:t>+b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  <w:lang w:val="es-ES"/>
                </w:rPr>
                <m:t> </m:t>
              </m:r>
            </m:oMath>
          </m:oMathPara>
        </w:p>
        <w:p w14:paraId="755333E7" w14:textId="549F0677" w:rsidR="00465DF1" w:rsidRPr="007A18E8" w:rsidRDefault="00ED5BAD" w:rsidP="00ED5BAD">
          <w:pPr>
            <w:rPr>
              <w:rFonts w:ascii="Latin Modern Math" w:hAnsi="Latin Modern Math"/>
              <w:b/>
              <w:bCs/>
              <w:iCs/>
              <w:lang w:val="es-ES"/>
            </w:rPr>
          </w:pPr>
          <w:r w:rsidRPr="007A18E8">
            <w:rPr>
              <w:rFonts w:ascii="Latin Modern Math" w:hAnsi="Latin Modern Math"/>
              <w:b/>
              <w:bCs/>
              <w:iCs/>
              <w:lang w:val="es-ES"/>
            </w:rPr>
            <w:t>4.</w:t>
          </w:r>
        </w:p>
        <w:p w14:paraId="7ADC1594" w14:textId="5E805B87" w:rsidR="00A74078" w:rsidRPr="00C37D0E" w:rsidRDefault="00A74078" w:rsidP="00C37D0E">
          <w:pPr>
            <w:pStyle w:val="ListParagraph"/>
            <w:rPr>
              <w:rFonts w:ascii="Latin Modern Math" w:hAnsi="Latin Modern Math"/>
              <w:i/>
              <w:lang w:val="es-ES"/>
            </w:rPr>
          </w:pPr>
          <m:oMathPara>
            <m:oMathParaPr>
              <m:jc m:val="left"/>
            </m:oMathParaPr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0</m:t>
              </m:r>
            </m:oMath>
          </m:oMathPara>
        </w:p>
        <w:p w14:paraId="6834B963" w14:textId="67E5FE1E" w:rsidR="00A74078" w:rsidRDefault="00A74078" w:rsidP="00A74078">
          <w:pPr>
            <w:ind w:firstLine="360"/>
            <w:rPr>
              <w:rFonts w:ascii="Latin Modern Math" w:hAnsi="Latin Modern Math"/>
              <w:i/>
              <w:lang w:val="es-ES"/>
            </w:rPr>
          </w:pPr>
          <w:r w:rsidRPr="00A74078">
            <w:rPr>
              <w:rFonts w:ascii="Latin Modern Math" w:hAnsi="Latin Modern Math"/>
              <w:iCs/>
              <w:lang w:val="es-ES"/>
            </w:rPr>
            <w:t>Demostración</w:t>
          </w:r>
          <w:r w:rsidRPr="00A74078">
            <w:rPr>
              <w:rFonts w:ascii="Latin Modern Math" w:hAnsi="Latin Modern Math"/>
              <w:iCs/>
              <w:lang w:val="es-ES"/>
            </w:rPr>
            <w:t>:</w:t>
          </w:r>
          <w:r w:rsidRPr="00A74078">
            <w:rPr>
              <w:rFonts w:ascii="Latin Modern Math" w:hAnsi="Latin Modern Math"/>
              <w:i/>
              <w:lang w:val="es-ES"/>
            </w:rPr>
            <w:t xml:space="preserve"> </w:t>
          </w:r>
          <m:oMath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</m:e>
            </m:nary>
            <m:r>
              <w:rPr>
                <w:rFonts w:ascii="Latin Modern Math" w:hAnsi="Latin Modern Math"/>
                <w:lang w:val="es-ES"/>
              </w:rPr>
              <m:t>= 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nary>
            <m:r>
              <w:rPr>
                <w:rFonts w:ascii="Latin Modern Math" w:hAnsi="Latin Modern Math"/>
                <w:lang w:val="es-ES"/>
              </w:rPr>
              <m:t>-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</m:acc>
              </m:e>
            </m:nary>
            <m:r>
              <w:rPr>
                <w:rFonts w:ascii="Latin Modern Math" w:hAnsi="Latin Modern Math"/>
                <w:lang w:val="es-ES"/>
              </w:rPr>
              <m:t>=n</m:t>
            </m:r>
            <m:r>
              <w:rPr>
                <w:rFonts w:ascii="Latin Modern Math" w:hAnsi="Latin Modern Math"/>
                <w:lang w:val="es-ES"/>
              </w:rPr>
              <m:t>·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acc>
            <m:r>
              <w:rPr>
                <w:rFonts w:ascii="Latin Modern Math" w:hAnsi="Latin Modern Math"/>
                <w:lang w:val="es-ES"/>
              </w:rPr>
              <m:t>-</m:t>
            </m:r>
            <m:r>
              <w:rPr>
                <w:rFonts w:ascii="Latin Modern Math" w:hAnsi="Latin Modern Math"/>
                <w:lang w:val="es-ES"/>
              </w:rPr>
              <m:t>n</m:t>
            </m:r>
            <m:r>
              <w:rPr>
                <w:rFonts w:ascii="Latin Modern Math" w:hAnsi="Latin Modern Math"/>
                <w:lang w:val="es-ES"/>
              </w:rPr>
              <m:t>·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acc>
            <m:r>
              <w:rPr>
                <w:rFonts w:ascii="Latin Modern Math" w:hAnsi="Latin Modern Math"/>
                <w:lang w:val="es-ES"/>
              </w:rPr>
              <m:t>=0</m:t>
            </m:r>
          </m:oMath>
        </w:p>
        <w:p w14:paraId="7E627154" w14:textId="718A34F7" w:rsidR="00465DF1" w:rsidRPr="007A18E8" w:rsidRDefault="00ED5BAD" w:rsidP="00ED5BAD">
          <w:pPr>
            <w:rPr>
              <w:rFonts w:ascii="Latin Modern Math" w:hAnsi="Latin Modern Math"/>
              <w:b/>
              <w:bCs/>
              <w:iCs/>
              <w:lang w:val="es-ES"/>
            </w:rPr>
          </w:pPr>
          <w:r w:rsidRPr="007A18E8">
            <w:rPr>
              <w:rFonts w:ascii="Latin Modern Math" w:hAnsi="Latin Modern Math"/>
              <w:b/>
              <w:bCs/>
              <w:iCs/>
              <w:lang w:val="es-ES"/>
            </w:rPr>
            <w:t>5.</w:t>
          </w:r>
        </w:p>
        <w:p w14:paraId="7CF326E5" w14:textId="77777777" w:rsidR="006E77EE" w:rsidRPr="00C37D0E" w:rsidRDefault="006E77EE" w:rsidP="006E77EE">
          <w:pPr>
            <w:pStyle w:val="ListParagraph"/>
            <w:rPr>
              <w:rFonts w:ascii="Latin Modern Math" w:hAnsi="Latin Modern Math"/>
              <w:i/>
              <w:lang w:val="es-ES"/>
            </w:rPr>
          </w:pPr>
          <m:oMathPara>
            <m:oMathParaPr>
              <m:jc m:val="left"/>
            </m:oMathParaPr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</m:acc>
                </m:e>
              </m:nary>
              <m:r>
                <w:rPr>
                  <w:rFonts w:ascii="Latin Modern Math" w:hAnsi="Latin Modern Math"/>
                  <w:lang w:val="es-ES"/>
                </w:rPr>
                <m:t>=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nary>
            </m:oMath>
          </m:oMathPara>
        </w:p>
        <w:p w14:paraId="7356C2C2" w14:textId="77777777" w:rsidR="00ED5BAD" w:rsidRDefault="006E77EE" w:rsidP="00ED5BAD">
          <w:pPr>
            <w:ind w:firstLine="360"/>
            <w:rPr>
              <w:rFonts w:ascii="Latin Modern Math" w:hAnsi="Latin Modern Math"/>
              <w:iCs/>
              <w:lang w:val="es-ES"/>
            </w:rPr>
          </w:pPr>
          <w:r w:rsidRPr="00A74078">
            <w:rPr>
              <w:rFonts w:ascii="Latin Modern Math" w:hAnsi="Latin Modern Math"/>
              <w:iCs/>
              <w:lang w:val="es-ES"/>
            </w:rPr>
            <w:t>Demostración:</w:t>
          </w:r>
          <w:r w:rsidRPr="00A74078">
            <w:rPr>
              <w:rFonts w:ascii="Latin Modern Math" w:hAnsi="Latin Modern Math"/>
              <w:i/>
              <w:lang w:val="es-ES"/>
            </w:rPr>
            <w:t xml:space="preserve"> </w:t>
          </w:r>
          <m:oMath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</m:acc>
              </m:e>
            </m:nary>
            <m:r>
              <w:rPr>
                <w:rFonts w:ascii="Latin Modern Math" w:hAnsi="Latin Modern Math"/>
                <w:lang w:val="es-ES"/>
              </w:rPr>
              <m:t>= 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y</m:t>
                </m:r>
              </m:e>
            </m:acc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nary>
            <m:r>
              <w:rPr>
                <w:rFonts w:ascii="Latin Modern Math" w:hAnsi="Latin Modern Math"/>
                <w:lang w:val="es-ES"/>
              </w:rPr>
              <m:t>=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y</m:t>
                </m:r>
              </m:e>
            </m:acc>
            <m:r>
              <w:rPr>
                <w:rFonts w:ascii="Latin Modern Math" w:hAnsi="Latin Modern Math"/>
                <w:lang w:val="es-ES"/>
              </w:rPr>
              <m:t>n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acc>
            <m:r>
              <w:rPr>
                <w:rFonts w:ascii="Latin Modern Math" w:hAnsi="Latin Modern Math"/>
                <w:lang w:val="es-ES"/>
              </w:rPr>
              <m:t>=</m:t>
            </m:r>
            <m:f>
              <m:f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Latin Modern Math" w:hAnsi="Latin Modern Math"/>
                    <w:i/>
                    <w:iCs/>
                    <w:lang w:val="es-ES"/>
                  </w:rPr>
                </m:ctrlPr>
              </m:num>
              <m:den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den>
            </m:f>
            <m:r>
              <w:rPr>
                <w:rFonts w:ascii="Latin Modern Math" w:hAnsi="Latin Modern Math"/>
                <w:lang w:val="es-ES"/>
              </w:rPr>
              <m:t>n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acc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</m:acc>
              </m:e>
            </m:nary>
          </m:oMath>
        </w:p>
        <w:p w14:paraId="77972D2F" w14:textId="2FD401D3" w:rsidR="006E77EE" w:rsidRPr="007A18E8" w:rsidRDefault="00ED5BAD" w:rsidP="00ED5BAD">
          <w:pPr>
            <w:rPr>
              <w:rFonts w:ascii="Latin Modern Math" w:hAnsi="Latin Modern Math"/>
              <w:b/>
              <w:bCs/>
              <w:iCs/>
              <w:lang w:val="es-ES"/>
            </w:rPr>
          </w:pPr>
          <w:r w:rsidRPr="007A18E8">
            <w:rPr>
              <w:rFonts w:ascii="Latin Modern Math" w:hAnsi="Latin Modern Math"/>
              <w:b/>
              <w:bCs/>
              <w:iCs/>
              <w:lang w:val="es-ES"/>
            </w:rPr>
            <w:t>6.</w:t>
          </w:r>
        </w:p>
        <w:p w14:paraId="3D7DA018" w14:textId="4C8FFBDD" w:rsidR="007202B5" w:rsidRPr="00C37D0E" w:rsidRDefault="008F07C2" w:rsidP="00C37D0E">
          <w:pPr>
            <w:pStyle w:val="ListParagraph"/>
            <w:rPr>
              <w:rFonts w:ascii="Latin Modern Math" w:hAnsi="Latin Modern Math"/>
              <w:iCs/>
              <w:lang w:val="es-ES"/>
            </w:rPr>
          </w:pPr>
          <m:oMathPara>
            <m:oMathParaPr>
              <m:jc m:val="left"/>
            </m:oMathParaPr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Latin Modern Math" w:hAnsi="Latin Modern Math"/>
                  <w:lang w:val="es-ES"/>
                </w:rPr>
                <m:t>=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Latin Modern Math" w:hAnsi="Latin Modern Math"/>
                  <w:lang w:val="es-ES"/>
                </w:rPr>
                <m:t>-n</m:t>
              </m:r>
              <m:r>
                <w:rPr>
                  <w:rFonts w:ascii="Latin Modern Math" w:hAnsi="Latin Modern Math"/>
                  <w:lang w:val="es-ES"/>
                </w:rPr>
                <m:t>·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</m:oMath>
          </m:oMathPara>
        </w:p>
        <w:p w14:paraId="1C11151A" w14:textId="6249D705" w:rsidR="00A74078" w:rsidRDefault="00A74078" w:rsidP="001C3C2E">
          <w:pPr>
            <w:ind w:firstLine="360"/>
            <w:rPr>
              <w:rFonts w:ascii="Latin Modern Math" w:hAnsi="Latin Modern Math"/>
              <w:i/>
              <w:lang w:val="es-ES"/>
            </w:rPr>
          </w:pPr>
          <w:r w:rsidRPr="00A74078">
            <w:rPr>
              <w:rFonts w:ascii="Latin Modern Math" w:hAnsi="Latin Modern Math"/>
              <w:i/>
              <w:lang w:val="es-ES"/>
            </w:rPr>
            <w:t> </w:t>
          </w:r>
          <w:r w:rsidR="004F62B9" w:rsidRPr="00A74078">
            <w:rPr>
              <w:rFonts w:ascii="Latin Modern Math" w:hAnsi="Latin Modern Math"/>
              <w:iCs/>
              <w:lang w:val="es-ES"/>
            </w:rPr>
            <w:t>Demostración:</w:t>
          </w:r>
          <w:r w:rsidR="004F62B9" w:rsidRPr="00A74078">
            <w:rPr>
              <w:rFonts w:ascii="Latin Modern Math" w:hAnsi="Latin Modern Math"/>
              <w:i/>
              <w:lang w:val="es-ES"/>
            </w:rPr>
            <w:t xml:space="preserve"> </w:t>
          </w:r>
          <m:oMath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</m:sup>
                </m:sSup>
              </m:e>
            </m:nary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2</m:t>
                        </m:r>
                      </m:sup>
                    </m:sSubSup>
                    <m:r>
                      <w:rPr>
                        <w:rFonts w:ascii="Latin Modern Math" w:hAnsi="Latin Modern Math"/>
                        <w:lang w:val="es-ES"/>
                      </w:rPr>
                      <m:t>-</m:t>
                    </m:r>
                    <m: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</m:acc>
                    <m:r>
                      <w:rPr>
                        <w:rFonts w:ascii="Latin Modern Math" w:hAnsi="Latin Modern Math"/>
                        <w:lang w:val="es-ES"/>
                      </w:rPr>
                      <m:t>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2</m:t>
                        </m:r>
                      </m:sup>
                    </m:sSup>
                  </m:e>
                </m:d>
              </m:e>
            </m:nary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</m:sup>
                </m:sSubSup>
              </m:e>
            </m:nary>
            <m:r>
              <w:rPr>
                <w:rFonts w:ascii="Latin Modern Math" w:hAnsi="Latin Modern Math"/>
                <w:lang w:val="es-ES"/>
              </w:rPr>
              <m:t>-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r>
                  <w:rPr>
                    <w:rFonts w:ascii="Latin Modern Math" w:hAnsi="Latin Modern Math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</m:acc>
              </m:e>
            </m:nary>
            <m:r>
              <w:rPr>
                <w:rFonts w:ascii="Latin Modern Math" w:hAnsi="Latin Modern Math"/>
                <w:lang w:val="es-ES"/>
              </w:rPr>
              <m:t>+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</m:sup>
                </m:sSup>
              </m:e>
            </m:nary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</m:sup>
                </m:sSubSup>
              </m:e>
            </m:nary>
            <m:r>
              <w:rPr>
                <w:rFonts w:ascii="Latin Modern Math" w:hAnsi="Latin Modern Math"/>
                <w:lang w:val="es-ES"/>
              </w:rPr>
              <m:t>-</m:t>
            </m:r>
            <m:r>
              <w:rPr>
                <w:rFonts w:ascii="Latin Modern Math" w:hAnsi="Latin Modern Math"/>
                <w:lang w:val="es-ES"/>
              </w:rPr>
              <m:t>2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acc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nary>
            <m:r>
              <w:rPr>
                <w:rFonts w:ascii="Latin Modern Math" w:hAnsi="Latin Modern Math"/>
                <w:lang w:val="es-ES"/>
              </w:rPr>
              <m:t>+</m:t>
            </m:r>
            <m:r>
              <w:rPr>
                <w:rFonts w:ascii="Latin Modern Math" w:hAnsi="Latin Modern Math"/>
                <w:lang w:val="es-ES"/>
              </w:rPr>
              <m:t>n</m:t>
            </m:r>
            <m:sSup>
              <m:sSup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p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</m:sup>
                </m:sSubSup>
              </m:e>
            </m:nary>
            <m:r>
              <w:rPr>
                <w:rFonts w:ascii="Latin Modern Math" w:hAnsi="Latin Modern Math"/>
                <w:lang w:val="es-ES"/>
              </w:rPr>
              <m:t>-2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acc>
            <m:r>
              <w:rPr>
                <w:rFonts w:ascii="Latin Modern Math" w:hAnsi="Latin Modern Math"/>
                <w:lang w:val="es-ES"/>
              </w:rPr>
              <m:t>n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acc>
            <m:r>
              <w:rPr>
                <w:rFonts w:ascii="Latin Modern Math" w:hAnsi="Latin Modern Math"/>
                <w:lang w:val="es-ES"/>
              </w:rPr>
              <m:t>+n</m:t>
            </m:r>
            <m:sSup>
              <m:sSup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p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</m:sup>
                </m:sSubSup>
              </m:e>
            </m:nary>
            <m:r>
              <w:rPr>
                <w:rFonts w:ascii="Latin Modern Math" w:hAnsi="Latin Modern Math"/>
                <w:lang w:val="es-ES"/>
              </w:rPr>
              <m:t>-2</m:t>
            </m:r>
            <m:r>
              <w:rPr>
                <w:rFonts w:ascii="Latin Modern Math" w:hAnsi="Latin Modern Math"/>
                <w:lang w:val="es-ES"/>
              </w:rPr>
              <m:t>n</m:t>
            </m:r>
            <m:sSup>
              <m:sSup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p>
            <m:r>
              <w:rPr>
                <w:rFonts w:ascii="Latin Modern Math" w:hAnsi="Latin Modern Math"/>
                <w:lang w:val="es-ES"/>
              </w:rPr>
              <m:t>+n</m:t>
            </m:r>
            <m:sSup>
              <m:sSup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p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</m:sup>
                </m:sSubSup>
              </m:e>
            </m:nary>
            <m:r>
              <w:rPr>
                <w:rFonts w:ascii="Latin Modern Math" w:hAnsi="Latin Modern Math"/>
                <w:lang w:val="es-ES"/>
              </w:rPr>
              <m:t>-n·</m:t>
            </m:r>
            <m:sSup>
              <m:sSup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p>
          </m:oMath>
        </w:p>
        <w:p w14:paraId="606C6F91" w14:textId="4A850716" w:rsidR="00ED5BAD" w:rsidRPr="007A18E8" w:rsidRDefault="00ED5BAD" w:rsidP="00ED5BAD">
          <w:pPr>
            <w:rPr>
              <w:rFonts w:ascii="Latin Modern Math" w:hAnsi="Latin Modern Math"/>
              <w:b/>
              <w:bCs/>
              <w:iCs/>
              <w:lang w:val="es-ES"/>
            </w:rPr>
          </w:pPr>
          <w:r w:rsidRPr="007A18E8">
            <w:rPr>
              <w:rFonts w:ascii="Latin Modern Math" w:hAnsi="Latin Modern Math"/>
              <w:b/>
              <w:bCs/>
              <w:iCs/>
              <w:lang w:val="es-ES"/>
            </w:rPr>
            <w:t>7.</w:t>
          </w:r>
          <w:r w:rsidR="009C0CB8">
            <w:rPr>
              <w:rFonts w:ascii="Latin Modern Math" w:hAnsi="Latin Modern Math"/>
              <w:b/>
              <w:bCs/>
              <w:iCs/>
              <w:lang w:val="es-ES"/>
            </w:rPr>
            <w:t xml:space="preserve"> (generalización de 6.)</w:t>
          </w:r>
        </w:p>
        <w:p w14:paraId="0B654573" w14:textId="7ED92E49" w:rsidR="00E36C3B" w:rsidRPr="00C37D0E" w:rsidRDefault="00E36C3B" w:rsidP="00E36C3B">
          <w:pPr>
            <w:pStyle w:val="ListParagraph"/>
            <w:rPr>
              <w:rFonts w:ascii="Latin Modern Math" w:hAnsi="Latin Modern Math"/>
              <w:iCs/>
              <w:lang w:val="es-ES"/>
            </w:rPr>
          </w:pPr>
          <m:oMathPara>
            <m:oMathParaPr>
              <m:jc m:val="left"/>
            </m:oMathParaPr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Latin Modern Math" w:hAnsi="Latin Modern Math"/>
                  <w:lang w:val="es-ES"/>
                </w:rPr>
                <m:t>=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  <w:lang w:val="es-ES"/>
                </w:rPr>
                <m:t>-n·</m:t>
              </m:r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e>
              </m:acc>
            </m:oMath>
          </m:oMathPara>
        </w:p>
        <w:p w14:paraId="4725FADC" w14:textId="551A732A" w:rsidR="00E36C3B" w:rsidRPr="00A74078" w:rsidRDefault="00E36C3B" w:rsidP="008C36CA">
          <w:pPr>
            <w:spacing w:before="120" w:after="120"/>
            <w:ind w:firstLine="360"/>
            <w:rPr>
              <w:rFonts w:ascii="Latin Modern Math" w:hAnsi="Latin Modern Math"/>
              <w:iCs/>
              <w:lang w:val="es-ES"/>
            </w:rPr>
          </w:pPr>
          <w:r w:rsidRPr="00A74078">
            <w:rPr>
              <w:rFonts w:ascii="Latin Modern Math" w:hAnsi="Latin Modern Math"/>
              <w:i/>
              <w:lang w:val="es-ES"/>
            </w:rPr>
            <w:t> </w:t>
          </w:r>
          <w:r w:rsidRPr="00A74078">
            <w:rPr>
              <w:rFonts w:ascii="Latin Modern Math" w:hAnsi="Latin Modern Math"/>
              <w:iCs/>
              <w:lang w:val="es-ES"/>
            </w:rPr>
            <w:t>Demostración:</w:t>
          </w:r>
          <w:r w:rsidRPr="00A74078">
            <w:rPr>
              <w:rFonts w:ascii="Latin Modern Math" w:hAnsi="Latin Modern Math"/>
              <w:i/>
              <w:lang w:val="es-ES"/>
            </w:rPr>
            <w:t xml:space="preserve"> </w:t>
          </w:r>
          <m:oMath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</m:nary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</m:acc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</m:nary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nary>
            <m:r>
              <w:rPr>
                <w:rFonts w:ascii="Latin Modern Math" w:hAnsi="Latin Modern Math"/>
                <w:lang w:val="es-ES"/>
              </w:rPr>
              <m:t>-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color w:val="FF0000"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color w:val="FF0000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color w:val="FF0000"/>
                    <w:lang w:val="es-ES"/>
                  </w:rPr>
                  <m:t>n</m:t>
                </m:r>
              </m:sup>
              <m:e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color w:val="FF0000"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color w:val="FF0000"/>
                        <w:lang w:val="es-ES"/>
                      </w:rPr>
                      <m:t>x</m:t>
                    </m:r>
                  </m:e>
                </m:acc>
                <m:sSub>
                  <m:sSubPr>
                    <m:ctrlPr>
                      <w:rPr>
                        <w:rFonts w:ascii="Latin Modern Math" w:hAnsi="Latin Modern Math"/>
                        <w:i/>
                        <w:color w:val="FF0000"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color w:val="FF0000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color w:val="FF0000"/>
                        <w:lang w:val="es-ES"/>
                      </w:rPr>
                      <m:t>i</m:t>
                    </m:r>
                  </m:sub>
                </m:sSub>
              </m:e>
            </m:nary>
            <m:r>
              <w:rPr>
                <w:rFonts w:ascii="Latin Modern Math" w:hAnsi="Latin Modern Math"/>
                <w:color w:val="FF0000"/>
                <w:lang w:val="es-ES"/>
              </w:rPr>
              <m:t>-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color w:val="FF0000"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color w:val="FF0000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color w:val="FF0000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color w:val="FF0000"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color w:val="FF0000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color w:val="FF0000"/>
                        <w:lang w:val="es-ES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color w:val="FF0000"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color w:val="FF0000"/>
                        <w:lang w:val="es-ES"/>
                      </w:rPr>
                      <m:t>y</m:t>
                    </m:r>
                  </m:e>
                </m:acc>
              </m:e>
            </m:nary>
            <m:r>
              <w:rPr>
                <w:rFonts w:ascii="Latin Modern Math" w:hAnsi="Latin Modern Math"/>
                <w:lang w:val="es-ES"/>
              </w:rPr>
              <m:t>+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</m:acc>
              </m:e>
            </m:nary>
            <m:r>
              <w:rPr>
                <w:rFonts w:ascii="Latin Modern Math" w:hAnsi="Latin Modern Math"/>
                <w:lang w:val="es-ES"/>
              </w:rPr>
              <m:t xml:space="preserve"> </m:t>
            </m:r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nary>
            <m:r>
              <w:rPr>
                <w:rFonts w:ascii="Latin Modern Math" w:hAnsi="Latin Modern Math"/>
                <w:lang w:val="es-ES"/>
              </w:rPr>
              <m:t>-2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</m:acc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nary>
            <m:r>
              <w:rPr>
                <w:rFonts w:ascii="Latin Modern Math" w:hAnsi="Latin Modern Math"/>
                <w:lang w:val="es-ES"/>
              </w:rPr>
              <m:t>+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</m:acc>
              </m:e>
            </m:nary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nary>
            <m:r>
              <w:rPr>
                <w:rFonts w:ascii="Latin Modern Math" w:hAnsi="Latin Modern Math"/>
                <w:lang w:val="es-ES"/>
              </w:rPr>
              <m:t>-2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acc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nary>
            <m:r>
              <w:rPr>
                <w:rFonts w:ascii="Latin Modern Math" w:hAnsi="Latin Modern Math"/>
                <w:lang w:val="es-ES"/>
              </w:rPr>
              <m:t>+</m:t>
            </m:r>
            <m:r>
              <w:rPr>
                <w:rFonts w:ascii="Latin Modern Math" w:hAnsi="Latin Modern Math"/>
                <w:lang w:val="es-ES"/>
              </w:rPr>
              <m:t>n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y</m:t>
                </m:r>
              </m:e>
            </m:acc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nary>
            <m:r>
              <w:rPr>
                <w:rFonts w:ascii="Latin Modern Math" w:hAnsi="Latin Modern Math"/>
                <w:lang w:val="es-ES"/>
              </w:rPr>
              <m:t>-</m:t>
            </m:r>
            <m:r>
              <w:rPr>
                <w:rFonts w:ascii="Latin Modern Math" w:hAnsi="Latin Modern Math"/>
                <w:lang w:val="es-ES"/>
              </w:rPr>
              <m:t>2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acc>
            <m:r>
              <w:rPr>
                <w:rFonts w:ascii="Latin Modern Math" w:hAnsi="Latin Modern Math"/>
                <w:lang w:val="es-ES"/>
              </w:rPr>
              <m:t>n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y</m:t>
                </m:r>
              </m:e>
            </m:acc>
            <m:r>
              <w:rPr>
                <w:rFonts w:ascii="Latin Modern Math" w:hAnsi="Latin Modern Math"/>
                <w:lang w:val="es-ES"/>
              </w:rPr>
              <m:t>+n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y</m:t>
                </m:r>
              </m:e>
            </m:acc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nary>
            <m:r>
              <w:rPr>
                <w:rFonts w:ascii="Latin Modern Math" w:hAnsi="Latin Modern Math"/>
                <w:lang w:val="es-ES"/>
              </w:rPr>
              <m:t>-n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y</m:t>
                </m:r>
              </m:e>
            </m:acc>
          </m:oMath>
        </w:p>
        <w:p w14:paraId="42CE9CE1" w14:textId="6065A082" w:rsidR="00E36C3B" w:rsidRPr="007C5525" w:rsidRDefault="007C5525" w:rsidP="006736D8">
          <w:pPr>
            <w:rPr>
              <w:rFonts w:ascii="Latin Modern Math" w:hAnsi="Latin Modern Math"/>
              <w:b/>
              <w:bCs/>
              <w:iCs/>
              <w:lang w:val="es-ES"/>
            </w:rPr>
          </w:pPr>
          <w:r w:rsidRPr="007C5525">
            <w:rPr>
              <w:rFonts w:ascii="Latin Modern Math" w:hAnsi="Latin Modern Math"/>
              <w:b/>
              <w:bCs/>
              <w:iCs/>
              <w:lang w:val="es-ES"/>
            </w:rPr>
            <w:t>8. (implicaciones de 7.)</w:t>
          </w:r>
        </w:p>
        <w:p w14:paraId="2B969B1B" w14:textId="77777777" w:rsidR="00A27DBA" w:rsidRPr="00C37D0E" w:rsidRDefault="00A27DBA" w:rsidP="00A27DBA">
          <w:pPr>
            <w:pStyle w:val="ListParagraph"/>
            <w:rPr>
              <w:rFonts w:ascii="Latin Modern Math" w:hAnsi="Latin Modern Math"/>
              <w:iCs/>
              <w:lang w:val="es-ES"/>
            </w:rPr>
          </w:pPr>
          <m:oMathPara>
            <m:oMathParaPr>
              <m:jc m:val="left"/>
            </m:oMathParaPr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Latin Modern Math" w:hAnsi="Latin Modern Math"/>
                  <w:lang w:val="es-ES"/>
                </w:rPr>
                <m:t>=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  <w:lang w:val="es-ES"/>
                </w:rPr>
                <m:t>-n·</m:t>
              </m:r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e>
              </m:acc>
              <m:r>
                <w:rPr>
                  <w:rFonts w:ascii="Latin Modern Math" w:hAnsi="Latin Modern Math"/>
                  <w:lang w:val="es-ES"/>
                </w:rPr>
                <m:t>=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Latin Modern Math" w:hAnsi="Latin Modern Math"/>
                  <w:lang w:val="es-ES"/>
                </w:rPr>
                <m:t>=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oMath>
          </m:oMathPara>
        </w:p>
        <w:p w14:paraId="5D2B12BF" w14:textId="020E9C55" w:rsidR="007C5525" w:rsidRDefault="00452750" w:rsidP="006736D8">
          <w:pPr>
            <w:rPr>
              <w:rFonts w:ascii="Latin Modern Math" w:hAnsi="Latin Modern Math"/>
              <w:lang w:val="es-ES"/>
            </w:rPr>
          </w:pPr>
          <w:r>
            <w:rPr>
              <w:rFonts w:ascii="Latin Modern Math" w:hAnsi="Latin Modern Math"/>
              <w:iCs/>
              <w:lang w:val="es-ES"/>
            </w:rPr>
            <w:tab/>
            <w:t>Demostración</w:t>
          </w:r>
          <w:r w:rsidR="00D1232A">
            <w:rPr>
              <w:rFonts w:ascii="Latin Modern Math" w:hAnsi="Latin Modern Math"/>
              <w:iCs/>
              <w:lang w:val="es-ES"/>
            </w:rPr>
            <w:t xml:space="preserve">: </w:t>
          </w:r>
          <m:oMath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Latin Modern Math" w:hAnsi="Latin Modern Math"/>
                <w:lang w:val="es-ES"/>
              </w:rPr>
              <m:t>-n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y</m:t>
                </m:r>
              </m:e>
            </m:acc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Latin Modern Math" w:hAnsi="Latin Modern Math"/>
                <w:lang w:val="es-ES"/>
              </w:rPr>
              <m:t>-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</m:e>
                </m:d>
              </m:e>
            </m:nary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acc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Latin Modern Math" w:hAnsi="Latin Modern Math"/>
                <w:lang w:val="es-ES"/>
              </w:rPr>
              <m:t>-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</m:e>
            </m:nary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</m:e>
            </m:nary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</m:e>
            </m:nary>
          </m:oMath>
        </w:p>
        <w:p w14:paraId="65A120CC" w14:textId="7075F0E4" w:rsidR="00B66359" w:rsidRDefault="00412D43" w:rsidP="00AF0694">
          <w:pPr>
            <w:pStyle w:val="Heading1"/>
            <w:rPr>
              <w:lang w:val="es-ES"/>
            </w:rPr>
          </w:pPr>
          <w:bookmarkStart w:id="1" w:name="_Toc145955868"/>
          <w:r>
            <w:rPr>
              <w:lang w:val="es-ES"/>
            </w:rPr>
            <w:t>Esperanza</w:t>
          </w:r>
          <w:bookmarkEnd w:id="1"/>
        </w:p>
        <w:p w14:paraId="4F150FDA" w14:textId="14105EFE" w:rsidR="00063BDB" w:rsidRPr="00063BDB" w:rsidRDefault="00063BDB" w:rsidP="00063BDB">
          <w:pPr>
            <w:rPr>
              <w:lang w:val="es-ES"/>
            </w:rPr>
          </w:pPr>
          <w:r>
            <w:rPr>
              <w:lang w:val="es-ES"/>
            </w:rPr>
            <w:t>1.</w:t>
          </w:r>
        </w:p>
        <w:p w14:paraId="1C045E77" w14:textId="6BAE27D1" w:rsidR="00035FA2" w:rsidRPr="00063BDB" w:rsidRDefault="00035FA2" w:rsidP="00035FA2">
          <w:pPr>
            <w:pStyle w:val="ListParagraph"/>
            <w:rPr>
              <w:rFonts w:ascii="Latin Modern Math" w:hAnsi="Latin Modern Math"/>
              <w:lang w:val="es-ES"/>
            </w:rPr>
          </w:pPr>
          <m:oMathPara>
            <m:oMathParaPr>
              <m:jc m:val="left"/>
            </m:oMathParaPr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aX+b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=aE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+b</m:t>
              </m:r>
            </m:oMath>
          </m:oMathPara>
        </w:p>
        <w:p w14:paraId="295A19A3" w14:textId="67E99585" w:rsidR="00063BDB" w:rsidRPr="00063BDB" w:rsidRDefault="00063BDB" w:rsidP="00063BDB">
          <w:pPr>
            <w:rPr>
              <w:lang w:val="es-ES"/>
            </w:rPr>
          </w:pPr>
          <w:r>
            <w:rPr>
              <w:lang w:val="es-ES"/>
            </w:rPr>
            <w:t>2-</w:t>
          </w:r>
        </w:p>
        <w:p w14:paraId="54661D50" w14:textId="7E1D6D82" w:rsidR="00310706" w:rsidRPr="007267D5" w:rsidRDefault="002C7750" w:rsidP="00310706">
          <w:pPr>
            <w:pStyle w:val="ListParagraph"/>
            <w:rPr>
              <w:rFonts w:ascii="Latin Modern Math" w:hAnsi="Latin Modern Math"/>
              <w:lang w:val="es-ES"/>
            </w:rPr>
          </w:pPr>
          <m:oMathPara>
            <m:oMathParaPr>
              <m:jc m:val="left"/>
            </m:oMathParaPr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iCs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r>
                    <w:rPr>
                      <w:rFonts w:ascii="Latin Modern Math" w:hAnsi="Latin Modern Math"/>
                      <w:lang w:val="es-ES"/>
                    </w:rPr>
                    <m:t>E[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]</m:t>
                  </m:r>
                </m:e>
              </m:nary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nE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</m:oMath>
          </m:oMathPara>
        </w:p>
        <w:p w14:paraId="42783BF5" w14:textId="4906D04D" w:rsidR="00063BDB" w:rsidRPr="00063BDB" w:rsidRDefault="00063BDB" w:rsidP="00063BDB">
          <w:pPr>
            <w:rPr>
              <w:rFonts w:ascii="Latin Modern Math" w:hAnsi="Latin Modern Math"/>
              <w:iCs/>
              <w:lang w:val="es-ES"/>
            </w:rPr>
          </w:pPr>
          <w:r>
            <w:rPr>
              <w:rFonts w:ascii="Latin Modern Math" w:hAnsi="Latin Modern Math"/>
              <w:iCs/>
              <w:lang w:val="es-ES"/>
            </w:rPr>
            <w:t>3.</w:t>
          </w:r>
        </w:p>
        <w:p w14:paraId="422367A0" w14:textId="2193E9AC" w:rsidR="00035FA2" w:rsidRPr="00412D43" w:rsidRDefault="00B66359" w:rsidP="00035FA2">
          <w:pPr>
            <w:pStyle w:val="ListParagraph"/>
            <w:rPr>
              <w:rFonts w:ascii="Latin Modern Math" w:hAnsi="Latin Modern Math"/>
              <w:iCs/>
              <w:lang w:val="es-ES"/>
            </w:rPr>
          </w:pPr>
          <m:oMathPara>
            <m:oMathParaPr>
              <m:jc m:val="left"/>
            </m:oMathParaPr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lang w:val="es-E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iCs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Latin Modern Math" w:hAnsi="Latin Modern Math"/>
                  <w:lang w:val="es-ES"/>
                </w:rPr>
                <m:t>=E[X]</m:t>
              </m:r>
            </m:oMath>
          </m:oMathPara>
        </w:p>
        <w:p w14:paraId="146640CB" w14:textId="0586714F" w:rsidR="00063BDB" w:rsidRDefault="00412D43" w:rsidP="00063BDB">
          <w:pPr>
            <w:rPr>
              <w:rFonts w:ascii="Latin Modern Math" w:hAnsi="Latin Modern Math"/>
              <w:iCs/>
              <w:lang w:val="es-ES"/>
            </w:rPr>
          </w:pPr>
          <w:r>
            <w:rPr>
              <w:rFonts w:ascii="Latin Modern Math" w:hAnsi="Latin Modern Math"/>
              <w:iCs/>
              <w:lang w:val="es-ES"/>
            </w:rPr>
            <w:tab/>
            <w:t xml:space="preserve">Demostración:  </w:t>
          </w:r>
          <m:oMath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iCs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Latin Modern Math" w:hAnsi="Latin Modern Math"/>
                        <w:i/>
                        <w:iCs/>
                        <w:lang w:val="es-ES"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Latin Modern Math" w:hAnsi="Latin Modern Math"/>
                        <w:i/>
                        <w:iCs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Latin Modern Math" w:hAnsi="Latin Modern Math"/>
                <w:lang w:val="es-ES"/>
              </w:rPr>
              <m:t>=</m:t>
            </m:r>
            <m:f>
              <m:fPr>
                <m:ctrlPr>
                  <w:rPr>
                    <w:rFonts w:ascii="Latin Modern Math" w:hAnsi="Latin Modern Math"/>
                    <w:i/>
                    <w:iCs/>
                    <w:lang w:val="es-ES"/>
                  </w:rPr>
                </m:ctrlPr>
              </m:fPr>
              <m:num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num>
              <m:den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den>
            </m:f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iCs/>
                    <w:lang w:val="es-ES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Latin Modern Math" w:hAnsi="Latin Modern Math"/>
                        <w:i/>
                        <w:iCs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Latin Modern Math" w:hAnsi="Latin Modern Math"/>
                <w:lang w:val="es-ES"/>
              </w:rPr>
              <m:t>=</m:t>
            </m:r>
            <m:f>
              <m:fPr>
                <m:ctrlPr>
                  <w:rPr>
                    <w:rFonts w:ascii="Latin Modern Math" w:hAnsi="Latin Modern Math"/>
                    <w:i/>
                    <w:iCs/>
                    <w:lang w:val="es-ES"/>
                  </w:rPr>
                </m:ctrlPr>
              </m:fPr>
              <m:num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num>
              <m:den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den>
            </m:f>
            <m:nary>
              <m:naryPr>
                <m:chr m:val="∑"/>
                <m:ctrlPr>
                  <w:rPr>
                    <w:rFonts w:ascii="Latin Modern Math" w:hAnsi="Latin Modern Math"/>
                    <w:i/>
                    <w:iCs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r>
                  <w:rPr>
                    <w:rFonts w:ascii="Latin Modern Math" w:hAnsi="Latin Modern Math"/>
                    <w:lang w:val="es-ES"/>
                  </w:rPr>
                  <m:t>E[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lang w:val="es-ES"/>
                  </w:rPr>
                  <m:t>]</m:t>
                </m:r>
              </m:e>
            </m:nary>
            <m:r>
              <w:rPr>
                <w:rFonts w:ascii="Latin Modern Math" w:hAnsi="Latin Modern Math"/>
                <w:lang w:val="es-ES"/>
              </w:rPr>
              <m:t>=</m:t>
            </m:r>
            <m:f>
              <m:fPr>
                <m:ctrlPr>
                  <w:rPr>
                    <w:rFonts w:ascii="Latin Modern Math" w:hAnsi="Latin Modern Math"/>
                    <w:i/>
                    <w:iCs/>
                    <w:lang w:val="es-ES"/>
                  </w:rPr>
                </m:ctrlPr>
              </m:fPr>
              <m:num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num>
              <m:den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den>
            </m:f>
            <m:r>
              <w:rPr>
                <w:rFonts w:ascii="Latin Modern Math" w:hAnsi="Latin Modern Math"/>
                <w:lang w:val="es-ES"/>
              </w:rPr>
              <m:t>n</m:t>
            </m:r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iCs/>
                    <w:lang w:val="es-ES"/>
                  </w:rPr>
                </m:ctrlPr>
              </m:d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d>
            <m:r>
              <w:rPr>
                <w:rFonts w:ascii="Latin Modern Math" w:hAnsi="Latin Modern Math"/>
                <w:lang w:val="es-ES"/>
              </w:rPr>
              <m:t>=E[X]</m:t>
            </m:r>
          </m:oMath>
        </w:p>
        <w:p w14:paraId="0D50D8D0" w14:textId="48045813" w:rsidR="00063BDB" w:rsidRPr="00063BDB" w:rsidRDefault="00063BDB" w:rsidP="00063BDB">
          <w:pPr>
            <w:rPr>
              <w:rFonts w:ascii="Latin Modern Math" w:hAnsi="Latin Modern Math"/>
              <w:iCs/>
              <w:lang w:val="es-ES"/>
            </w:rPr>
          </w:pPr>
          <w:r>
            <w:rPr>
              <w:rFonts w:ascii="Latin Modern Math" w:hAnsi="Latin Modern Math"/>
              <w:iCs/>
              <w:lang w:val="es-ES"/>
            </w:rPr>
            <w:t>4.</w:t>
          </w:r>
        </w:p>
        <w:p w14:paraId="1B5B7644" w14:textId="706601F6" w:rsidR="007D51AF" w:rsidRPr="00D55DE3" w:rsidRDefault="007D51AF" w:rsidP="00711ACC">
          <w:pPr>
            <w:ind w:left="720" w:firstLine="720"/>
            <w:rPr>
              <w:rFonts w:ascii="Latin Modern Math" w:hAnsi="Latin Modern Math"/>
              <w:lang w:val="es-ES"/>
            </w:rPr>
          </w:pPr>
          <m:oMathPara>
            <m:oMathParaPr>
              <m:jc m:val="left"/>
            </m:oMathParaPr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Latin Modern Math" w:hAnsi="Latin Modern Math"/>
                      <w:lang w:val="es-ES"/>
                    </w:rPr>
                    <m:t>·</m:t>
                  </m:r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j=1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E[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]</m:t>
                      </m:r>
                    </m:e>
                  </m:nary>
                </m:e>
              </m:nary>
              <m:r>
                <w:rPr>
                  <w:rFonts w:ascii="Latin Modern Math" w:hAnsi="Latin Modern Math"/>
                  <w:lang w:val="es-ES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E[Y]</m:t>
              </m:r>
            </m:oMath>
          </m:oMathPara>
        </w:p>
        <w:p w14:paraId="58317442" w14:textId="790F08B3" w:rsidR="00D55DE3" w:rsidRDefault="00D55DE3" w:rsidP="00D55DE3">
          <w:pPr>
            <w:rPr>
              <w:rFonts w:ascii="Latin Modern Math" w:hAnsi="Latin Modern Math"/>
              <w:lang w:val="es-ES"/>
            </w:rPr>
          </w:pPr>
          <w:r>
            <w:rPr>
              <w:rFonts w:ascii="Latin Modern Math" w:hAnsi="Latin Modern Math"/>
              <w:lang w:val="es-ES"/>
            </w:rPr>
            <w:tab/>
            <w:t xml:space="preserve">: </w:t>
          </w:r>
          <m:oMath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Latin Modern Math" w:hAnsi="Latin Modern Math"/>
                    <w:lang w:val="es-ES"/>
                  </w:rPr>
                  <m:t>·</m:t>
                </m:r>
                <m:nary>
                  <m:naryPr>
                    <m:chr m:val="∑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Latin Modern Math" w:hAnsi="Latin Modern Math"/>
                <w:lang w:val="es-ES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Latin Modern Math" w:hAnsi="Latin Modern Math"/>
                <w:lang w:val="es-ES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</m:d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nary>
                  <m:naryPr>
                    <m:chr m:val="∑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j=1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sup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E[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j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]</m:t>
                    </m:r>
                  </m:e>
                </m:nary>
              </m:e>
            </m:nary>
            <m:r>
              <w:rPr>
                <w:rFonts w:ascii="Latin Modern Math" w:hAnsi="Latin Modern Math"/>
                <w:lang w:val="es-ES"/>
              </w:rPr>
              <m:t>→son i.i.d→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nary>
                  <m:naryPr>
                    <m:chr m:val="∑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j=1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sup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E[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]E[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j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]</m:t>
                    </m:r>
                  </m:e>
                </m:nary>
              </m:e>
            </m:nary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r>
                  <w:rPr>
                    <w:rFonts w:ascii="Latin Modern Math" w:hAnsi="Latin Modern Math"/>
                    <w:lang w:val="es-ES"/>
                  </w:rPr>
                  <m:t>E[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lang w:val="es-ES"/>
                  </w:rPr>
                  <m:t>]</m:t>
                </m:r>
              </m:e>
            </m:nary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j=1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r>
                  <w:rPr>
                    <w:rFonts w:ascii="Latin Modern Math" w:hAnsi="Latin Modern Math"/>
                    <w:lang w:val="es-ES"/>
                  </w:rPr>
                  <m:t>E[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j</m:t>
                    </m:r>
                  </m:sub>
                </m:sSub>
                <m:r>
                  <w:rPr>
                    <w:rFonts w:ascii="Latin Modern Math" w:hAnsi="Latin Modern Math"/>
                    <w:lang w:val="es-ES"/>
                  </w:rPr>
                  <m:t>]</m:t>
                </m:r>
              </m:e>
            </m:nary>
            <m:r>
              <w:rPr>
                <w:rFonts w:ascii="Latin Modern Math" w:hAnsi="Latin Modern Math"/>
                <w:lang w:val="es-ES"/>
              </w:rPr>
              <m:t>=</m:t>
            </m:r>
            <m:sSup>
              <m:sSup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pPr>
              <m:e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e>
              <m:sup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p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d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r>
                  <w:rPr>
                    <w:rFonts w:ascii="Latin Modern Math" w:hAnsi="Latin Modern Math"/>
                    <w:lang w:val="es-ES"/>
                  </w:rPr>
                  <m:t>Y</m:t>
                </m:r>
              </m:e>
            </m:d>
          </m:oMath>
        </w:p>
        <w:p w14:paraId="2B511C37" w14:textId="5BDBAA66" w:rsidR="00063BDB" w:rsidRPr="00711ACC" w:rsidRDefault="00063BDB" w:rsidP="00D55DE3">
          <w:pPr>
            <w:rPr>
              <w:rFonts w:ascii="Latin Modern Math" w:hAnsi="Latin Modern Math"/>
              <w:lang w:val="es-ES"/>
            </w:rPr>
          </w:pPr>
          <w:r>
            <w:rPr>
              <w:rFonts w:ascii="Latin Modern Math" w:hAnsi="Latin Modern Math"/>
              <w:lang w:val="es-ES"/>
            </w:rPr>
            <w:t>5.</w:t>
          </w:r>
        </w:p>
        <w:p w14:paraId="2BCE789D" w14:textId="3D48F80A" w:rsidR="00FF1098" w:rsidRPr="00063BDB" w:rsidRDefault="00FF1098" w:rsidP="00FF1098">
          <w:pPr>
            <w:pStyle w:val="ListParagraph"/>
            <w:rPr>
              <w:rFonts w:ascii="Latin Modern Math" w:hAnsi="Latin Modern Math"/>
              <w:lang w:val="es-ES"/>
            </w:rPr>
          </w:pPr>
          <m:oMathPara>
            <m:oMathParaPr>
              <m:jc m:val="left"/>
            </m:oMathParaPr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nE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E</m:t>
              </m:r>
              <m:r>
                <w:rPr>
                  <w:rFonts w:ascii="Latin Modern Math" w:hAnsi="Latin Modern Math"/>
                  <w:lang w:val="es-ES"/>
                </w:rPr>
                <m:t>[</m:t>
              </m:r>
              <m:r>
                <w:rPr>
                  <w:rFonts w:ascii="Latin Modern Math" w:hAnsi="Latin Modern Math"/>
                  <w:lang w:val="es-ES"/>
                </w:rPr>
                <m:t>Y</m:t>
              </m:r>
              <m:r>
                <w:rPr>
                  <w:rFonts w:ascii="Latin Modern Math" w:hAnsi="Latin Modern Math"/>
                  <w:lang w:val="es-ES"/>
                </w:rPr>
                <m:t>]</m:t>
              </m:r>
            </m:oMath>
          </m:oMathPara>
        </w:p>
        <w:p w14:paraId="45B29CBD" w14:textId="634A439A" w:rsidR="00063BDB" w:rsidRPr="00063BDB" w:rsidRDefault="00063BDB" w:rsidP="00063BDB">
          <w:pPr>
            <w:rPr>
              <w:rFonts w:ascii="Latin Modern Math" w:hAnsi="Latin Modern Math"/>
              <w:iCs/>
              <w:lang w:val="es-ES"/>
            </w:rPr>
          </w:pPr>
          <w:r>
            <w:rPr>
              <w:rFonts w:ascii="Latin Modern Math" w:hAnsi="Latin Modern Math"/>
              <w:iCs/>
              <w:lang w:val="es-ES"/>
            </w:rPr>
            <w:t>6.</w:t>
          </w:r>
        </w:p>
        <w:p w14:paraId="190E13B4" w14:textId="6B48A9EE" w:rsidR="00545335" w:rsidRPr="00545335" w:rsidRDefault="00545335" w:rsidP="00545335">
          <w:pPr>
            <w:pStyle w:val="ListParagraph"/>
            <w:rPr>
              <w:rFonts w:ascii="Latin Modern Math" w:hAnsi="Latin Modern Math"/>
              <w:i/>
              <w:lang w:val="es-ES"/>
            </w:rPr>
          </w:pPr>
          <m:oMathPara>
            <m:oMathParaPr>
              <m:jc m:val="left"/>
            </m:oMathParaPr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Latin Modern Math" w:hAnsi="Latin Modern Math"/>
                  <w:lang w:val="es-ES"/>
                </w:rPr>
                <m:t>E[</m:t>
              </m:r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e>
              </m:acc>
              <m:r>
                <w:rPr>
                  <w:rFonts w:ascii="Latin Modern Math" w:hAnsi="Latin Modern Math"/>
                  <w:lang w:val="es-ES"/>
                </w:rPr>
                <m:t>]</m:t>
              </m:r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E[Y]</m:t>
              </m:r>
            </m:oMath>
          </m:oMathPara>
        </w:p>
        <w:p w14:paraId="726A74C8" w14:textId="0BB4F3FF" w:rsidR="001F1775" w:rsidRPr="00D91CCE" w:rsidRDefault="00545335" w:rsidP="00D91CCE">
          <w:pPr>
            <w:pStyle w:val="ListParagraph"/>
            <w:ind w:left="0" w:firstLine="648"/>
            <w:rPr>
              <w:rFonts w:ascii="Latin Modern Math" w:hAnsi="Latin Modern Math"/>
              <w:iCs/>
              <w:lang w:val="es-ES"/>
            </w:rPr>
          </w:pPr>
          <w:r>
            <w:rPr>
              <w:rFonts w:ascii="Latin Modern Math" w:hAnsi="Latin Modern Math"/>
              <w:iCs/>
              <w:lang w:val="es-ES"/>
            </w:rPr>
            <w:t xml:space="preserve"> </w:t>
          </w:r>
          <m:oMath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</m:acc>
              </m:e>
            </m:d>
            <m:r>
              <w:rPr>
                <w:rFonts w:ascii="Latin Modern Math" w:hAnsi="Latin Modern Math"/>
                <w:lang w:val="es-ES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den>
                </m:f>
                <m:r>
                  <w:rPr>
                    <w:rFonts w:ascii="Latin Modern Math" w:hAnsi="Latin Modern Math"/>
                    <w:lang w:val="es-ES"/>
                  </w:rPr>
                  <m:t>·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den>
                </m:f>
              </m:e>
            </m:d>
            <m:r>
              <w:rPr>
                <w:rFonts w:ascii="Latin Modern Math" w:hAnsi="Latin Modern Math"/>
                <w:lang w:val="es-ES"/>
              </w:rPr>
              <m:t>=</m:t>
            </m:r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Latin Modern Math" w:hAnsi="Latin Modern Math"/>
                        <w:lang w:val="es-ES"/>
                      </w:rPr>
                      <m:t>·</m:t>
                    </m:r>
                    <m:nary>
                      <m:naryPr>
                        <m:chr m:val="∑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Latin Modern Math" w:hAnsi="Latin Modern Math"/>
                <w:lang w:val="es-ES"/>
              </w:rPr>
              <m:t>=</m:t>
            </m:r>
            <m:f>
              <m:f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fPr>
              <m:num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e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</m:sup>
                </m:sSup>
              </m:den>
            </m:f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Latin Modern Math" w:hAnsi="Latin Modern Math"/>
                    <w:lang w:val="es-ES"/>
                  </w:rPr>
                  <m:t>·</m:t>
                </m:r>
                <m:nary>
                  <m:naryPr>
                    <m:chr m:val="∑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Latin Modern Math" w:hAnsi="Latin Modern Math"/>
                <w:lang w:val="es-ES"/>
              </w:rPr>
              <m:t>=</m:t>
            </m:r>
            <w:bookmarkStart w:id="2" w:name="OLE_LINK3"/>
            <w:bookmarkStart w:id="3" w:name="OLE_LINK4"/>
            <m:f>
              <m:f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fPr>
              <m:num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e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</m:sup>
                </m:sSup>
              </m:den>
            </m:f>
            <w:bookmarkEnd w:id="2"/>
            <w:bookmarkEnd w:id="3"/>
            <m:sSup>
              <m:sSup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pPr>
              <m:e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e>
              <m:sup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p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d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r>
                  <w:rPr>
                    <w:rFonts w:ascii="Latin Modern Math" w:hAnsi="Latin Modern Math"/>
                    <w:lang w:val="es-ES"/>
                  </w:rPr>
                  <m:t>Y</m:t>
                </m:r>
              </m:e>
            </m:d>
            <m:r>
              <w:rPr>
                <w:rFonts w:ascii="Latin Modern Math" w:hAnsi="Latin Modern Math"/>
                <w:lang w:val="es-ES"/>
              </w:rPr>
              <m:t>=</m:t>
            </m:r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d>
            <m:r>
              <w:rPr>
                <w:rFonts w:ascii="Latin Modern Math" w:hAnsi="Latin Modern Math"/>
                <w:lang w:val="es-ES"/>
              </w:rPr>
              <m:t>E[Y]</m:t>
            </m:r>
          </m:oMath>
          <w:r w:rsidR="00135A2E">
            <w:rPr>
              <w:rFonts w:ascii="Latin Modern Math" w:hAnsi="Latin Modern Math"/>
              <w:iCs/>
              <w:lang w:val="es-ES"/>
            </w:rPr>
            <w:tab/>
          </w:r>
        </w:p>
        <w:p w14:paraId="1C92A05B" w14:textId="77777777" w:rsidR="00A93458" w:rsidRDefault="00A93458" w:rsidP="006736D8">
          <w:pPr>
            <w:rPr>
              <w:rFonts w:ascii="Latin Modern Math" w:hAnsi="Latin Modern Math"/>
              <w:iCs/>
              <w:lang w:val="es-ES"/>
            </w:rPr>
          </w:pPr>
        </w:p>
        <w:p w14:paraId="51787C90" w14:textId="5B80531A" w:rsidR="006736D8" w:rsidRDefault="006736D8" w:rsidP="00AF0694">
          <w:pPr>
            <w:pStyle w:val="Heading1"/>
            <w:rPr>
              <w:lang w:val="es-ES"/>
            </w:rPr>
          </w:pPr>
          <w:bookmarkStart w:id="4" w:name="_Toc145955869"/>
          <w:r>
            <w:rPr>
              <w:lang w:val="es-ES"/>
            </w:rPr>
            <w:t>Covarianza</w:t>
          </w:r>
          <w:r w:rsidR="00397845">
            <w:rPr>
              <w:lang w:val="es-ES"/>
            </w:rPr>
            <w:t xml:space="preserve"> y Correlación</w:t>
          </w:r>
          <w:bookmarkEnd w:id="4"/>
        </w:p>
        <w:p w14:paraId="2215D268" w14:textId="1C9A1A2D" w:rsidR="00BA3AE3" w:rsidRPr="00131482" w:rsidRDefault="00397845" w:rsidP="006736D8">
          <w:pPr>
            <w:rPr>
              <w:u w:val="single"/>
              <w:lang w:val="es-ES"/>
            </w:rPr>
          </w:pPr>
          <w:r w:rsidRPr="00131482">
            <w:rPr>
              <w:u w:val="single"/>
              <w:lang w:val="es-ES"/>
            </w:rPr>
            <w:t>Covarianza p</w:t>
          </w:r>
          <w:r w:rsidR="00330FB3" w:rsidRPr="00131482">
            <w:rPr>
              <w:u w:val="single"/>
              <w:lang w:val="es-ES"/>
            </w:rPr>
            <w:t>oblacional</w:t>
          </w:r>
          <w:r w:rsidR="00BA3AE3" w:rsidRPr="00131482">
            <w:rPr>
              <w:u w:val="single"/>
              <w:lang w:val="es-ES"/>
            </w:rPr>
            <w:t>:</w:t>
          </w:r>
        </w:p>
        <w:p w14:paraId="202ACBCD" w14:textId="18768DB0" w:rsidR="00BA3AE3" w:rsidRPr="007420BC" w:rsidRDefault="00BA3AE3" w:rsidP="006736D8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Cov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X,Y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X-</m:t>
                      </m:r>
                      <m:r>
                        <w:rPr>
                          <w:rFonts w:ascii="Latin Modern Math" w:hAnsi="Latin Modern Math"/>
                          <w:lang w:val="es-E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Y-</m:t>
                      </m:r>
                      <m:r>
                        <w:rPr>
                          <w:rFonts w:ascii="Latin Modern Math" w:hAnsi="Latin Modern Math"/>
                          <w:lang w:val="es-E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XY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E[Y]</m:t>
              </m:r>
            </m:oMath>
          </m:oMathPara>
        </w:p>
        <w:p w14:paraId="33FAC86C" w14:textId="3DD0965E" w:rsidR="007420BC" w:rsidRPr="0069253D" w:rsidRDefault="007420BC" w:rsidP="006736D8">
          <w:pPr>
            <w:rPr>
              <w:rFonts w:asciiTheme="minorHAnsi" w:hAnsiTheme="minorHAnsi"/>
              <w:lang w:val="es-ES"/>
            </w:rPr>
          </w:pPr>
          <w:r>
            <w:rPr>
              <w:lang w:val="es-ES"/>
            </w:rPr>
            <w:t>Demostración:</w:t>
          </w:r>
        </w:p>
        <w:p w14:paraId="3668BC40" w14:textId="3DE8CACE" w:rsidR="0069253D" w:rsidRPr="00D37809" w:rsidRDefault="0069253D" w:rsidP="006736D8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XY</m:t>
                  </m:r>
                  <m:r>
                    <w:rPr>
                      <w:rFonts w:ascii="Latin Modern Math" w:hAnsi="Latin Modern Math"/>
                      <w:lang w:val="es-ES"/>
                    </w:rPr>
                    <m:t>-X</m:t>
                  </m:r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</m:d>
                  <m:r>
                    <w:rPr>
                      <w:rFonts w:ascii="Latin Modern Math" w:hAnsi="Latin Modern Math"/>
                      <w:lang w:val="es-ES"/>
                    </w:rPr>
                    <m:t>-YE</m:t>
                  </m:r>
                  <m:r>
                    <w:rPr>
                      <w:rFonts w:ascii="Latin Modern Math" w:hAnsi="Latin Modern Math"/>
                      <w:lang w:val="es-ES"/>
                    </w:rPr>
                    <m:t>[X]</m:t>
                  </m:r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  <m:r>
                    <w:rPr>
                      <w:rFonts w:ascii="Latin Modern Math" w:hAnsi="Latin Modern Math"/>
                      <w:lang w:val="es-ES"/>
                    </w:rPr>
                    <m:t>[X]E[Y]</m:t>
                  </m:r>
                </m:e>
              </m:d>
            </m:oMath>
          </m:oMathPara>
        </w:p>
        <w:p w14:paraId="58454FC8" w14:textId="7666C6CC" w:rsidR="00D37809" w:rsidRPr="00263570" w:rsidRDefault="00D37809" w:rsidP="006736D8">
          <w:pPr>
            <w:rPr>
              <w:rFonts w:asciiTheme="minorHAnsi" w:hAnsiTheme="minorHAnsi"/>
              <w:lang w:val="es-ES"/>
            </w:rPr>
          </w:pPr>
          <w:r>
            <w:rPr>
              <w:lang w:val="es-ES"/>
            </w:rPr>
            <w:t>Por linealidad de la esperanza:</w:t>
          </w:r>
        </w:p>
        <w:p w14:paraId="088441F3" w14:textId="7DDC6F13" w:rsidR="00263570" w:rsidRPr="005B154E" w:rsidRDefault="00263570" w:rsidP="006736D8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XY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-</m:t>
              </m:r>
              <m:r>
                <w:rPr>
                  <w:rFonts w:ascii="Latin Modern Math" w:hAnsi="Latin Modern Math"/>
                  <w:lang w:val="es-ES"/>
                </w:rPr>
                <m:t>E[</m:t>
              </m:r>
              <m:r>
                <w:rPr>
                  <w:rFonts w:ascii="Latin Modern Math" w:hAnsi="Latin Modern Math"/>
                  <w:lang w:val="es-ES"/>
                </w:rPr>
                <m:t>XE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]</m:t>
              </m:r>
              <m:r>
                <w:rPr>
                  <w:rFonts w:ascii="Latin Modern Math" w:hAnsi="Latin Modern Math"/>
                  <w:lang w:val="es-ES"/>
                </w:rPr>
                <m:t>-</m:t>
              </m:r>
              <m:r>
                <w:rPr>
                  <w:rFonts w:ascii="Latin Modern Math" w:hAnsi="Latin Modern Math"/>
                  <w:lang w:val="es-ES"/>
                </w:rPr>
                <m:t>E[</m:t>
              </m:r>
              <m:r>
                <w:rPr>
                  <w:rFonts w:ascii="Latin Modern Math" w:hAnsi="Latin Modern Math"/>
                  <w:lang w:val="es-ES"/>
                </w:rPr>
                <m:t>YE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]</m:t>
              </m:r>
              <m:r>
                <w:rPr>
                  <w:rFonts w:ascii="Latin Modern Math" w:hAnsi="Latin Modern Math"/>
                  <w:lang w:val="es-ES"/>
                </w:rPr>
                <m:t>+</m:t>
              </m:r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</m:d>
                </m:e>
              </m:d>
            </m:oMath>
          </m:oMathPara>
        </w:p>
        <w:p w14:paraId="4A7E3207" w14:textId="3AD82C35" w:rsidR="005B154E" w:rsidRPr="00BA01AB" w:rsidRDefault="005B154E" w:rsidP="006736D8">
          <w:pPr>
            <w:rPr>
              <w:lang w:val="es-ES"/>
            </w:rPr>
          </w:pPr>
          <w:r>
            <w:rPr>
              <w:lang w:val="es-ES"/>
            </w:rPr>
            <w:t>Las esperanzas son números, no son variables aleatorias,</w:t>
          </w:r>
        </w:p>
        <w:p w14:paraId="051432AE" w14:textId="6A63D207" w:rsidR="005B154E" w:rsidRPr="00263570" w:rsidRDefault="005B154E" w:rsidP="006736D8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XY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-</m:t>
              </m:r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E[X]</m:t>
              </m:r>
              <m:r>
                <w:rPr>
                  <w:rFonts w:ascii="Latin Modern Math" w:hAnsi="Latin Modern Math"/>
                  <w:color w:val="FF0000"/>
                  <w:lang w:val="es-ES"/>
                </w:rPr>
                <m:t>-</m:t>
              </m:r>
              <m:r>
                <w:rPr>
                  <w:rFonts w:ascii="Latin Modern Math" w:hAnsi="Latin Modern Math"/>
                  <w:color w:val="FF0000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FF0000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color w:val="FF0000"/>
                  <w:lang w:val="es-ES"/>
                </w:rPr>
                <m:t>E[Y]+</m:t>
              </m:r>
              <m:r>
                <w:rPr>
                  <w:rFonts w:ascii="Latin Modern Math" w:hAnsi="Latin Modern Math"/>
                  <w:color w:val="FF0000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FF0000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color w:val="FF0000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FF0000"/>
                      <w:lang w:val="es-ES"/>
                    </w:rPr>
                    <m:t>Y</m:t>
                  </m:r>
                </m:e>
              </m:d>
            </m:oMath>
          </m:oMathPara>
        </w:p>
        <w:p w14:paraId="69B863CD" w14:textId="69306BA0" w:rsidR="006B1541" w:rsidRDefault="006B1541" w:rsidP="006736D8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XY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E[Y]</m:t>
              </m:r>
            </m:oMath>
          </m:oMathPara>
        </w:p>
        <w:p w14:paraId="2A951101" w14:textId="2AAC2920" w:rsidR="00330FB3" w:rsidRPr="00131482" w:rsidRDefault="00131482" w:rsidP="006736D8">
          <w:pPr>
            <w:rPr>
              <w:u w:val="single"/>
              <w:lang w:val="es-ES"/>
            </w:rPr>
          </w:pPr>
          <w:r>
            <w:rPr>
              <w:u w:val="single"/>
              <w:lang w:val="es-ES"/>
            </w:rPr>
            <w:t>C</w:t>
          </w:r>
          <w:r w:rsidR="00397845" w:rsidRPr="00131482">
            <w:rPr>
              <w:u w:val="single"/>
              <w:lang w:val="es-ES"/>
            </w:rPr>
            <w:t>ovarianza m</w:t>
          </w:r>
          <w:r w:rsidR="00330FB3" w:rsidRPr="00131482">
            <w:rPr>
              <w:u w:val="single"/>
              <w:lang w:val="es-ES"/>
            </w:rPr>
            <w:t>uestral:</w:t>
          </w:r>
        </w:p>
        <w:p w14:paraId="1513E222" w14:textId="5678BE3F" w:rsidR="00330FB3" w:rsidRPr="00397845" w:rsidRDefault="00330FB3" w:rsidP="006736D8">
          <w:pPr>
            <w:rPr>
              <w:lang w:val="es-ES"/>
            </w:rPr>
          </w:pPr>
          <m:oMathPara>
            <m:oMath>
              <m:acc>
                <m:acc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lang w:val="es-ES"/>
                    </w:rPr>
                    <m:t>Cov</m:t>
                  </m:r>
                </m:e>
              </m:acc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X,Y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nary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n-1</m:t>
                  </m:r>
                </m:den>
              </m:f>
            </m:oMath>
          </m:oMathPara>
        </w:p>
        <w:p w14:paraId="72463908" w14:textId="10219F1A" w:rsidR="00744DAE" w:rsidRPr="009B57AC" w:rsidRDefault="00131482" w:rsidP="00397845">
          <w:pPr>
            <w:rPr>
              <w:rFonts w:asciiTheme="minorHAnsi" w:hAnsiTheme="minorHAnsi"/>
              <w:lang w:val="es-ES"/>
            </w:rPr>
          </w:pPr>
          <w:r w:rsidRPr="00131482">
            <w:rPr>
              <w:u w:val="single"/>
              <w:lang w:val="es-ES"/>
            </w:rPr>
            <w:t>Insesgadez de la covarianza</w:t>
          </w:r>
          <w:r w:rsidR="009B57AC">
            <w:rPr>
              <w:lang w:val="es-ES"/>
            </w:rPr>
            <w:t xml:space="preserve"> :</w:t>
          </w:r>
          <w:r w:rsidR="00744DAE">
            <w:rPr>
              <w:lang w:val="es-ES"/>
            </w:rPr>
            <w:t xml:space="preserve"> </w:t>
          </w:r>
          <m:oMath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acc>
                  <m:acc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Cov</m:t>
                    </m:r>
                  </m:e>
                </m:acc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X,Y</m:t>
                    </m:r>
                  </m:e>
                </m:d>
              </m:e>
            </m:d>
            <m:r>
              <w:rPr>
                <w:rFonts w:ascii="Latin Modern Math" w:hAnsi="Latin Modern Math"/>
                <w:lang w:val="es-ES"/>
              </w:rPr>
              <m:t>=</m:t>
            </m:r>
            <m:r>
              <w:rPr>
                <w:rFonts w:ascii="Latin Modern Math" w:hAnsi="Latin Modern Math"/>
                <w:lang w:val="es-ES"/>
              </w:rPr>
              <m:t>Cov</m:t>
            </m:r>
            <m:d>
              <m:d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r>
                  <w:rPr>
                    <w:rFonts w:ascii="Latin Modern Math" w:hAnsi="Latin Modern Math"/>
                    <w:lang w:val="es-ES"/>
                  </w:rPr>
                  <m:t>X,Y</m:t>
                </m:r>
              </m:e>
            </m:d>
          </m:oMath>
        </w:p>
        <w:p w14:paraId="2D38B699" w14:textId="179B3D49" w:rsidR="009B57AC" w:rsidRPr="009B57AC" w:rsidRDefault="009B57AC" w:rsidP="00397845">
          <w:pPr>
            <w:rPr>
              <w:rFonts w:asciiTheme="minorHAnsi" w:hAnsiTheme="minorHAnsi"/>
              <w:lang w:val="es-ES"/>
            </w:rPr>
          </w:pPr>
          <w:r>
            <w:rPr>
              <w:lang w:val="es-ES"/>
            </w:rPr>
            <w:t>Demostración:</w:t>
          </w:r>
        </w:p>
        <w:p w14:paraId="0F0715B9" w14:textId="77777777" w:rsidR="006570E2" w:rsidRPr="006570E2" w:rsidRDefault="0031756A" w:rsidP="00397845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Cov</m:t>
                      </m:r>
                    </m:e>
                  </m:acc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Latin Modern Math" w:hAnsi="Latin Modern Math"/>
                          <w:lang w:val="es-ES"/>
                        </w:rPr>
                        <m:t>n-1</m:t>
                      </m:r>
                    </m:den>
                  </m:f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n-1</m:t>
                  </m:r>
                </m:den>
              </m:f>
            </m:oMath>
          </m:oMathPara>
        </w:p>
        <w:p w14:paraId="467B23BD" w14:textId="39A2E88B" w:rsidR="008A367F" w:rsidRPr="007E3640" w:rsidRDefault="00072382" w:rsidP="00166E63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n-1</m:t>
                  </m:r>
                </m:den>
              </m:f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Latin Modern Math" w:hAnsi="Latin Modern Math"/>
                      <w:lang w:val="es-ES"/>
                    </w:rPr>
                    <m:t>-n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n-1</m:t>
                  </m:r>
                </m:den>
              </m:f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Latin Modern Math" w:hAnsi="Latin Modern Math"/>
                  <w:lang w:val="es-ES"/>
                </w:rPr>
                <m:t>-nE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</m:acc>
                </m:e>
              </m:d>
            </m:oMath>
          </m:oMathPara>
        </w:p>
        <w:p w14:paraId="54E3FE2A" w14:textId="77777777" w:rsidR="002715F4" w:rsidRPr="002715F4" w:rsidRDefault="00EE04BC" w:rsidP="00166E63">
          <w:pPr>
            <w:rPr>
              <w:rFonts w:asciiTheme="minorHAnsi" w:hAnsiTheme="minorHAnsi"/>
              <w:lang w:val="es-ES"/>
            </w:rPr>
          </w:pPr>
          <m:oMathPara>
            <m:oMath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n-1</m:t>
                  </m:r>
                </m:den>
              </m:f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Latin Modern Math" w:hAnsi="Latin Modern Math"/>
                      <w:lang w:val="es-ES"/>
                    </w:rPr>
                    <m:t>-nE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XY</m:t>
                      </m:r>
                    </m:e>
                  </m:d>
                  <m:r>
                    <w:rPr>
                      <w:rFonts w:ascii="Latin Modern Math" w:hAnsi="Latin Modern Math"/>
                      <w:lang w:val="es-ES"/>
                    </w:rPr>
                    <m:t>-nE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n-1</m:t>
                  </m:r>
                </m:den>
              </m:f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n-1</m:t>
                  </m:r>
                </m:den>
              </m:f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XY</m:t>
                      </m:r>
                    </m:e>
                  </m:d>
                  <m:r>
                    <w:rPr>
                      <w:rFonts w:ascii="Latin Modern Math" w:hAnsi="Latin Modern Math"/>
                      <w:lang w:val="es-ES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</m:d>
                </m:e>
              </m:d>
            </m:oMath>
          </m:oMathPara>
        </w:p>
        <w:p w14:paraId="01C7931E" w14:textId="26D88AD3" w:rsidR="007E3640" w:rsidRPr="00D91CCE" w:rsidRDefault="00616CA3" w:rsidP="00166E63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n-1</m:t>
                  </m:r>
                </m:den>
              </m:f>
              <m:r>
                <w:rPr>
                  <w:rFonts w:ascii="Latin Modern Math" w:hAnsi="Latin Modern Math"/>
                  <w:lang w:val="es-ES"/>
                </w:rPr>
                <m:t>Cov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X,Y</m:t>
                  </m:r>
                </m:e>
              </m:d>
            </m:oMath>
          </m:oMathPara>
        </w:p>
        <w:p w14:paraId="1C40B377" w14:textId="0818A5CC" w:rsidR="00D91CCE" w:rsidRPr="00BF5FCC" w:rsidRDefault="00D91CCE" w:rsidP="00166E63">
          <w:pPr>
            <w:rPr>
              <w:u w:val="single"/>
              <w:lang w:val="es-ES"/>
            </w:rPr>
          </w:pPr>
          <w:r w:rsidRPr="00BF5FCC">
            <w:rPr>
              <w:u w:val="single"/>
              <w:lang w:val="es-ES"/>
            </w:rPr>
            <w:t>Correlación</w:t>
          </w:r>
          <w:r w:rsidR="00A8742A" w:rsidRPr="00BF5FCC">
            <w:rPr>
              <w:u w:val="single"/>
              <w:lang w:val="es-ES"/>
            </w:rPr>
            <w:t xml:space="preserve"> muestra</w:t>
          </w:r>
          <w:r w:rsidR="00BF5FCC" w:rsidRPr="00BF5FCC">
            <w:rPr>
              <w:u w:val="single"/>
              <w:lang w:val="es-ES"/>
            </w:rPr>
            <w:t>l:</w:t>
          </w:r>
        </w:p>
        <w:p w14:paraId="49437F51" w14:textId="5F19706B" w:rsidR="00D91CCE" w:rsidRPr="003C7712" w:rsidRDefault="004155D6" w:rsidP="00166E63">
          <w:pPr>
            <w:rPr>
              <w:rFonts w:asciiTheme="minorHAnsi" w:hAnsiTheme="minorHAnsi"/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ρ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X, Y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cov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X,Y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sub>
                  </m:sSub>
                </m:den>
              </m:f>
            </m:oMath>
          </m:oMathPara>
        </w:p>
        <w:p w14:paraId="305813C0" w14:textId="77777777" w:rsidR="00EC4DFD" w:rsidRPr="00EC4DFD" w:rsidRDefault="003C7712" w:rsidP="003C7712">
          <w:pPr>
            <w:rPr>
              <w:rFonts w:asciiTheme="minorHAnsi" w:hAnsiTheme="minorHAnsi"/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ρ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X, Y</m:t>
                  </m:r>
                </m:sub>
              </m:sSub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cov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X,Y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n-1</m:t>
                          </m:r>
                        </m:den>
                      </m:f>
                    </m:e>
                  </m:rad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n-1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Latin Modern Math" w:hAnsi="Latin Modern Math"/>
                          <w:lang w:val="es-ES"/>
                        </w:rPr>
                        <m:t>n-1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n-1</m:t>
                          </m:r>
                        </m:den>
                      </m:f>
                    </m:e>
                  </m:rad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n-1</m:t>
                          </m:r>
                        </m:den>
                      </m:f>
                    </m:e>
                  </m:rad>
                </m:den>
              </m:f>
            </m:oMath>
          </m:oMathPara>
        </w:p>
        <w:p w14:paraId="1398C1A0" w14:textId="1F36F708" w:rsidR="003C7712" w:rsidRPr="006B052F" w:rsidRDefault="00633B70" w:rsidP="006B052F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</m:oMath>
          </m:oMathPara>
        </w:p>
        <w:p w14:paraId="7D48680C" w14:textId="1DF1BD0D" w:rsidR="002D5F17" w:rsidRDefault="002D5F17" w:rsidP="00770E50">
          <w:pPr>
            <w:pStyle w:val="Heading2"/>
            <w:rPr>
              <w:lang w:val="es-ES"/>
            </w:rPr>
          </w:pPr>
          <w:bookmarkStart w:id="5" w:name="_Toc145955870"/>
          <w:r w:rsidRPr="002D5F17">
            <w:rPr>
              <w:lang w:val="es-ES"/>
            </w:rPr>
            <w:t>Simetría</w:t>
          </w:r>
          <w:bookmarkEnd w:id="5"/>
        </w:p>
        <w:p w14:paraId="02361462" w14:textId="7DAB2111" w:rsidR="006B052F" w:rsidRPr="002D5F17" w:rsidRDefault="001D174D" w:rsidP="002D5F17">
          <w:pPr>
            <w:ind w:left="720" w:firstLine="720"/>
            <w:rPr>
              <w:b/>
              <w:bCs/>
              <w:lang w:val="es-ES"/>
            </w:rPr>
          </w:pPr>
          <m:oMathPara>
            <m:oMathParaPr>
              <m:jc m:val="left"/>
            </m:oMathParaPr>
            <m:oMath>
              <m:r>
                <w:rPr>
                  <w:rFonts w:ascii="Latin Modern Math" w:hAnsi="Latin Modern Math"/>
                  <w:lang w:val="es-ES"/>
                </w:rPr>
                <m:t>Cov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X,Y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Cov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Y,X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 xml:space="preserve">;  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ρ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XY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ρ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YX</m:t>
                  </m:r>
                </m:sub>
              </m:sSub>
            </m:oMath>
          </m:oMathPara>
        </w:p>
        <w:p w14:paraId="1CC23C20" w14:textId="2405E0EC" w:rsidR="002D5F17" w:rsidRDefault="002D5F17" w:rsidP="002D5F17">
          <w:pPr>
            <w:ind w:firstLine="648"/>
            <w:rPr>
              <w:lang w:val="es-ES"/>
            </w:rPr>
          </w:pPr>
          <w:r>
            <w:rPr>
              <w:lang w:val="es-ES"/>
            </w:rPr>
            <w:t xml:space="preserve">Demostración: </w:t>
          </w:r>
          <w:r w:rsidR="00507526">
            <w:rPr>
              <w:lang w:val="es-ES"/>
            </w:rPr>
            <w:t>conmutatividad de la multiplicación</w:t>
          </w:r>
        </w:p>
        <w:p w14:paraId="5E8C4516" w14:textId="6488F0C6" w:rsidR="00507526" w:rsidRDefault="008236EF" w:rsidP="00770E50">
          <w:pPr>
            <w:pStyle w:val="Heading2"/>
            <w:rPr>
              <w:lang w:val="es-ES"/>
            </w:rPr>
          </w:pPr>
          <w:bookmarkStart w:id="6" w:name="_Toc145955871"/>
          <w:r w:rsidRPr="008236EF">
            <w:rPr>
              <w:lang w:val="es-ES"/>
            </w:rPr>
            <w:t>Mismo signo</w:t>
          </w:r>
          <w:bookmarkEnd w:id="6"/>
        </w:p>
        <w:p w14:paraId="54EE064E" w14:textId="4A152DF4" w:rsidR="00BC1E99" w:rsidRDefault="00AB29A7" w:rsidP="00FA4F16">
          <w:pPr>
            <w:rPr>
              <w:iCs/>
              <w:lang w:val="es-ES"/>
            </w:rPr>
          </w:pPr>
          <w:r>
            <w:rPr>
              <w:lang w:val="es-ES"/>
            </w:rPr>
            <w:tab/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/>
                <w:lang w:val="es-ES"/>
              </w:rPr>
              <m:t xml:space="preserve">y </m:t>
            </m:r>
            <m:sSub>
              <m:sSubPr>
                <m:ctrlPr>
                  <w:rPr>
                    <w:rFonts w:ascii="Latin Modern Math" w:hAnsi="Latin Modern Math"/>
                    <w:iCs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Y</m:t>
                </m:r>
              </m:sub>
            </m:sSub>
          </m:oMath>
          <w:r w:rsidR="00BC1E99">
            <w:rPr>
              <w:iCs/>
              <w:lang w:val="es-ES"/>
            </w:rPr>
            <w:t xml:space="preserve"> son positivas, entonces el cambio en los signos de la correlación debe ser por la covarianza</w:t>
          </w:r>
          <w:r w:rsidR="009248B3">
            <w:rPr>
              <w:iCs/>
              <w:lang w:val="es-ES"/>
            </w:rPr>
            <w:t xml:space="preserve"> </w:t>
          </w:r>
        </w:p>
        <w:p w14:paraId="50724EB3" w14:textId="43D0E39B" w:rsidR="00DE2B49" w:rsidRDefault="00DE2B49" w:rsidP="00770E50">
          <w:pPr>
            <w:pStyle w:val="Heading2"/>
            <w:rPr>
              <w:lang w:val="es-ES"/>
            </w:rPr>
          </w:pPr>
          <w:bookmarkStart w:id="7" w:name="_Toc145955872"/>
          <w:r>
            <w:rPr>
              <w:lang w:val="es-ES"/>
            </w:rPr>
            <w:t>Unidades de medida</w:t>
          </w:r>
          <w:bookmarkEnd w:id="7"/>
        </w:p>
        <w:p w14:paraId="27A84186" w14:textId="72803BB6" w:rsidR="00E61387" w:rsidRPr="002D5F17" w:rsidRDefault="00E61387" w:rsidP="00E61387">
          <w:pPr>
            <w:ind w:left="720" w:firstLine="720"/>
            <w:rPr>
              <w:b/>
              <w:bCs/>
              <w:lang w:val="es-ES"/>
            </w:rPr>
          </w:pPr>
          <m:oMathPara>
            <m:oMathParaPr>
              <m:jc m:val="left"/>
            </m:oMathParaPr>
            <m:oMath>
              <m:r>
                <w:rPr>
                  <w:rFonts w:ascii="Latin Modern Math" w:hAnsi="Latin Modern Math"/>
                  <w:lang w:val="es-ES"/>
                </w:rPr>
                <m:t>Cov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α</m:t>
                  </m:r>
                  <m:r>
                    <w:rPr>
                      <w:rFonts w:ascii="Latin Modern Math" w:hAnsi="Latin Modern Math"/>
                      <w:lang w:val="es-ES"/>
                    </w:rPr>
                    <m:t>X,</m:t>
                  </m:r>
                  <m:r>
                    <w:rPr>
                      <w:rFonts w:ascii="Latin Modern Math" w:hAnsi="Latin Modern Math"/>
                      <w:lang w:val="es-ES"/>
                    </w:rPr>
                    <m:t>α</m:t>
                  </m:r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≠</m:t>
              </m:r>
              <m:r>
                <w:rPr>
                  <w:rFonts w:ascii="Latin Modern Math" w:hAnsi="Latin Modern Math"/>
                  <w:lang w:val="es-ES"/>
                </w:rPr>
                <m:t>Cov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Y,X</m:t>
                  </m:r>
                </m:e>
              </m:d>
            </m:oMath>
          </m:oMathPara>
        </w:p>
        <w:p w14:paraId="6E2F4CF5" w14:textId="716AC1E9" w:rsidR="00E61387" w:rsidRPr="00E61387" w:rsidRDefault="00135651" w:rsidP="00E61387">
          <w:pPr>
            <w:rPr>
              <w:lang w:val="es-ES"/>
            </w:rPr>
          </w:pPr>
          <w:r>
            <w:rPr>
              <w:lang w:val="es-ES"/>
            </w:rPr>
            <w:tab/>
            <w:t xml:space="preserve">Demostración: </w:t>
          </w:r>
          <m:oMath>
            <m:f>
              <m:f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α</m:t>
                            </m:r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αX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αY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αY</m:t>
                            </m:r>
                          </m:e>
                        </m:acc>
                      </m:e>
                    </m:d>
                  </m:e>
                </m:nary>
              </m:num>
              <m:den>
                <m:r>
                  <w:rPr>
                    <w:rFonts w:ascii="Latin Modern Math" w:hAnsi="Latin Modern Math"/>
                    <w:lang w:val="es-ES"/>
                  </w:rPr>
                  <m:t>n-1</m:t>
                </m:r>
              </m:den>
            </m:f>
            <m:r>
              <w:rPr>
                <w:rFonts w:ascii="Latin Modern Math" w:hAnsi="Latin Modern Math"/>
                <w:lang w:val="es-ES"/>
              </w:rPr>
              <m:t>=</m:t>
            </m:r>
            <m:f>
              <m:f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sup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α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Latin Modern Math" w:hAnsi="Latin Modern Math"/>
                        <w:lang w:val="es-ES"/>
                      </w:rPr>
                      <m:t>α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nary>
              </m:num>
              <m:den>
                <m:r>
                  <w:rPr>
                    <w:rFonts w:ascii="Latin Modern Math" w:hAnsi="Latin Modern Math"/>
                    <w:lang w:val="es-ES"/>
                  </w:rPr>
                  <m:t>n-1</m:t>
                </m:r>
              </m:den>
            </m:f>
            <m:r>
              <w:rPr>
                <w:rFonts w:ascii="Latin Modern Math" w:hAnsi="Latin Modern Math"/>
                <w:lang w:val="es-ES"/>
              </w:rPr>
              <m:t>=</m:t>
            </m:r>
            <m:sSup>
              <m:sSup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pPr>
              <m:e>
                <m:r>
                  <w:rPr>
                    <w:rFonts w:ascii="Latin Modern Math" w:hAnsi="Latin Modern Math"/>
                    <w:lang w:val="es-ES"/>
                  </w:rPr>
                  <m:t>α</m:t>
                </m:r>
              </m:e>
              <m:sup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p>
            <m:f>
              <m:f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nary>
              </m:num>
              <m:den>
                <m:r>
                  <w:rPr>
                    <w:rFonts w:ascii="Latin Modern Math" w:hAnsi="Latin Modern Math"/>
                    <w:lang w:val="es-ES"/>
                  </w:rPr>
                  <m:t>n-1</m:t>
                </m:r>
              </m:den>
            </m:f>
            <m:r>
              <w:rPr>
                <w:rFonts w:ascii="Latin Modern Math" w:hAnsi="Latin Modern Math"/>
                <w:lang w:val="es-ES"/>
              </w:rPr>
              <m:t>=</m:t>
            </m:r>
            <m:sSup>
              <m:sSup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pPr>
              <m:e>
                <m:r>
                  <w:rPr>
                    <w:rFonts w:ascii="Latin Modern Math" w:hAnsi="Latin Modern Math"/>
                    <w:lang w:val="es-ES"/>
                  </w:rPr>
                  <m:t>α</m:t>
                </m:r>
              </m:e>
              <m:sup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p>
            <m:r>
              <w:rPr>
                <w:rFonts w:ascii="Latin Modern Math" w:hAnsi="Latin Modern Math"/>
                <w:lang w:val="es-ES"/>
              </w:rPr>
              <m:t>Cov</m:t>
            </m:r>
            <m:d>
              <m:d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r>
                  <w:rPr>
                    <w:rFonts w:ascii="Latin Modern Math" w:hAnsi="Latin Modern Math"/>
                    <w:lang w:val="es-ES"/>
                  </w:rPr>
                  <m:t>Y,X</m:t>
                </m:r>
              </m:e>
            </m:d>
          </m:oMath>
        </w:p>
        <w:p w14:paraId="2B0FE1A3" w14:textId="3D7441DF" w:rsidR="00666A2F" w:rsidRDefault="00AB29A7" w:rsidP="00FA4F16">
          <w:pPr>
            <w:rPr>
              <w:lang w:val="es-ES"/>
            </w:rPr>
          </w:pPr>
          <w:r>
            <w:rPr>
              <w:lang w:val="es-ES"/>
            </w:rPr>
            <w:tab/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ρ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αXαY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=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ρ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YX</m:t>
                </m:r>
              </m:sub>
            </m:sSub>
          </m:oMath>
        </w:p>
        <w:p w14:paraId="66339415" w14:textId="15EC1BEF" w:rsidR="00976469" w:rsidRDefault="005835AB" w:rsidP="00976469">
          <w:pPr>
            <w:rPr>
              <w:lang w:val="es-ES"/>
            </w:rPr>
          </w:pPr>
          <w:r>
            <w:rPr>
              <w:lang w:val="es-ES"/>
            </w:rPr>
            <w:tab/>
            <w:t xml:space="preserve">Demostración: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ρ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αXαY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=</m:t>
            </m:r>
            <m:f>
              <m:f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α</m:t>
                    </m:r>
                  </m:e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Latin Modern Math" w:hAnsi="Latin Modern Math"/>
                    <w:lang w:val="es-ES"/>
                  </w:rPr>
                  <m:t>cov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X,Y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naryPr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  <w:lang w:val="es-E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αX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Latin Modern Math" w:hAnsi="Latin Modern Math"/>
                                        <w:lang w:val="es-ES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αX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Latin Modern Math" w:hAnsi="Latin Modern Math"/>
                                    <w:lang w:val="es-E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n-1</m:t>
                        </m:r>
                      </m:den>
                    </m:f>
                  </m:e>
                </m:rad>
                <m:rad>
                  <m:radPr>
                    <m:degHide m:val="1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naryPr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  <w:lang w:val="es-E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αY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Latin Modern Math" w:hAnsi="Latin Modern Math"/>
                                        <w:lang w:val="es-ES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αY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Latin Modern Math" w:hAnsi="Latin Modern Math"/>
                                    <w:lang w:val="es-E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n-1</m:t>
                        </m:r>
                      </m:den>
                    </m:f>
                  </m:e>
                </m:rad>
              </m:den>
            </m:f>
            <m:r>
              <w:rPr>
                <w:rFonts w:ascii="Latin Modern Math" w:hAnsi="Latin Modern Math"/>
                <w:lang w:val="es-ES"/>
              </w:rPr>
              <m:t>=</m:t>
            </m:r>
            <m:f>
              <m:f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α</m:t>
                    </m:r>
                  </m:e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Latin Modern Math" w:hAnsi="Latin Modern Math"/>
                    <w:lang w:val="es-ES"/>
                  </w:rPr>
                  <m:t>cov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X,Y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naryPr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  <w:lang w:val="es-E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Latin Modern Math" w:hAnsi="Latin Modern Math"/>
                                        <w:lang w:val="es-ES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Latin Modern Math" w:hAnsi="Latin Modern Math"/>
                                    <w:lang w:val="es-E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n-1</m:t>
                        </m:r>
                      </m:den>
                    </m:f>
                  </m:e>
                </m:rad>
                <m:rad>
                  <m:radPr>
                    <m:degHide m:val="1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naryPr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  <w:lang w:val="es-E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Latin Modern Math" w:hAnsi="Latin Modern Math"/>
                                        <w:lang w:val="es-ES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Latin Modern Math" w:hAnsi="Latin Modern Math"/>
                                    <w:lang w:val="es-E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n-1</m:t>
                        </m:r>
                      </m:den>
                    </m:f>
                  </m:e>
                </m:rad>
              </m:den>
            </m:f>
            <m:r>
              <w:rPr>
                <w:rFonts w:ascii="Latin Modern Math" w:hAnsi="Latin Modern Math"/>
                <w:lang w:val="es-ES"/>
              </w:rPr>
              <m:t>=</m:t>
            </m:r>
            <m:f>
              <m:f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fPr>
              <m:num>
                <m:r>
                  <w:rPr>
                    <w:rFonts w:ascii="Latin Modern Math" w:hAnsi="Latin Modern Math"/>
                    <w:lang w:val="es-ES"/>
                  </w:rPr>
                  <m:t>cov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X,Y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naryPr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  <w:lang w:val="es-E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Latin Modern Math" w:hAnsi="Latin Modern Math"/>
                                        <w:lang w:val="es-ES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Latin Modern Math" w:hAnsi="Latin Modern Math"/>
                                    <w:lang w:val="es-E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n-1</m:t>
                        </m:r>
                      </m:den>
                    </m:f>
                  </m:e>
                </m:rad>
                <m:rad>
                  <m:radPr>
                    <m:degHide m:val="1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naryPr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  <w:lang w:val="es-E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Latin Modern Math" w:hAnsi="Latin Modern Math"/>
                                        <w:lang w:val="es-ES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s-E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Latin Modern Math" w:hAnsi="Latin Modern Math"/>
                                    <w:lang w:val="es-E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n-1</m:t>
                        </m:r>
                      </m:den>
                    </m:f>
                  </m:e>
                </m:rad>
              </m:den>
            </m:f>
          </m:oMath>
        </w:p>
        <w:p w14:paraId="5DA0001D" w14:textId="308B5234" w:rsidR="00FC7D89" w:rsidRDefault="00635804" w:rsidP="004810A1">
          <w:pPr>
            <w:pStyle w:val="Heading2"/>
            <w:rPr>
              <w:lang w:val="es-ES"/>
            </w:rPr>
          </w:pPr>
          <w:bookmarkStart w:id="8" w:name="_Toc145955873"/>
          <w:r>
            <w:rPr>
              <w:lang w:val="es-ES"/>
            </w:rPr>
            <w:t>Domino e</w:t>
          </w:r>
          <w:r w:rsidR="004810A1">
            <w:rPr>
              <w:lang w:val="es-ES"/>
            </w:rPr>
            <w:t>ntre -1 y 1</w:t>
          </w:r>
          <w:bookmarkEnd w:id="8"/>
        </w:p>
        <w:p w14:paraId="7071B228" w14:textId="2CD8991F" w:rsidR="004810A1" w:rsidRDefault="00635804" w:rsidP="004810A1">
          <w:pPr>
            <w:rPr>
              <w:lang w:val="es-ES"/>
            </w:rPr>
          </w:pPr>
          <w:r>
            <w:rPr>
              <w:lang w:val="es-ES"/>
            </w:rPr>
            <w:t>Desigualdad de Cauchy-Schwarz</w:t>
          </w:r>
          <w:r w:rsidR="00B23036">
            <w:rPr>
              <w:lang w:val="es-ES"/>
            </w:rPr>
            <w:t>:</w:t>
          </w:r>
        </w:p>
        <w:p w14:paraId="7D33E77A" w14:textId="6FBA0ACA" w:rsidR="00635804" w:rsidRPr="00695522" w:rsidRDefault="00ED1C66" w:rsidP="004810A1">
          <w:pPr>
            <w:rPr>
              <w:lang w:val="es-ES"/>
            </w:rPr>
          </w:pPr>
          <m:oMathPara>
            <m:oMath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u,v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s-ES"/>
                </w:rPr>
                <m:t>≤</m:t>
              </m:r>
              <m:d>
                <m:dPr>
                  <m:begChr m:val="⟨"/>
                  <m:endChr m:val="⟩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u,u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·</m:t>
              </m:r>
              <m:d>
                <m:dPr>
                  <m:begChr m:val="⟨"/>
                  <m:endChr m:val="⟩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v</m:t>
                  </m:r>
                  <m:r>
                    <w:rPr>
                      <w:rFonts w:ascii="Latin Modern Math" w:hAnsi="Latin Modern Math"/>
                      <w:lang w:val="es-ES"/>
                    </w:rPr>
                    <m:t>,</m:t>
                  </m:r>
                  <m:r>
                    <w:rPr>
                      <w:rFonts w:ascii="Latin Modern Math" w:hAnsi="Latin Modern Math"/>
                      <w:lang w:val="es-ES"/>
                    </w:rPr>
                    <m:t>v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 </m:t>
              </m:r>
            </m:oMath>
          </m:oMathPara>
        </w:p>
        <w:p w14:paraId="60EBBCB2" w14:textId="73290827" w:rsidR="00695522" w:rsidRPr="00776649" w:rsidRDefault="001B7CE4" w:rsidP="004810A1">
          <w:pPr>
            <w:rPr>
              <w:lang w:val="es-ES"/>
            </w:rPr>
          </w:pPr>
          <m:oMathPara>
            <m:oMath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s-ES"/>
                </w:rPr>
                <m:t>≤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/>
                      <w:lang w:val="es-ES"/>
                    </w:rPr>
                    <m:t>+…+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/>
                      <w:lang w:val="es-ES"/>
                    </w:rPr>
                    <m:t>+…+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bSup>
                </m:e>
              </m:d>
            </m:oMath>
          </m:oMathPara>
        </w:p>
        <w:p w14:paraId="7A4C28DF" w14:textId="07728500" w:rsidR="00776649" w:rsidRPr="00AD7DE3" w:rsidRDefault="00912B2D" w:rsidP="004810A1">
          <w:pPr>
            <w:rPr>
              <w:lang w:val="es-ES"/>
            </w:rPr>
          </w:pPr>
          <m:oMathPara>
            <m:oMath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s-ES"/>
                </w:rPr>
                <m:t>≤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oMath>
          </m:oMathPara>
        </w:p>
        <w:p w14:paraId="3C95EC30" w14:textId="4D6E6BD4" w:rsidR="00AD7DE3" w:rsidRPr="001A00AF" w:rsidRDefault="00CF24D3" w:rsidP="004810A1">
          <w:pPr>
            <w:rPr>
              <w:lang w:val="es-ES"/>
            </w:rPr>
          </w:pPr>
          <m:oMathPara>
            <m:oMath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)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s-ES"/>
                </w:rPr>
                <m:t>≤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oMath>
          </m:oMathPara>
        </w:p>
        <w:p w14:paraId="2820ABC1" w14:textId="35246F77" w:rsidR="001A00AF" w:rsidRPr="001A00AF" w:rsidRDefault="009F5D16" w:rsidP="004810A1">
          <w:pPr>
            <w:rPr>
              <w:lang w:val="es-ES"/>
            </w:rPr>
          </w:pPr>
          <m:oMathPara>
            <m:oMath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)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s-ES"/>
                </w:rPr>
                <m:t>≤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n-1</m:t>
                  </m:r>
                </m:den>
              </m:f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n-1</m:t>
                  </m:r>
                </m:den>
              </m:f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oMath>
          </m:oMathPara>
        </w:p>
        <w:p w14:paraId="4585291E" w14:textId="70FFA0E9" w:rsidR="001A00AF" w:rsidRPr="00B23036" w:rsidRDefault="001A00AF" w:rsidP="001A00AF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Cov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X,Y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s-ES"/>
                </w:rPr>
                <m:t>≤</m:t>
              </m:r>
              <m: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Var(Y)</m:t>
              </m:r>
            </m:oMath>
          </m:oMathPara>
        </w:p>
        <w:p w14:paraId="12178925" w14:textId="3471D9C6" w:rsidR="00C51473" w:rsidRPr="00B23036" w:rsidRDefault="00C51473" w:rsidP="00C51473">
          <w:pPr>
            <w:rPr>
              <w:lang w:val="es-ES"/>
            </w:rPr>
          </w:pPr>
          <m:oMathPara>
            <m:oMath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Cov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X,Y</m:t>
                          </m:r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Var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Latin Modern Math" w:hAnsi="Latin Modern Math"/>
                      <w:lang w:val="es-ES"/>
                    </w:rPr>
                    <m:t>Var(Y)</m:t>
                  </m:r>
                </m:den>
              </m:f>
              <m:r>
                <w:rPr>
                  <w:rFonts w:ascii="Latin Modern Math" w:hAnsi="Latin Modern Math"/>
                  <w:lang w:val="es-ES"/>
                </w:rPr>
                <m:t>≤</m:t>
              </m:r>
              <m:r>
                <w:rPr>
                  <w:rFonts w:ascii="Latin Modern Math" w:hAnsi="Latin Modern Math"/>
                  <w:lang w:val="es-ES"/>
                </w:rPr>
                <m:t>1</m:t>
              </m:r>
            </m:oMath>
          </m:oMathPara>
        </w:p>
        <w:p w14:paraId="0BD998E3" w14:textId="1D543FC2" w:rsidR="0069702D" w:rsidRPr="00B23036" w:rsidRDefault="0069702D" w:rsidP="0069702D">
          <w:pPr>
            <w:rPr>
              <w:lang w:val="es-ES"/>
            </w:rPr>
          </w:pPr>
          <m:oMathPara>
            <m:oMath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Cov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X,Y</m:t>
                          </m:r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Latin Modern Math" w:hAnsi="Latin Modern Math"/>
                  <w:lang w:val="es-ES"/>
                </w:rPr>
                <m:t>≤1</m:t>
              </m:r>
            </m:oMath>
          </m:oMathPara>
        </w:p>
        <w:p w14:paraId="7004B545" w14:textId="6B61FF02" w:rsidR="009523A4" w:rsidRPr="00370F83" w:rsidRDefault="0092234A" w:rsidP="0092234A">
          <w:pPr>
            <w:rPr>
              <w:lang w:val="es-ES"/>
            </w:rPr>
          </w:pPr>
          <m:oMathPara>
            <m:oMath>
              <m:sSubSup>
                <m:sSub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val="es-ES"/>
                    </w:rPr>
                    <m:t>ρ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XY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bSup>
              <m:r>
                <w:rPr>
                  <w:rFonts w:ascii="Latin Modern Math" w:hAnsi="Latin Modern Math"/>
                  <w:lang w:val="es-ES"/>
                </w:rPr>
                <m:t>≤1</m:t>
              </m:r>
            </m:oMath>
          </m:oMathPara>
        </w:p>
        <w:p w14:paraId="5067C751" w14:textId="06F95ABA" w:rsidR="00370F83" w:rsidRPr="000201B6" w:rsidRDefault="00E77F8D" w:rsidP="00370F83">
          <w:pPr>
            <w:pStyle w:val="Heading2"/>
            <w:rPr>
              <w:lang w:val="es-ES"/>
            </w:rPr>
          </w:pPr>
          <w:bookmarkStart w:id="9" w:name="_Toc145955874"/>
          <m:oMath>
            <m:r>
              <m:rPr>
                <m:sty m:val="bi"/>
              </m:rPr>
              <w:rPr>
                <w:rFonts w:ascii="Latin Modern Math" w:hAnsi="Latin Modern Math"/>
                <w:lang w:val="es-ES"/>
              </w:rPr>
              <m:t xml:space="preserve">ρ </m:t>
            </m:r>
          </m:oMath>
          <w:r>
            <w:rPr>
              <w:lang w:val="es-ES"/>
            </w:rPr>
            <w:t>= 1</w:t>
          </w:r>
          <w:r>
            <w:rPr>
              <w:lang w:val="es-ES"/>
            </w:rPr>
            <w:t xml:space="preserve"> si X </w:t>
          </w:r>
          <w:r w:rsidR="00F61D2F">
            <w:rPr>
              <w:lang w:val="es-ES"/>
            </w:rPr>
            <w:t>Función Lineal Exacta</w:t>
          </w:r>
          <w:r>
            <w:rPr>
              <w:lang w:val="es-ES"/>
            </w:rPr>
            <w:t xml:space="preserve"> de Y</w:t>
          </w:r>
          <w:bookmarkEnd w:id="9"/>
        </w:p>
        <w:p w14:paraId="4723217A" w14:textId="260C8F91" w:rsidR="000201B6" w:rsidRDefault="00C034F0" w:rsidP="0092234A">
          <w:pPr>
            <w:rPr>
              <w:lang w:val="es-ES"/>
            </w:rPr>
          </w:pPr>
          <w:r>
            <w:rPr>
              <w:lang w:val="es-ES"/>
            </w:rPr>
            <w:t xml:space="preserve">Si </w:t>
          </w:r>
          <m:oMath>
            <m:r>
              <w:rPr>
                <w:rFonts w:ascii="Latin Modern Math" w:hAnsi="Latin Modern Math"/>
                <w:lang w:val="es-ES"/>
              </w:rPr>
              <m:t>Y=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β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0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+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β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X</m:t>
            </m:r>
          </m:oMath>
          <w:r w:rsidR="007647C0">
            <w:rPr>
              <w:lang w:val="es-ES"/>
            </w:rPr>
            <w:t>, entonces la cor</w:t>
          </w:r>
          <w:r w:rsidR="00E77F8D">
            <w:rPr>
              <w:lang w:val="es-ES"/>
            </w:rPr>
            <w:t>relación queda:</w:t>
          </w:r>
        </w:p>
        <w:p w14:paraId="2C872353" w14:textId="3D278EC8" w:rsidR="007647C0" w:rsidRPr="00B23036" w:rsidRDefault="00E77F8D" w:rsidP="0092234A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ρ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  <m:r>
                    <w:rPr>
                      <w:rFonts w:ascii="Latin Modern Math" w:hAnsi="Latin Modern Math"/>
                      <w:lang w:val="es-ES"/>
                    </w:rPr>
                    <m:t>,</m:t>
                  </m:r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Latin Modern Math" w:hAnsi="Latin Modern Math"/>
                          <w:lang w:val="es-ES"/>
                        </w:rPr>
                        <m:t>n-1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n-1</m:t>
                          </m:r>
                        </m:den>
                      </m:f>
                    </m:e>
                  </m:rad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n-1</m:t>
                          </m:r>
                        </m:den>
                      </m:f>
                    </m:e>
                  </m:rad>
                </m:den>
              </m:f>
            </m:oMath>
          </m:oMathPara>
        </w:p>
        <w:p w14:paraId="45658983" w14:textId="25D34575" w:rsidR="004E0F74" w:rsidRPr="00B23036" w:rsidRDefault="004E0F74" w:rsidP="004E0F74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ρ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  <m:r>
                    <w:rPr>
                      <w:rFonts w:ascii="Latin Modern Math" w:hAnsi="Latin Modern Math"/>
                      <w:lang w:val="es-ES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Latin Modern Math" w:hAnsi="Latin Modern Math"/>
                          <w:lang w:val="es-ES"/>
                        </w:rPr>
                        <m:t>n-1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n-1</m:t>
                          </m:r>
                        </m:den>
                      </m:f>
                    </m:e>
                  </m:rad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s-ES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Latin Modern Math" w:hAnsi="Latin Modern Math"/>
                                                      <w:i/>
                                                      <w:lang w:val="es-E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Latin Modern Math" w:hAnsi="Latin Modern Math"/>
                                                      <w:lang w:val="es-ES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Latin Modern Math" w:hAnsi="Latin Modern Math"/>
                                                      <w:lang w:val="es-ES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s-ES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Latin Modern Math" w:hAnsi="Latin Modern Math"/>
                                                      <w:i/>
                                                      <w:lang w:val="es-E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Latin Modern Math" w:hAnsi="Latin Modern Math"/>
                                                      <w:lang w:val="es-ES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Latin Modern Math" w:hAnsi="Latin Modern Math"/>
                                                      <w:lang w:val="es-ES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s-ES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s-ES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Latin Modern Math" w:hAnsi="Latin Modern Math"/>
                                                      <w:i/>
                                                      <w:lang w:val="es-E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Latin Modern Math" w:hAnsi="Latin Modern Math"/>
                                                      <w:lang w:val="es-ES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Latin Modern Math" w:hAnsi="Latin Modern Math"/>
                                                      <w:lang w:val="es-ES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s-ES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Latin Modern Math" w:hAnsi="Latin Modern Math"/>
                                                      <w:i/>
                                                      <w:lang w:val="es-E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Latin Modern Math" w:hAnsi="Latin Modern Math"/>
                                                      <w:lang w:val="es-ES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Latin Modern Math" w:hAnsi="Latin Modern Math"/>
                                                      <w:lang w:val="es-ES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s-ES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n-1</m:t>
                          </m:r>
                        </m:den>
                      </m:f>
                    </m:e>
                  </m:rad>
                </m:den>
              </m:f>
            </m:oMath>
          </m:oMathPara>
        </w:p>
        <w:p w14:paraId="48DC11B1" w14:textId="59749A64" w:rsidR="00F77CFD" w:rsidRPr="00B23036" w:rsidRDefault="00F77CFD" w:rsidP="00F77CFD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ρ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X,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1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Latin Modern Math" w:hAnsi="Latin Modern Math"/>
                          <w:lang w:val="es-ES"/>
                        </w:rPr>
                        <m:t>n-1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n-1</m:t>
                          </m:r>
                        </m:den>
                      </m:f>
                    </m:e>
                  </m:rad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n-1</m:t>
                          </m:r>
                        </m:den>
                      </m:f>
                    </m:e>
                  </m:rad>
                </m:den>
              </m:f>
            </m:oMath>
          </m:oMathPara>
        </w:p>
        <w:p w14:paraId="4D7A0143" w14:textId="06E15448" w:rsidR="00C51826" w:rsidRPr="00B23036" w:rsidRDefault="00C51826" w:rsidP="00C51826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ρ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X,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1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Latin Modern Math" w:hAnsi="Latin Modern Math"/>
                          <w:lang w:val="es-ES"/>
                        </w:rPr>
                        <m:t>n-1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n-1</m:t>
                          </m:r>
                        </m:den>
                      </m:f>
                    </m:e>
                  </m:rad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n-1</m:t>
                          </m:r>
                        </m:den>
                      </m:f>
                    </m:e>
                  </m:rad>
                </m:den>
              </m:f>
            </m:oMath>
          </m:oMathPara>
        </w:p>
        <w:p w14:paraId="4F92B602" w14:textId="32E4C9D0" w:rsidR="0034093F" w:rsidRPr="00B23036" w:rsidRDefault="0034093F" w:rsidP="0034093F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ρ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X,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Latin Modern Math" w:hAnsi="Latin Modern Math"/>
                          <w:lang w:val="es-ES"/>
                        </w:rPr>
                        <m:t>n-1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n-1</m:t>
                          </m:r>
                        </m:den>
                      </m:f>
                    </m:e>
                  </m:rad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n-1</m:t>
                          </m:r>
                        </m:den>
                      </m:f>
                    </m:e>
                  </m:rad>
                </m:den>
              </m:f>
            </m:oMath>
          </m:oMathPara>
        </w:p>
        <w:p w14:paraId="1303894C" w14:textId="3A75762D" w:rsidR="0030433B" w:rsidRPr="00B23036" w:rsidRDefault="0030433B" w:rsidP="0030433B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ρ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X,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Latin Modern Math" w:hAnsi="Latin Modern Math"/>
                          <w:lang w:val="es-ES"/>
                        </w:rPr>
                        <m:t>n-1</m:t>
                      </m:r>
                    </m:den>
                  </m:f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Latin Modern Math" w:hAnsi="Latin Modern Math"/>
                          <w:lang w:val="es-ES"/>
                        </w:rPr>
                        <m:t>n-1</m:t>
                      </m:r>
                    </m:den>
                  </m:f>
                </m:den>
              </m:f>
              <m:r>
                <w:rPr>
                  <w:rFonts w:ascii="Latin Modern Math" w:hAnsi="Latin Modern Math"/>
                  <w:lang w:val="es-ES"/>
                </w:rPr>
                <m:t>=1</m:t>
              </m:r>
            </m:oMath>
          </m:oMathPara>
        </w:p>
        <w:p w14:paraId="5FC1C5AE" w14:textId="77777777" w:rsidR="00C51473" w:rsidRPr="00C51473" w:rsidRDefault="00C51473" w:rsidP="004810A1">
          <w:pPr>
            <w:rPr>
              <w:rFonts w:asciiTheme="minorHAnsi" w:hAnsiTheme="minorHAnsi"/>
              <w:lang w:val="es-ES"/>
            </w:rPr>
          </w:pPr>
        </w:p>
        <w:p w14:paraId="12B91D7A" w14:textId="79F7DD85" w:rsidR="005004C3" w:rsidRPr="005004C3" w:rsidRDefault="00976469" w:rsidP="003D68FC">
          <w:pPr>
            <w:pStyle w:val="Heading1"/>
            <w:numPr>
              <w:ilvl w:val="0"/>
              <w:numId w:val="0"/>
            </w:numPr>
            <w:ind w:left="504" w:hanging="504"/>
            <w:rPr>
              <w:lang w:val="es-ES"/>
            </w:rPr>
          </w:pPr>
          <w:bookmarkStart w:id="10" w:name="_Toc145955875"/>
          <w:r>
            <w:rPr>
              <w:lang w:val="es-ES"/>
            </w:rPr>
            <w:t xml:space="preserve">Supuestos </w:t>
          </w:r>
          <w:r w:rsidR="005004C3">
            <w:rPr>
              <w:lang w:val="es-ES"/>
            </w:rPr>
            <w:t>Clásicos</w:t>
          </w:r>
          <w:bookmarkEnd w:id="10"/>
        </w:p>
        <w:p w14:paraId="75CD70E0" w14:textId="2AD61DA6" w:rsidR="008D39BA" w:rsidRDefault="002D4ACF" w:rsidP="002D4ACF">
          <w:pPr>
            <w:pStyle w:val="Heading2"/>
            <w:rPr>
              <w:lang w:val="es-ES"/>
            </w:rPr>
          </w:pPr>
          <w:bookmarkStart w:id="11" w:name="_Toc145955876"/>
          <w:r>
            <w:rPr>
              <w:lang w:val="es-ES"/>
            </w:rPr>
            <w:t>Linealidad</w:t>
          </w:r>
          <w:bookmarkEnd w:id="11"/>
        </w:p>
        <w:p w14:paraId="272B2E20" w14:textId="39F0DF80" w:rsidR="00325184" w:rsidRDefault="006069BE" w:rsidP="00325184">
          <w:pPr>
            <w:rPr>
              <w:lang w:val="es-ES"/>
            </w:rPr>
          </w:pPr>
          <w:r>
            <w:rPr>
              <w:lang w:val="es-ES"/>
            </w:rPr>
            <w:t xml:space="preserve">Es lineal en los </w:t>
          </w:r>
          <w:r w:rsidR="0013110A">
            <w:rPr>
              <w:lang w:val="es-ES"/>
            </w:rPr>
            <w:t>parámetros (no en las variables).</w:t>
          </w:r>
        </w:p>
        <w:p w14:paraId="32EE75BF" w14:textId="233C83A9" w:rsidR="00933E67" w:rsidRDefault="00933E67" w:rsidP="00933E67">
          <w:pPr>
            <w:pStyle w:val="Heading2"/>
            <w:rPr>
              <w:lang w:val="es-ES"/>
            </w:rPr>
          </w:pPr>
          <w:bookmarkStart w:id="12" w:name="_Toc145955877"/>
          <w:r>
            <w:rPr>
              <w:lang w:val="es-ES"/>
            </w:rPr>
            <w:lastRenderedPageBreak/>
            <w:t>X no aleatoria</w:t>
          </w:r>
          <w:bookmarkEnd w:id="12"/>
        </w:p>
        <w:p w14:paraId="42A4DDAC" w14:textId="28E90874" w:rsidR="009A6E8C" w:rsidRDefault="00C42E43" w:rsidP="009A6E8C">
          <w:pPr>
            <w:pStyle w:val="Heading2"/>
            <w:rPr>
              <w:lang w:val="es-ES"/>
            </w:rPr>
          </w:pPr>
          <w:bookmarkStart w:id="13" w:name="_Toc145955878"/>
          <w:r>
            <w:rPr>
              <w:lang w:val="es-ES"/>
            </w:rPr>
            <w:t>Exogeneidad</w:t>
          </w:r>
          <w:bookmarkEnd w:id="13"/>
        </w:p>
        <w:p w14:paraId="6BD33BFC" w14:textId="684C5682" w:rsidR="00C42E43" w:rsidRPr="00C42E43" w:rsidRDefault="00C42E43" w:rsidP="00C42E43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r>
                <w:rPr>
                  <w:rFonts w:ascii="Latin Modern Math" w:hAnsi="Latin Modern Math"/>
                  <w:lang w:val="es-ES"/>
                </w:rPr>
                <m:t>(u)</m:t>
              </m:r>
              <m:r>
                <w:rPr>
                  <w:rFonts w:ascii="Latin Modern Math" w:hAnsi="Latin Modern Math"/>
                  <w:lang w:val="es-ES"/>
                </w:rPr>
                <m:t>=0</m:t>
              </m:r>
            </m:oMath>
          </m:oMathPara>
        </w:p>
        <w:p w14:paraId="27867214" w14:textId="77777777" w:rsidR="00C42E43" w:rsidRPr="00C42E43" w:rsidRDefault="00C42E43" w:rsidP="00C42E43">
          <w:pPr>
            <w:rPr>
              <w:lang w:val="es-ES"/>
            </w:rPr>
          </w:pPr>
        </w:p>
        <w:p w14:paraId="0E74038C" w14:textId="6C3675A2" w:rsidR="00C42E43" w:rsidRPr="00C42E43" w:rsidRDefault="00C42E43" w:rsidP="00C42E43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u</m:t>
                  </m:r>
                </m:e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=0</m:t>
              </m:r>
            </m:oMath>
          </m:oMathPara>
        </w:p>
        <w:p w14:paraId="326C968E" w14:textId="15E88266" w:rsidR="00933E67" w:rsidRDefault="00271325" w:rsidP="00C42E43">
          <w:pPr>
            <w:pStyle w:val="Heading2"/>
            <w:rPr>
              <w:lang w:val="es-ES"/>
            </w:rPr>
          </w:pPr>
          <w:bookmarkStart w:id="14" w:name="_Toc145955879"/>
          <w:r>
            <w:rPr>
              <w:lang w:val="es-ES"/>
            </w:rPr>
            <w:t>Homocedasticidad</w:t>
          </w:r>
          <w:bookmarkEnd w:id="14"/>
        </w:p>
        <w:p w14:paraId="77A2F566" w14:textId="5FF03018" w:rsidR="00271325" w:rsidRPr="00D75BAB" w:rsidRDefault="00271325" w:rsidP="00271325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V</m:t>
              </m:r>
              <m:r>
                <w:rPr>
                  <w:rFonts w:ascii="Latin Modern Math" w:hAnsi="Latin Modern Math"/>
                  <w:lang w:val="es-ES"/>
                </w:rPr>
                <m:t>ar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</m:oMath>
          </m:oMathPara>
        </w:p>
        <w:p w14:paraId="2A3DA994" w14:textId="1CBAC952" w:rsidR="00D75BAB" w:rsidRPr="006A202F" w:rsidRDefault="00D75BAB" w:rsidP="00271325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u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</m:oMath>
          </m:oMathPara>
        </w:p>
        <w:p w14:paraId="6EA7ACCB" w14:textId="20D5C5E0" w:rsidR="006A202F" w:rsidRDefault="00D75BAB" w:rsidP="00271325">
          <w:pPr>
            <w:rPr>
              <w:lang w:val="es-ES"/>
            </w:rPr>
          </w:pPr>
          <w:r>
            <w:rPr>
              <w:lang w:val="es-ES"/>
            </w:rPr>
            <w:t>Demostración: por</w:t>
          </w:r>
          <w:r w:rsidR="006A202F">
            <w:rPr>
              <w:lang w:val="es-ES"/>
            </w:rPr>
            <w:t xml:space="preserve"> </w:t>
          </w:r>
          <m:oMath>
            <m:r>
              <w:rPr>
                <w:rFonts w:ascii="Latin Modern Math" w:hAnsi="Latin Modern Math"/>
                <w:lang w:val="es-ES"/>
              </w:rPr>
              <m:t>Var</m:t>
            </m:r>
            <m:d>
              <m:d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</m:d>
            <m:r>
              <w:rPr>
                <w:rFonts w:ascii="Latin Modern Math" w:hAnsi="Latin Modern Math"/>
                <w:lang w:val="es-ES"/>
              </w:rPr>
              <m:t>=</m:t>
            </m:r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u</m:t>
                    </m:r>
                  </m:e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</m:sup>
                </m:sSup>
              </m:e>
            </m:d>
            <m:r>
              <w:rPr>
                <w:rFonts w:ascii="Latin Modern Math" w:hAnsi="Latin Modern Math"/>
                <w:lang w:val="es-ES"/>
              </w:rPr>
              <m:t>-</m:t>
            </m:r>
            <m:r>
              <w:rPr>
                <w:rFonts w:ascii="Latin Modern Math" w:hAnsi="Latin Modern Math"/>
                <w:lang w:val="es-ES"/>
              </w:rPr>
              <m:t>E</m:t>
            </m:r>
            <m:sSup>
              <m:sSup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u</m:t>
                    </m:r>
                  </m:e>
                </m:d>
              </m:e>
              <m:sup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p>
          </m:oMath>
          <w:r w:rsidR="008865AF">
            <w:rPr>
              <w:lang w:val="es-ES"/>
            </w:rPr>
            <w:t xml:space="preserve"> y </w:t>
          </w:r>
          <w:r>
            <w:rPr>
              <w:lang w:val="es-ES"/>
            </w:rPr>
            <w:t xml:space="preserve">por </w:t>
          </w:r>
          <w:r w:rsidR="008865AF">
            <w:rPr>
              <w:lang w:val="es-ES"/>
            </w:rPr>
            <w:t xml:space="preserve">exogeneidad </w:t>
          </w:r>
          <m:oMath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r>
                  <w:rPr>
                    <w:rFonts w:ascii="Latin Modern Math" w:hAnsi="Latin Modern Math"/>
                    <w:lang w:val="es-ES"/>
                  </w:rPr>
                  <m:t>u</m:t>
                </m:r>
              </m:e>
            </m:d>
            <m:r>
              <w:rPr>
                <w:rFonts w:ascii="Latin Modern Math" w:hAnsi="Latin Modern Math"/>
                <w:lang w:val="es-ES"/>
              </w:rPr>
              <m:t>=0</m:t>
            </m:r>
          </m:oMath>
        </w:p>
        <w:p w14:paraId="233A144D" w14:textId="1996E03B" w:rsidR="001B1DA0" w:rsidRDefault="001B1DA0" w:rsidP="001B1DA0">
          <w:pPr>
            <w:pStyle w:val="Heading2"/>
            <w:rPr>
              <w:lang w:val="es-ES"/>
            </w:rPr>
          </w:pPr>
          <w:bookmarkStart w:id="15" w:name="_Toc145955880"/>
          <w:r>
            <w:rPr>
              <w:lang w:val="es-ES"/>
            </w:rPr>
            <w:t>No correlación serial</w:t>
          </w:r>
          <w:bookmarkEnd w:id="15"/>
        </w:p>
        <w:p w14:paraId="3E776846" w14:textId="1FCF5858" w:rsidR="001B1DA0" w:rsidRPr="008F5170" w:rsidRDefault="00B33AA2" w:rsidP="001B1DA0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cov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=0</m:t>
              </m:r>
              <m:r>
                <w:rPr>
                  <w:rFonts w:ascii="Latin Modern Math" w:hAnsi="Latin Modern Math"/>
                  <w:lang w:val="es-ES"/>
                </w:rPr>
                <m:t>,  i≠j</m:t>
              </m:r>
            </m:oMath>
          </m:oMathPara>
        </w:p>
        <w:p w14:paraId="51F16DBB" w14:textId="14B1D1C1" w:rsidR="008F5170" w:rsidRPr="00870E68" w:rsidRDefault="008F5170" w:rsidP="001B1DA0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Latin Modern Math" w:hAnsi="Latin Modern Math"/>
                  <w:lang w:val="es-ES"/>
                </w:rPr>
                <m:t>=0</m:t>
              </m:r>
            </m:oMath>
          </m:oMathPara>
        </w:p>
        <w:p w14:paraId="592DE4F8" w14:textId="1564B1D1" w:rsidR="00870E68" w:rsidRDefault="00D75BAB" w:rsidP="001B1DA0">
          <w:pPr>
            <w:rPr>
              <w:rFonts w:ascii="Latin Modern Math" w:hAnsi="Latin Modern Math"/>
              <w:i/>
              <w:lang w:val="es-ES"/>
            </w:rPr>
          </w:pPr>
          <w:r>
            <w:rPr>
              <w:lang w:val="es-ES"/>
            </w:rPr>
            <w:t xml:space="preserve">Demostración: </w:t>
          </w:r>
          <m:oMath>
            <m:r>
              <w:rPr>
                <w:rFonts w:ascii="Latin Modern Math" w:hAnsi="Latin Modern Math"/>
                <w:lang w:val="es-ES"/>
              </w:rPr>
              <m:t>cov</m:t>
            </m:r>
            <m:d>
              <m:d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u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lang w:val="es-ES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u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j</m:t>
                    </m:r>
                  </m:sub>
                </m:sSub>
              </m:e>
            </m:d>
            <m:r>
              <w:rPr>
                <w:rFonts w:ascii="Latin Modern Math" w:hAnsi="Latin Modern Math"/>
                <w:lang w:val="es-ES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-E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j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-E(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j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Latin Modern Math" w:hAnsi="Latin Modern Math"/>
                <w:lang w:val="es-ES"/>
              </w:rPr>
              <m:t>=0</m:t>
            </m:r>
          </m:oMath>
          <w:r w:rsidR="002D2018">
            <w:rPr>
              <w:lang w:val="es-ES"/>
            </w:rPr>
            <w:t xml:space="preserve">, por exogeneidad la esperanza de los </w:t>
          </w:r>
          <w:r w:rsidR="00786DA3">
            <w:rPr>
              <w:lang w:val="es-ES"/>
            </w:rPr>
            <w:t>errores es 0,</w:t>
          </w:r>
          <w:r w:rsidR="00786DA3" w:rsidRPr="00786DA3">
            <w:rPr>
              <w:rFonts w:ascii="Latin Modern Math" w:hAnsi="Latin Modern Math"/>
              <w:i/>
              <w:lang w:val="es-ES"/>
            </w:rPr>
            <w:t xml:space="preserve"> </w:t>
          </w:r>
          <m:oMath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j</m:t>
                        </m:r>
                      </m:sub>
                    </m:sSub>
                  </m:e>
                </m:d>
              </m:e>
            </m:d>
            <m:r>
              <w:rPr>
                <w:rFonts w:ascii="Latin Modern Math" w:hAnsi="Latin Modern Math"/>
                <w:lang w:val="es-ES"/>
              </w:rPr>
              <m:t>=0</m:t>
            </m:r>
          </m:oMath>
        </w:p>
        <w:p w14:paraId="43D79976" w14:textId="3B91BB00" w:rsidR="004236AA" w:rsidRDefault="004236AA" w:rsidP="004236AA">
          <w:pPr>
            <w:pStyle w:val="Heading2"/>
            <w:rPr>
              <w:lang w:val="es-ES"/>
            </w:rPr>
          </w:pPr>
          <w:bookmarkStart w:id="16" w:name="_Toc145955881"/>
          <w:r>
            <w:rPr>
              <w:lang w:val="es-ES"/>
            </w:rPr>
            <w:t>No multicolinealidad perfecta</w:t>
          </w:r>
          <w:bookmarkEnd w:id="16"/>
        </w:p>
        <w:p w14:paraId="7B00DD15" w14:textId="6C38D1AD" w:rsidR="004603CE" w:rsidRDefault="006540B3" w:rsidP="004236AA">
          <w:pPr>
            <w:rPr>
              <w:lang w:val="es-ES"/>
            </w:rPr>
          </w:pPr>
          <w:r>
            <w:rPr>
              <w:lang w:val="es-ES"/>
            </w:rPr>
            <w:t xml:space="preserve">Para que exista un estimador de beta tiene que </w:t>
          </w:r>
          <w:r w:rsidR="004603CE">
            <w:rPr>
              <w:lang w:val="es-ES"/>
            </w:rPr>
            <w:t xml:space="preserve">las x </w:t>
          </w:r>
          <w:r>
            <w:rPr>
              <w:lang w:val="es-ES"/>
            </w:rPr>
            <w:t>no ser todas iguales</w:t>
          </w:r>
          <w:r w:rsidR="004603CE">
            <w:rPr>
              <w:lang w:val="es-ES"/>
            </w:rPr>
            <w:t>.</w:t>
          </w:r>
          <w:r w:rsidR="00720353">
            <w:rPr>
              <w:lang w:val="es-ES"/>
            </w:rPr>
            <w:t xml:space="preserve"> No hay relaciones lineales exactas entre las variables independientes</w:t>
          </w:r>
          <w:r w:rsidR="00377440">
            <w:rPr>
              <w:lang w:val="es-ES"/>
            </w:rPr>
            <w:t xml:space="preserve">: mirar </w:t>
          </w:r>
          <w:r w:rsidR="00377440">
            <w:rPr>
              <w:i/>
              <w:iCs/>
              <w:lang w:val="es-ES"/>
            </w:rPr>
            <w:t>cada</w:t>
          </w:r>
          <w:r w:rsidR="00377440">
            <w:rPr>
              <w:lang w:val="es-ES"/>
            </w:rPr>
            <w:t xml:space="preserve"> una de las variables independientes contra cada una de las otras. Si una variable independiente</w:t>
          </w:r>
          <w:r w:rsidR="007E4E32">
            <w:rPr>
              <w:lang w:val="es-ES"/>
            </w:rPr>
            <w:t xml:space="preserve"> del modelo es combinación lineal de otra, tiene colinealidad perfecta. </w:t>
          </w:r>
          <w:r w:rsidR="00B659BF">
            <w:rPr>
              <w:lang w:val="es-ES"/>
            </w:rPr>
            <w:t xml:space="preserve">Las variables pueden estar </w:t>
          </w:r>
          <w:r w:rsidR="000C3FE6">
            <w:rPr>
              <w:lang w:val="es-ES"/>
            </w:rPr>
            <w:t>correlacionadas,</w:t>
          </w:r>
          <w:r w:rsidR="00B659BF">
            <w:rPr>
              <w:lang w:val="es-ES"/>
            </w:rPr>
            <w:t xml:space="preserve"> pero no pueden tener </w:t>
          </w:r>
          <w:r w:rsidR="000C3FE6">
            <w:rPr>
              <w:lang w:val="es-ES"/>
            </w:rPr>
            <w:t>correlación</w:t>
          </w:r>
          <w:r w:rsidR="00B659BF">
            <w:rPr>
              <w:lang w:val="es-ES"/>
            </w:rPr>
            <w:t xml:space="preserve"> perfecta.</w:t>
          </w:r>
          <w:r w:rsidR="00E951A4">
            <w:rPr>
              <w:lang w:val="es-ES"/>
            </w:rPr>
            <w:t xml:space="preserve"> Se tiene que cumplir que </w:t>
          </w:r>
          <m:oMath>
            <m:r>
              <w:rPr>
                <w:rFonts w:ascii="Latin Modern Math" w:hAnsi="Latin Modern Math"/>
                <w:lang w:val="es-ES"/>
              </w:rPr>
              <m:t>n&lt;k+1</m:t>
            </m:r>
          </m:oMath>
        </w:p>
        <w:p w14:paraId="0FC089FF" w14:textId="64FE8567" w:rsidR="00362DED" w:rsidRPr="00377440" w:rsidRDefault="009C5BD0" w:rsidP="004236AA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k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j≠k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j</m:t>
                      </m:r>
                    </m:sub>
                  </m:sSub>
                </m:e>
              </m:nary>
            </m:oMath>
          </m:oMathPara>
        </w:p>
        <w:p w14:paraId="5DC886BF" w14:textId="0C958F54" w:rsidR="00BA49C4" w:rsidRDefault="00BA49C4" w:rsidP="00AF0694">
          <w:pPr>
            <w:pStyle w:val="Heading1"/>
            <w:rPr>
              <w:rFonts w:eastAsia="Times New Roman"/>
              <w:lang w:val="es-ES"/>
            </w:rPr>
          </w:pPr>
          <w:bookmarkStart w:id="17" w:name="_Toc145955882"/>
          <w:r>
            <w:rPr>
              <w:rFonts w:eastAsia="Times New Roman"/>
              <w:lang w:val="es-ES"/>
            </w:rPr>
            <w:t>Propiedades del MCO</w:t>
          </w:r>
          <w:bookmarkEnd w:id="17"/>
        </w:p>
        <w:p w14:paraId="63D21821" w14:textId="3000AD15" w:rsidR="002666DD" w:rsidRDefault="002666DD" w:rsidP="001B7E23">
          <w:pPr>
            <w:pStyle w:val="Heading2"/>
            <w:rPr>
              <w:lang w:val="es-ES"/>
            </w:rPr>
          </w:pPr>
          <w:bookmarkStart w:id="18" w:name="_Toc145955883"/>
          <w:r>
            <w:rPr>
              <w:lang w:val="es-ES"/>
            </w:rPr>
            <w:t>Suma de los residuos es 0</w:t>
          </w:r>
          <w:bookmarkEnd w:id="18"/>
        </w:p>
        <w:p w14:paraId="12B30926" w14:textId="6C80D9CD" w:rsidR="002666DD" w:rsidRPr="00976469" w:rsidRDefault="002666DD" w:rsidP="002666DD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  <w:lang w:val="es-ES"/>
                </w:rPr>
                <m:t>=0</m:t>
              </m:r>
            </m:oMath>
          </m:oMathPara>
        </w:p>
        <w:p w14:paraId="74BCF36F" w14:textId="4E8FFD5F" w:rsidR="00976469" w:rsidRDefault="00976469" w:rsidP="002666DD">
          <w:pPr>
            <w:rPr>
              <w:rFonts w:asciiTheme="majorHAnsi" w:eastAsiaTheme="majorEastAsia" w:hAnsiTheme="majorHAnsi" w:cstheme="majorBidi"/>
              <w:lang w:val="es-ES"/>
            </w:rPr>
          </w:pPr>
          <w:r>
            <w:rPr>
              <w:rFonts w:asciiTheme="majorHAnsi" w:eastAsiaTheme="majorEastAsia" w:hAnsiTheme="majorHAnsi" w:cstheme="majorBidi"/>
              <w:lang w:val="es-ES"/>
            </w:rPr>
            <w:t xml:space="preserve">Esto también es la contraparte muestral del supuesto de media </w:t>
          </w:r>
          <w:r w:rsidR="00533524">
            <w:rPr>
              <w:rFonts w:asciiTheme="majorHAnsi" w:eastAsiaTheme="majorEastAsia" w:hAnsiTheme="majorHAnsi" w:cstheme="majorBidi"/>
              <w:lang w:val="es-ES"/>
            </w:rPr>
            <w:t>de los residuos 0</w:t>
          </w:r>
          <w:r w:rsidR="006B1289">
            <w:rPr>
              <w:rFonts w:asciiTheme="majorHAnsi" w:eastAsiaTheme="majorEastAsia" w:hAnsiTheme="majorHAnsi" w:cstheme="majorBidi"/>
              <w:lang w:val="es-ES"/>
            </w:rPr>
            <w:t>.</w:t>
          </w:r>
        </w:p>
        <w:p w14:paraId="387F17B4" w14:textId="2653F2BB" w:rsidR="006B1289" w:rsidRDefault="006B1289" w:rsidP="002666DD">
          <w:pPr>
            <w:rPr>
              <w:rFonts w:asciiTheme="majorHAnsi" w:eastAsiaTheme="majorEastAsia" w:hAnsiTheme="majorHAnsi" w:cstheme="majorBidi"/>
              <w:lang w:val="es-ES"/>
            </w:rPr>
          </w:pPr>
          <w:r>
            <w:rPr>
              <w:rFonts w:asciiTheme="majorHAnsi" w:eastAsiaTheme="majorEastAsia" w:hAnsiTheme="majorHAnsi" w:cstheme="majorBidi"/>
              <w:lang w:val="es-ES"/>
            </w:rPr>
            <w:t>Es una condición de primer orden</w:t>
          </w:r>
          <w:r w:rsidR="009C54CC">
            <w:rPr>
              <w:rFonts w:asciiTheme="majorHAnsi" w:eastAsiaTheme="majorEastAsia" w:hAnsiTheme="majorHAnsi" w:cstheme="majorBidi"/>
              <w:lang w:val="es-ES"/>
            </w:rPr>
            <w:t xml:space="preserve"> al minimizar SRC.</w:t>
          </w:r>
        </w:p>
        <w:p w14:paraId="034FC00A" w14:textId="66CB1549" w:rsidR="00533524" w:rsidRDefault="00533524" w:rsidP="001B7E23">
          <w:pPr>
            <w:pStyle w:val="Heading2"/>
            <w:rPr>
              <w:lang w:val="es-ES"/>
            </w:rPr>
          </w:pPr>
          <w:bookmarkStart w:id="19" w:name="_Toc145955884"/>
          <w:r>
            <w:rPr>
              <w:lang w:val="es-ES"/>
            </w:rPr>
            <w:t>Suma de</w:t>
          </w:r>
          <w:r>
            <w:rPr>
              <w:lang w:val="es-ES"/>
            </w:rPr>
            <w:t>l producto de</w:t>
          </w:r>
          <w:r>
            <w:rPr>
              <w:lang w:val="es-ES"/>
            </w:rPr>
            <w:t xml:space="preserve"> los residuos </w:t>
          </w:r>
          <w:r>
            <w:rPr>
              <w:lang w:val="es-ES"/>
            </w:rPr>
            <w:t xml:space="preserve">con x </w:t>
          </w:r>
          <w:r>
            <w:rPr>
              <w:lang w:val="es-ES"/>
            </w:rPr>
            <w:t>es 0</w:t>
          </w:r>
          <w:bookmarkEnd w:id="19"/>
        </w:p>
        <w:p w14:paraId="6EFEDD98" w14:textId="01C40D7A" w:rsidR="00533524" w:rsidRPr="00976469" w:rsidRDefault="00533524" w:rsidP="00533524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  <w:lang w:val="es-ES"/>
                </w:rPr>
                <m:t>=0</m:t>
              </m:r>
            </m:oMath>
          </m:oMathPara>
        </w:p>
        <w:p w14:paraId="382B2E5F" w14:textId="11C786FF" w:rsidR="00AF0694" w:rsidRDefault="00533524" w:rsidP="00557652">
          <w:pPr>
            <w:rPr>
              <w:rFonts w:asciiTheme="majorHAnsi" w:eastAsiaTheme="majorEastAsia" w:hAnsiTheme="majorHAnsi" w:cstheme="majorBidi"/>
              <w:lang w:val="es-ES"/>
            </w:rPr>
          </w:pPr>
          <w:r>
            <w:rPr>
              <w:rFonts w:asciiTheme="majorHAnsi" w:eastAsiaTheme="majorEastAsia" w:hAnsiTheme="majorHAnsi" w:cstheme="majorBidi"/>
              <w:lang w:val="es-ES"/>
            </w:rPr>
            <w:t xml:space="preserve">Esto también es la contraparte muestral del supuesto de media </w:t>
          </w:r>
          <w:r w:rsidR="005E03CC">
            <w:rPr>
              <w:rFonts w:asciiTheme="majorHAnsi" w:eastAsiaTheme="majorEastAsia" w:hAnsiTheme="majorHAnsi" w:cstheme="majorBidi"/>
              <w:lang w:val="es-ES"/>
            </w:rPr>
            <w:t xml:space="preserve">condicional </w:t>
          </w:r>
          <w:r>
            <w:rPr>
              <w:rFonts w:asciiTheme="majorHAnsi" w:eastAsiaTheme="majorEastAsia" w:hAnsiTheme="majorHAnsi" w:cstheme="majorBidi"/>
              <w:lang w:val="es-ES"/>
            </w:rPr>
            <w:t>de los residuos 0</w:t>
          </w:r>
          <w:r w:rsidR="005E03CC">
            <w:rPr>
              <w:rFonts w:asciiTheme="majorHAnsi" w:eastAsiaTheme="majorEastAsia" w:hAnsiTheme="majorHAnsi" w:cstheme="majorBidi"/>
              <w:lang w:val="es-ES"/>
            </w:rPr>
            <w:t>.</w:t>
          </w:r>
        </w:p>
        <w:p w14:paraId="29C82275" w14:textId="7EAB0FFE" w:rsidR="000F598B" w:rsidRDefault="000F598B" w:rsidP="00557652">
          <w:pPr>
            <w:rPr>
              <w:rFonts w:asciiTheme="majorHAnsi" w:eastAsiaTheme="majorEastAsia" w:hAnsiTheme="majorHAnsi" w:cstheme="majorBidi"/>
              <w:lang w:val="es-ES"/>
            </w:rPr>
          </w:pPr>
          <w:r>
            <w:rPr>
              <w:rFonts w:asciiTheme="majorHAnsi" w:eastAsiaTheme="majorEastAsia" w:hAnsiTheme="majorHAnsi" w:cstheme="majorBidi"/>
              <w:lang w:val="es-ES"/>
            </w:rPr>
            <w:lastRenderedPageBreak/>
            <w:t xml:space="preserve">Demostración: </w:t>
          </w:r>
          <m:oMath>
            <m:r>
              <w:rPr>
                <w:rFonts w:ascii="Latin Modern Math" w:eastAsiaTheme="majorEastAsia" w:hAnsi="Latin Modern Math" w:cstheme="majorBidi"/>
                <w:lang w:val="es-ES"/>
              </w:rPr>
              <m:t>cov</m:t>
            </m:r>
            <m:d>
              <m:dPr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ajorEastAsia" w:hAnsi="Latin Modern Math" w:cstheme="majorBidi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i</m:t>
                    </m:r>
                  </m:sub>
                </m:sSub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,</m:t>
                </m:r>
                <m:sSub>
                  <m:sSubPr>
                    <m:ctrlPr>
                      <w:rPr>
                        <w:rFonts w:ascii="Latin Modern Math" w:eastAsiaTheme="majorEastAsia" w:hAnsi="Latin Modern Math" w:cstheme="majorBidi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Latin Modern Math" w:eastAsiaTheme="majorEastAsia" w:hAnsi="Latin Modern Math" w:cstheme="majorBidi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ajorEastAsia" w:hAnsi="Latin Modern Math" w:cstheme="majorBidi"/>
                            <w:lang w:val="es-E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i</m:t>
                    </m:r>
                  </m:sub>
                </m:sSub>
              </m:e>
            </m:d>
            <m:r>
              <w:rPr>
                <w:rFonts w:ascii="Latin Modern Math" w:eastAsiaTheme="majorEastAsia" w:hAnsi="Latin Modern Math" w:cstheme="majorBidi"/>
                <w:lang w:val="es-ES"/>
              </w:rPr>
              <m:t>=</m:t>
            </m:r>
            <m:f>
              <m:fPr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fPr>
              <m:num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1</m:t>
                </m:r>
              </m:num>
              <m:den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n-1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Latin Modern Math" w:eastAsiaTheme="majorEastAsia" w:hAnsi="Latin Modern Math" w:cstheme="majorBidi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Latin Modern Math" w:eastAsiaTheme="majorEastAsia" w:hAnsi="Latin Modern Math" w:cstheme="majorBidi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ajorEastAsia" w:hAnsi="Latin Modern Math" w:cstheme="majorBidi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ajorEastAsia" w:hAnsi="Latin Modern Math" w:cstheme="majorBidi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ajorEastAsia" w:hAnsi="Latin Modern Math" w:cstheme="majorBidi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eastAsiaTheme="majorEastAsia" w:hAnsi="Latin Modern Math" w:cstheme="majorBidi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eastAsiaTheme="majorEastAsia" w:hAnsi="Latin Modern Math" w:cstheme="majorBidi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Theme="majorEastAsia" w:hAnsi="Latin Modern Math" w:cstheme="majorBidi"/>
                                <w:lang w:val="es-ES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Latin Modern Math" w:eastAsiaTheme="majorEastAsia" w:hAnsi="Latin Modern Math" w:cstheme="majorBidi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ajorEastAsia" w:hAnsi="Latin Modern Math" w:cstheme="majorBidi"/>
                                <w:i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Latin Modern Math" w:eastAsiaTheme="majorEastAsia" w:hAnsi="Latin Modern Math" w:cstheme="majorBidi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s-ES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Latin Modern Math" w:eastAsiaTheme="majorEastAsia" w:hAnsi="Latin Modern Math" w:cstheme="majorBidi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eastAsiaTheme="majorEastAsia" w:hAnsi="Latin Modern Math" w:cstheme="majorBidi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eastAsiaTheme="majorEastAsia" w:hAnsi="Latin Modern Math" w:cstheme="majorBidi"/>
                                <w:i/>
                                <w:lang w:val="es-ES"/>
                              </w:rPr>
                            </m:ctrlPr>
                          </m:accPr>
                          <m:e>
                            <m:acc>
                              <m:accPr>
                                <m:ctrlPr>
                                  <w:rPr>
                                    <w:rFonts w:ascii="Latin Modern Math" w:eastAsiaTheme="majorEastAsia" w:hAnsi="Latin Modern Math" w:cstheme="majorBidi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s-ES"/>
                                  </w:rPr>
                                  <m:t>u</m:t>
                                </m:r>
                              </m:e>
                            </m:acc>
                          </m:e>
                        </m:acc>
                      </m:e>
                    </m:d>
                  </m:e>
                </m:nary>
              </m:e>
            </m:d>
            <m:r>
              <w:rPr>
                <w:rFonts w:ascii="Latin Modern Math" w:eastAsiaTheme="majorEastAsia" w:hAnsi="Latin Modern Math" w:cstheme="majorBidi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accPr>
              <m:e>
                <m:acc>
                  <m:accPr>
                    <m:ctrlPr>
                      <w:rPr>
                        <w:rFonts w:ascii="Latin Modern Math" w:eastAsiaTheme="majorEastAsia" w:hAnsi="Latin Modern Math" w:cstheme="majorBidi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u</m:t>
                    </m:r>
                  </m:e>
                </m:acc>
              </m:e>
            </m:acc>
          </m:oMath>
          <w:r w:rsidR="00091F9C">
            <w:rPr>
              <w:rFonts w:asciiTheme="majorHAnsi" w:eastAsiaTheme="majorEastAsia" w:hAnsiTheme="majorHAnsi" w:cstheme="majorBidi"/>
              <w:lang w:val="es-ES"/>
            </w:rPr>
            <w:t xml:space="preserve"> es 0 por la condición anterior. </w:t>
          </w:r>
          <m:oMath>
            <m:f>
              <m:fPr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fPr>
              <m:num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1</m:t>
                </m:r>
              </m:num>
              <m:den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n-1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Latin Modern Math" w:eastAsiaTheme="majorEastAsia" w:hAnsi="Latin Modern Math" w:cstheme="majorBidi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Latin Modern Math" w:eastAsiaTheme="majorEastAsia" w:hAnsi="Latin Modern Math" w:cstheme="majorBidi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ajorEastAsia" w:hAnsi="Latin Modern Math" w:cstheme="majorBidi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ajorEastAsia" w:hAnsi="Latin Modern Math" w:cstheme="majorBidi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ajorEastAsia" w:hAnsi="Latin Modern Math" w:cstheme="majorBidi"/>
                                <w:lang w:val="es-E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Latin Modern Math" w:eastAsiaTheme="majorEastAsia" w:hAnsi="Latin Modern Math" w:cstheme="majorBidi"/>
                                <w:i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Latin Modern Math" w:eastAsiaTheme="majorEastAsia" w:hAnsi="Latin Modern Math" w:cstheme="majorBidi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s-ES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Latin Modern Math" w:eastAsiaTheme="majorEastAsia" w:hAnsi="Latin Modern Math" w:cstheme="majorBidi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eastAsiaTheme="majorEastAsia" w:hAnsi="Latin Modern Math" w:cstheme="majorBidi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eastAsiaTheme="majorEastAsia" w:hAnsi="Latin Modern Math" w:cstheme="majorBidi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Theme="majorEastAsia" w:hAnsi="Latin Modern Math" w:cstheme="majorBidi"/>
                                <w:lang w:val="es-ES"/>
                              </w:rPr>
                              <m:t>X</m:t>
                            </m:r>
                          </m:e>
                        </m:acc>
                        <m:sSub>
                          <m:sSubPr>
                            <m:ctrlPr>
                              <w:rPr>
                                <w:rFonts w:ascii="Latin Modern Math" w:eastAsiaTheme="majorEastAsia" w:hAnsi="Latin Modern Math" w:cstheme="majorBidi"/>
                                <w:i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Latin Modern Math" w:eastAsiaTheme="majorEastAsia" w:hAnsi="Latin Modern Math" w:cstheme="majorBidi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s-ES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Latin Modern Math" w:eastAsiaTheme="majorEastAsia" w:hAnsi="Latin Modern Math" w:cstheme="majorBidi"/>
                                <w:lang w:val="es-E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Latin Modern Math" w:eastAsiaTheme="majorEastAsia" w:hAnsi="Latin Modern Math" w:cstheme="majorBidi"/>
                <w:lang w:val="es-ES"/>
              </w:rPr>
              <m:t>=</m:t>
            </m:r>
            <m:f>
              <m:fPr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fPr>
              <m:num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1</m:t>
                </m:r>
              </m:num>
              <m:den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n-1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Latin Modern Math" w:eastAsiaTheme="majorEastAsia" w:hAnsi="Latin Modern Math" w:cstheme="majorBidi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eastAsiaTheme="majorEastAsia" w:hAnsi="Latin Modern Math" w:cstheme="majorBidi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ajorEastAsia" w:hAnsi="Latin Modern Math" w:cstheme="majorBidi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ajorEastAsia" w:hAnsi="Latin Modern Math" w:cstheme="majorBidi"/>
                            <w:lang w:val="es-E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Latin Modern Math" w:eastAsiaTheme="majorEastAsia" w:hAnsi="Latin Modern Math" w:cstheme="majorBidi"/>
                            <w:i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Latin Modern Math" w:eastAsiaTheme="majorEastAsia" w:hAnsi="Latin Modern Math" w:cstheme="majorBidi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Theme="majorEastAsia" w:hAnsi="Latin Modern Math" w:cstheme="majorBidi"/>
                                <w:lang w:val="es-E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eastAsiaTheme="majorEastAsia" w:hAnsi="Latin Modern Math" w:cstheme="majorBidi"/>
                            <w:lang w:val="es-E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Latin Modern Math" w:eastAsiaTheme="majorEastAsia" w:hAnsi="Latin Modern Math" w:cstheme="majorBidi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n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Latin Modern Math" w:eastAsiaTheme="majorEastAsia" w:hAnsi="Latin Modern Math" w:cstheme="majorBidi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ajorEastAsia" w:hAnsi="Latin Modern Math" w:cstheme="majorBidi"/>
                            <w:lang w:val="es-ES"/>
                          </w:rPr>
                          <m:t>X</m:t>
                        </m:r>
                      </m:e>
                    </m:acc>
                    <m:sSub>
                      <m:sSubPr>
                        <m:ctrlPr>
                          <w:rPr>
                            <w:rFonts w:ascii="Latin Modern Math" w:eastAsiaTheme="majorEastAsia" w:hAnsi="Latin Modern Math" w:cstheme="majorBidi"/>
                            <w:i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Latin Modern Math" w:eastAsiaTheme="majorEastAsia" w:hAnsi="Latin Modern Math" w:cstheme="majorBidi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Theme="majorEastAsia" w:hAnsi="Latin Modern Math" w:cstheme="majorBidi"/>
                                <w:lang w:val="es-E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eastAsiaTheme="majorEastAsia" w:hAnsi="Latin Modern Math" w:cstheme="majorBidi"/>
                            <w:lang w:val="es-E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Latin Modern Math" w:eastAsiaTheme="majorEastAsia" w:hAnsi="Latin Modern Math" w:cstheme="majorBidi"/>
                <w:lang w:val="es-ES"/>
              </w:rPr>
              <m:t>=</m:t>
            </m:r>
            <m:f>
              <m:fPr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fPr>
              <m:num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1</m:t>
                </m:r>
              </m:num>
              <m:den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n-1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Latin Modern Math" w:eastAsiaTheme="majorEastAsia" w:hAnsi="Latin Modern Math" w:cstheme="majorBidi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eastAsiaTheme="majorEastAsia" w:hAnsi="Latin Modern Math" w:cstheme="majorBidi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ajorEastAsia" w:hAnsi="Latin Modern Math" w:cstheme="majorBidi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ajorEastAsia" w:hAnsi="Latin Modern Math" w:cstheme="majorBidi"/>
                            <w:lang w:val="es-E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Latin Modern Math" w:eastAsiaTheme="majorEastAsia" w:hAnsi="Latin Modern Math" w:cstheme="majorBidi"/>
                            <w:i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Latin Modern Math" w:eastAsiaTheme="majorEastAsia" w:hAnsi="Latin Modern Math" w:cstheme="majorBidi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Theme="majorEastAsia" w:hAnsi="Latin Modern Math" w:cstheme="majorBidi"/>
                                <w:lang w:val="es-E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eastAsiaTheme="majorEastAsia" w:hAnsi="Latin Modern Math" w:cstheme="majorBidi"/>
                            <w:lang w:val="es-E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Latin Modern Math" w:eastAsiaTheme="majorEastAsia" w:hAnsi="Latin Modern Math" w:cstheme="majorBidi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X</m:t>
                    </m:r>
                  </m:e>
                </m:acc>
                <m:nary>
                  <m:naryPr>
                    <m:chr m:val="∑"/>
                    <m:ctrlPr>
                      <w:rPr>
                        <w:rFonts w:ascii="Latin Modern Math" w:eastAsiaTheme="majorEastAsia" w:hAnsi="Latin Modern Math" w:cstheme="majorBidi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eastAsiaTheme="majorEastAsia" w:hAnsi="Latin Modern Math" w:cstheme="majorBidi"/>
                            <w:i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Latin Modern Math" w:eastAsiaTheme="majorEastAsia" w:hAnsi="Latin Modern Math" w:cstheme="majorBidi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Theme="majorEastAsia" w:hAnsi="Latin Modern Math" w:cstheme="majorBidi"/>
                                <w:lang w:val="es-E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eastAsiaTheme="majorEastAsia" w:hAnsi="Latin Modern Math" w:cstheme="majorBidi"/>
                            <w:lang w:val="es-E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Latin Modern Math" w:eastAsiaTheme="majorEastAsia" w:hAnsi="Latin Modern Math" w:cstheme="majorBidi"/>
                <w:lang w:val="es-ES"/>
              </w:rPr>
              <m:t>=</m:t>
            </m:r>
            <m:f>
              <m:fPr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fPr>
              <m:num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1</m:t>
                </m:r>
              </m:num>
              <m:den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n-1</m:t>
                </m:r>
              </m:den>
            </m:f>
            <m:nary>
              <m:naryPr>
                <m:chr m:val="∑"/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eastAsiaTheme="majorEastAsia" w:hAnsi="Latin Modern Math" w:cstheme="majorBidi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Latin Modern Math" w:eastAsiaTheme="majorEastAsia" w:hAnsi="Latin Modern Math" w:cstheme="majorBidi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Latin Modern Math" w:eastAsiaTheme="majorEastAsia" w:hAnsi="Latin Modern Math" w:cstheme="majorBidi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ajorEastAsia" w:hAnsi="Latin Modern Math" w:cstheme="majorBidi"/>
                            <w:lang w:val="es-E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i</m:t>
                    </m:r>
                  </m:sub>
                </m:sSub>
              </m:e>
            </m:nary>
          </m:oMath>
        </w:p>
        <w:p w14:paraId="1B4565A3" w14:textId="77777777" w:rsidR="00C15231" w:rsidRDefault="00C15231" w:rsidP="00557652">
          <w:pPr>
            <w:rPr>
              <w:rFonts w:asciiTheme="majorHAnsi" w:eastAsiaTheme="majorEastAsia" w:hAnsiTheme="majorHAnsi" w:cstheme="majorBidi"/>
              <w:lang w:val="es-ES"/>
            </w:rPr>
          </w:pPr>
        </w:p>
        <w:p w14:paraId="633B03E0" w14:textId="249E498C" w:rsidR="00C075D7" w:rsidRDefault="000F598B" w:rsidP="001B7E23">
          <w:pPr>
            <w:pStyle w:val="Heading2"/>
            <w:rPr>
              <w:lang w:val="es-ES"/>
            </w:rPr>
          </w:pPr>
          <w:bookmarkStart w:id="20" w:name="_Toc145955885"/>
          <w:r>
            <w:rPr>
              <w:lang w:val="es-ES"/>
            </w:rPr>
            <w:t>Medias iguales</w:t>
          </w:r>
          <w:bookmarkEnd w:id="20"/>
        </w:p>
        <w:p w14:paraId="384EA6F8" w14:textId="541456EC" w:rsidR="00C075D7" w:rsidRPr="00C075D7" w:rsidRDefault="00C075D7" w:rsidP="00C075D7">
          <w:pPr>
            <w:ind w:left="720" w:firstLine="720"/>
            <w:rPr>
              <w:lang w:val="es-ES"/>
            </w:rPr>
          </w:pPr>
          <m:oMathPara>
            <m:oMathParaPr>
              <m:jc m:val="left"/>
            </m:oMathParaPr>
            <m:oMath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Latin Modern Math" w:hAnsi="Latin Modern Math"/>
                  <w:lang w:val="es-ES"/>
                </w:rPr>
                <m:t>=</m:t>
              </m:r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acc>
            </m:oMath>
          </m:oMathPara>
        </w:p>
        <w:p w14:paraId="104BC324" w14:textId="5E6A08B8" w:rsidR="00C075D7" w:rsidRDefault="00C075D7" w:rsidP="00C075D7">
          <w:pPr>
            <w:ind w:firstLine="504"/>
            <w:rPr>
              <w:lang w:val="es-ES"/>
            </w:rPr>
          </w:pPr>
          <w:r>
            <w:rPr>
              <w:lang w:val="es-ES"/>
            </w:rPr>
            <w:t xml:space="preserve">Demostración: </w:t>
          </w:r>
          <m:oMath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nary>
            <m:r>
              <w:rPr>
                <w:rFonts w:ascii="Latin Modern Math" w:hAnsi="Latin Modern Math"/>
                <w:lang w:val="es-ES"/>
              </w:rPr>
              <m:t>=</m:t>
            </m:r>
            <m:r>
              <w:rPr>
                <w:rFonts w:ascii="Latin Modern Math" w:hAnsi="Latin Modern Math"/>
                <w:lang w:val="es-ES"/>
              </w:rPr>
              <m:t>0→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acc>
            <m:r>
              <w:rPr>
                <w:rFonts w:ascii="Latin Modern Math" w:hAnsi="Latin Modern Math"/>
                <w:lang w:val="es-ES"/>
              </w:rPr>
              <m:t>=0→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acc>
            <m:r>
              <w:rPr>
                <w:rFonts w:ascii="Latin Modern Math" w:hAnsi="Latin Modern Math"/>
                <w:lang w:val="es-ES"/>
              </w:rPr>
              <m:t>-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acc>
            <m:r>
              <w:rPr>
                <w:rFonts w:ascii="Latin Modern Math" w:hAnsi="Latin Modern Math"/>
                <w:lang w:val="es-ES"/>
              </w:rPr>
              <m:t>=0→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acc>
            <m:r>
              <w:rPr>
                <w:rFonts w:ascii="Latin Modern Math" w:hAnsi="Latin Modern Math"/>
                <w:lang w:val="es-ES"/>
              </w:rPr>
              <m:t>=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acc>
          </m:oMath>
        </w:p>
        <w:p w14:paraId="61308A8D" w14:textId="3C8C1969" w:rsidR="00BC1D0B" w:rsidRDefault="00BC1D0B" w:rsidP="001B7E23">
          <w:pPr>
            <w:pStyle w:val="Heading2"/>
            <w:rPr>
              <w:lang w:val="es-ES"/>
            </w:rPr>
          </w:pPr>
          <w:bookmarkStart w:id="21" w:name="_Toc145955886"/>
          <w:r>
            <w:rPr>
              <w:lang w:val="es-ES"/>
            </w:rPr>
            <w:t>La recta pasa por las medias</w:t>
          </w:r>
          <w:bookmarkEnd w:id="21"/>
        </w:p>
        <w:p w14:paraId="518EFE12" w14:textId="555DAE7A" w:rsidR="00BC1D0B" w:rsidRPr="00C659E3" w:rsidRDefault="00C659E3" w:rsidP="00BC1D0B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acc>
                <m:acc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Theme="majorEastAsia" w:hAnsi="Latin Modern Math"/>
                      <w:lang w:val="es-ES"/>
                    </w:rPr>
                    <m:t>y</m:t>
                  </m:r>
                </m:e>
              </m:acc>
              <m:d>
                <m:d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Latin Modern Math" w:eastAsiaTheme="majorEastAsia" w:hAnsi="Latin Modern Math"/>
                  <w:lang w:val="es-ES"/>
                </w:rPr>
                <m:t>=</m:t>
              </m:r>
              <m:acc>
                <m:accPr>
                  <m:chr m:val="̅"/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Theme="majorEastAsia" w:hAnsi="Latin Modern Math"/>
                      <w:lang w:val="es-ES"/>
                    </w:rPr>
                    <m:t>y</m:t>
                  </m:r>
                </m:e>
              </m:acc>
            </m:oMath>
          </m:oMathPara>
        </w:p>
        <w:p w14:paraId="33DDA432" w14:textId="7E947096" w:rsidR="00CB4F67" w:rsidRPr="00C659E3" w:rsidRDefault="00C659E3" w:rsidP="00C659E3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acc>
                <m:acc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Theme="majorEastAsia" w:hAnsi="Latin Modern Math"/>
                      <w:lang w:val="es-ES"/>
                    </w:rPr>
                    <m:t>y</m:t>
                  </m:r>
                </m:e>
              </m:acc>
              <m:d>
                <m:d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Latin Modern Math" w:eastAsiaTheme="majorEastAsia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eastAsiaTheme="majorEastAsia" w:hAnsi="Latin Modern Math"/>
                  <w:lang w:val="es-ES"/>
                </w:rPr>
                <m:t>+</m:t>
              </m:r>
              <w:bookmarkStart w:id="22" w:name="OLE_LINK11"/>
              <w:bookmarkStart w:id="23" w:name="OLE_LINK12"/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Theme="majorEastAsia" w:hAnsi="Latin Modern Math"/>
                      <w:lang w:val="es-ES"/>
                    </w:rPr>
                    <m:t>x</m:t>
                  </m:r>
                </m:e>
              </m:acc>
            </m:oMath>
          </m:oMathPara>
          <w:bookmarkEnd w:id="22"/>
          <w:bookmarkEnd w:id="23"/>
        </w:p>
        <w:p w14:paraId="417B8FE1" w14:textId="129E6461" w:rsidR="00C659E3" w:rsidRPr="000D2056" w:rsidRDefault="00CB4F67" w:rsidP="00BC1D0B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eastAsiaTheme="majorEastAsia" w:hAnsi="Latin Modern Math" w:cstheme="majorBidi"/>
                  <w:lang w:val="es-ES"/>
                </w:rPr>
                <m:t>=</m:t>
              </m:r>
              <m:acc>
                <m:accPr>
                  <m:chr m:val="̅"/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y</m:t>
                  </m:r>
                </m:e>
              </m:acc>
              <m:r>
                <w:rPr>
                  <w:rFonts w:ascii="Latin Modern Math" w:eastAsiaTheme="majorEastAsia" w:hAnsi="Latin Modern Math" w:cstheme="majorBidi"/>
                  <w:lang w:val="es-ES"/>
                </w:rPr>
                <m:t>-</m:t>
              </m:r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Theme="majorEastAsia" w:hAnsi="Latin Modern Math"/>
                      <w:lang w:val="es-ES"/>
                    </w:rPr>
                    <m:t>x</m:t>
                  </m:r>
                </m:e>
              </m:acc>
            </m:oMath>
          </m:oMathPara>
        </w:p>
        <w:p w14:paraId="00171161" w14:textId="4E182154" w:rsidR="000D2056" w:rsidRPr="00C659E3" w:rsidRDefault="000D2056" w:rsidP="000D2056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acc>
                <m:acc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Theme="majorEastAsia" w:hAnsi="Latin Modern Math"/>
                      <w:lang w:val="es-ES"/>
                    </w:rPr>
                    <m:t>y</m:t>
                  </m:r>
                </m:e>
              </m:acc>
              <m:d>
                <m:d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Latin Modern Math" w:eastAsiaTheme="majorEastAsia" w:hAnsi="Latin Modern Math"/>
                  <w:lang w:val="es-ES"/>
                </w:rPr>
                <m:t>=</m:t>
              </m:r>
              <m:acc>
                <m:accPr>
                  <m:chr m:val="̅"/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y</m:t>
                  </m:r>
                </m:e>
              </m:acc>
              <m:r>
                <w:rPr>
                  <w:rFonts w:ascii="Latin Modern Math" w:eastAsiaTheme="majorEastAsia" w:hAnsi="Latin Modern Math" w:cstheme="majorBidi"/>
                  <w:lang w:val="es-ES"/>
                </w:rPr>
                <m:t>-</m:t>
              </m:r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Theme="majorEastAsia" w:hAnsi="Latin Modern Math"/>
                      <w:lang w:val="es-ES"/>
                    </w:rPr>
                    <m:t>x</m:t>
                  </m:r>
                </m:e>
              </m:acc>
              <m:r>
                <w:rPr>
                  <w:rFonts w:ascii="Latin Modern Math" w:eastAsiaTheme="majorEastAsia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Theme="majorEastAsia" w:hAnsi="Latin Modern Math"/>
                      <w:lang w:val="es-ES"/>
                    </w:rPr>
                    <m:t>x</m:t>
                  </m:r>
                </m:e>
              </m:acc>
            </m:oMath>
          </m:oMathPara>
        </w:p>
        <w:p w14:paraId="010DE51C" w14:textId="653A9937" w:rsidR="000D2056" w:rsidRPr="00C57255" w:rsidRDefault="000D2056" w:rsidP="000D2056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acc>
                <m:acc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Theme="majorEastAsia" w:hAnsi="Latin Modern Math"/>
                      <w:lang w:val="es-ES"/>
                    </w:rPr>
                    <m:t>y</m:t>
                  </m:r>
                </m:e>
              </m:acc>
              <m:d>
                <m:d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Latin Modern Math" w:eastAsiaTheme="majorEastAsia" w:hAnsi="Latin Modern Math"/>
                  <w:lang w:val="es-ES"/>
                </w:rPr>
                <m:t>=</m:t>
              </m:r>
              <m:acc>
                <m:accPr>
                  <m:chr m:val="̅"/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y</m:t>
                  </m:r>
                </m:e>
              </m:acc>
            </m:oMath>
          </m:oMathPara>
        </w:p>
        <w:p w14:paraId="5090AE93" w14:textId="22B82F53" w:rsidR="00C57255" w:rsidRDefault="00C57255" w:rsidP="001B7E23">
          <w:pPr>
            <w:pStyle w:val="Heading2"/>
            <w:rPr>
              <w:lang w:val="es-ES"/>
            </w:rPr>
          </w:pPr>
          <w:bookmarkStart w:id="24" w:name="_Toc145955887"/>
          <w:r>
            <w:rPr>
              <w:lang w:val="es-ES"/>
            </w:rPr>
            <w:t>Otra formulación</w:t>
          </w:r>
          <w:bookmarkEnd w:id="24"/>
          <w:r w:rsidR="002B15DC">
            <w:rPr>
              <w:lang w:val="es-ES"/>
            </w:rPr>
            <w:t xml:space="preserve"> </w:t>
          </w:r>
        </w:p>
        <w:p w14:paraId="7F1BC93F" w14:textId="6AEF5E43" w:rsidR="00C57255" w:rsidRPr="002B15DC" w:rsidRDefault="00EC4585" w:rsidP="00C57255">
          <w:pPr>
            <w:rPr>
              <w:rFonts w:eastAsiaTheme="majorEastAsia"/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eastAsiaTheme="majorEastAsia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eastAsiaTheme="majorEastAsia" w:hAnsi="Latin Modern Math"/>
                      <w:lang w:val="es-ES"/>
                    </w:rPr>
                    <m:t>ρ</m:t>
                  </m:r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XY</m:t>
                  </m:r>
                </m:sub>
              </m:sSub>
              <m:r>
                <w:rPr>
                  <w:rFonts w:ascii="Latin Modern Math" w:eastAsiaTheme="majorEastAsia" w:hAnsi="Latin Modern Math"/>
                  <w:lang w:val="es-ES"/>
                </w:rPr>
                <m:t>·</m:t>
              </m:r>
              <m:f>
                <m:f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X</m:t>
                      </m:r>
                    </m:sub>
                  </m:sSub>
                </m:den>
              </m:f>
            </m:oMath>
          </m:oMathPara>
        </w:p>
        <w:p w14:paraId="010FBEE4" w14:textId="7856CD24" w:rsidR="002B15DC" w:rsidRDefault="002B15DC" w:rsidP="001B7E23">
          <w:pPr>
            <w:pStyle w:val="Heading2"/>
            <w:rPr>
              <w:lang w:val="es-ES"/>
            </w:rPr>
          </w:pPr>
          <w:bookmarkStart w:id="25" w:name="_Toc145955888"/>
          <w:r>
            <w:rPr>
              <w:lang w:val="es-ES"/>
            </w:rPr>
            <w:t>Otra formulación</w:t>
          </w:r>
          <w:bookmarkEnd w:id="25"/>
        </w:p>
        <w:p w14:paraId="103757DB" w14:textId="7E3E3603" w:rsidR="00BA234D" w:rsidRPr="00BA234D" w:rsidRDefault="00BA234D" w:rsidP="00BA234D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eastAsiaTheme="majorEastAsia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Latin Modern Math" w:eastAsiaTheme="majorEastAsia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ajorEastAsia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ajorEastAsia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ajorEastAsia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eastAsiaTheme="majorEastAsia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Theme="majorEastAsia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Theme="majorEastAsia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Latin Modern Math" w:eastAsiaTheme="majorEastAsia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ajorEastAsia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ajorEastAsia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ajorEastAsia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eastAsiaTheme="majorEastAsia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Theme="majorEastAsia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Theme="majorEastAsia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Theme="majorEastAsia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eastAsiaTheme="majorEastAsia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ajorEastAsia" w:hAnsi="Latin Modern Math"/>
                                  <w:lang w:val="es-ES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Theme="majorEastAsia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Theme="majorEastAsia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Latin Modern Math" w:eastAsiaTheme="majorEastAsia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oMath>
          </m:oMathPara>
        </w:p>
        <w:p w14:paraId="1D14B1CB" w14:textId="2422D016" w:rsidR="00EA5FB0" w:rsidRPr="00330853" w:rsidRDefault="00EA5FB0" w:rsidP="004362A9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eastAsiaTheme="majorEastAsia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Latin Modern Math" w:eastAsiaTheme="majorEastAsia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ajorEastAsia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ajorEastAsia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ajorEastAsia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eastAsiaTheme="majorEastAsia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Theme="majorEastAsia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Theme="majorEastAsia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ajorEastAsia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ajorEastAsia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ajorEastAsia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Theme="majorEastAsia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eastAsiaTheme="majorEastAsia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ajorEastAsia" w:hAnsi="Latin Modern Math"/>
                                  <w:lang w:val="es-ES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Theme="majorEastAsia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Theme="majorEastAsia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Latin Modern Math" w:eastAsiaTheme="majorEastAsia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oMath>
          </m:oMathPara>
        </w:p>
        <w:p w14:paraId="7DB29C0B" w14:textId="20A63655" w:rsidR="00330853" w:rsidRPr="00E51E2F" w:rsidRDefault="00330853" w:rsidP="004362A9">
          <w:pPr>
            <w:rPr>
              <w:lang w:val="es-ES"/>
            </w:rPr>
          </w:pPr>
          <w:r>
            <w:rPr>
              <w:lang w:val="es-ES"/>
            </w:rPr>
            <w:t xml:space="preserve">Considerando a </w:t>
          </w:r>
          <m:oMath>
            <m:f>
              <m:fPr>
                <m:ctrlPr>
                  <w:rPr>
                    <w:rFonts w:ascii="Latin Modern Math" w:eastAsiaTheme="majorEastAsia" w:hAnsi="Latin Modern Math"/>
                    <w:i/>
                    <w:lang w:val="es-ES"/>
                  </w:rPr>
                </m:ctrlPr>
              </m:fPr>
              <m:num>
                <m:r>
                  <w:rPr>
                    <w:rFonts w:ascii="Latin Modern Math" w:eastAsiaTheme="majorEastAsia" w:hAnsi="Latin Modern Math"/>
                    <w:lang w:val="es-ES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Latin Modern Math" w:eastAsiaTheme="majorEastAsia" w:hAnsi="Latin Modern Math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eastAsiaTheme="majorEastAsia" w:hAnsi="Latin Modern Math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eastAsiaTheme="majorEastAsia" w:hAnsi="Latin Modern Math"/>
                        <w:lang w:val="es-E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Latin Modern Math" w:eastAsiaTheme="majorEastAsia" w:hAnsi="Latin Modern Math"/>
                            <w:i/>
                            <w:lang w:val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Latin Modern Math" w:eastAsiaTheme="majorEastAsia" w:hAnsi="Latin Modern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ajorEastAsia" w:hAnsi="Latin Modern Math"/>
                                <w:lang w:val="es-ES"/>
                              </w:rPr>
                              <m:t>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Latin Modern Math" w:eastAsiaTheme="majorEastAsia" w:hAnsi="Latin Modern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eastAsiaTheme="majorEastAsia" w:hAnsi="Latin Modern Math"/>
                                    <w:lang w:val="es-ES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Latin Modern Math" w:eastAsiaTheme="majorEastAsia" w:hAnsi="Latin Modern Math"/>
                            <w:lang w:val="es-ES"/>
                          </w:rPr>
                          <m:t>2</m:t>
                        </m:r>
                      </m:sup>
                    </m:sSup>
                  </m:e>
                </m:nary>
              </m:den>
            </m:f>
          </m:oMath>
          <w:r>
            <w:rPr>
              <w:lang w:val="es-ES"/>
            </w:rPr>
            <w:t xml:space="preserve"> como una constante para los índices de arriba,</w:t>
          </w:r>
        </w:p>
        <w:p w14:paraId="3052A12F" w14:textId="5DCA6783" w:rsidR="002B15DC" w:rsidRPr="002B15DC" w:rsidRDefault="004362A9" w:rsidP="002B15DC">
          <w:pPr>
            <w:rPr>
              <w:rFonts w:eastAsiaTheme="majorEastAsia"/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eastAsiaTheme="majorEastAsia" w:hAnsi="Latin Modern Math"/>
                  <w:lang w:val="es-ES"/>
                </w:rPr>
                <m:t>=</m:t>
              </m:r>
              <m:nary>
                <m:naryPr>
                  <m:chr m:val="∑"/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Theme="majorEastAsia" w:hAnsi="Latin Modern Math"/>
                      <w:lang w:val="es-ES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dPr>
                    <m:e>
                      <w:bookmarkStart w:id="26" w:name="OLE_LINK13"/>
                      <w:bookmarkStart w:id="27" w:name="OLE_LINK14"/>
                      <w:bookmarkStart w:id="28" w:name="OLE_LINK15"/>
                      <m:f>
                        <m:fPr>
                          <m:ctrlPr>
                            <w:rPr>
                              <w:rFonts w:ascii="Latin Modern Math" w:eastAsiaTheme="majorEastAsia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Latin Modern Math" w:eastAsiaTheme="majorEastAsia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ajorEastAsia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ajorEastAsia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ajorEastAsia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eastAsiaTheme="majorEastAsia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Theme="majorEastAsia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Theme="majorEastAsia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Theme="majorEastAsia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Theme="majorEastAsia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Theme="majorEastAsia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eastAsiaTheme="majorEastAsia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eastAsiaTheme="majorEastAsia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eastAsiaTheme="majorEastAsia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eastAsiaTheme="majorEastAsia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eastAsiaTheme="majorEastAsia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eastAsiaTheme="majorEastAsia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eastAsiaTheme="majorEastAsia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eastAsiaTheme="majorEastAsia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eastAsiaTheme="majorEastAsia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den>
                      </m:f>
                      <w:bookmarkEnd w:id="26"/>
                      <w:bookmarkEnd w:id="27"/>
                      <w:bookmarkEnd w:id="28"/>
                    </m:e>
                  </m:d>
                  <m:sSub>
                    <m:sSub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i</m:t>
                      </m:r>
                    </m:sub>
                  </m:sSub>
                </m:e>
              </m:nary>
            </m:oMath>
          </m:oMathPara>
        </w:p>
        <w:p w14:paraId="275B995B" w14:textId="11C700BB" w:rsidR="000D2056" w:rsidRPr="00621677" w:rsidRDefault="007C5E3D" w:rsidP="00BC1D0B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w</m:t>
                  </m:r>
                </m:e>
                <m:sub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i</m:t>
                  </m:r>
                </m:sub>
              </m:sSub>
              <m:r>
                <w:rPr>
                  <w:rFonts w:ascii="Latin Modern Math" w:eastAsiaTheme="majorEastAsia" w:hAnsi="Latin Modern Math" w:cstheme="majorBidi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fPr>
                <m:num>
                  <m:d>
                    <m:d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ajorEastAsia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ajorEastAsia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ajorEastAsia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eastAsiaTheme="majorEastAsia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ajorEastAsia" w:hAnsi="Latin Modern Math"/>
                              <w:lang w:val="es-ES"/>
                            </w:rPr>
                            <m:t>x</m:t>
                          </m:r>
                        </m:e>
                      </m:acc>
                    </m:e>
                  </m:d>
                </m:num>
                <m:den>
                  <m:nary>
                    <m:naryPr>
                      <m:chr m:val="∑"/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Theme="majorEastAsia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eastAsiaTheme="majorEastAsia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ajorEastAsia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ajorEastAsia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ajorEastAsia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eastAsiaTheme="majorEastAsia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Theme="majorEastAsia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Theme="majorEastAsia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Latin Modern Math" w:eastAsiaTheme="majorEastAsia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oMath>
          </m:oMathPara>
        </w:p>
        <w:p w14:paraId="4AE52065" w14:textId="4169D7E4" w:rsidR="00621677" w:rsidRPr="00A97B8F" w:rsidRDefault="00621677" w:rsidP="00BC1D0B">
          <w:pPr>
            <w:rPr>
              <w:rFonts w:eastAsiaTheme="majorEastAsia"/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eastAsiaTheme="majorEastAsia" w:hAnsi="Latin Modern Math"/>
                  <w:lang w:val="es-ES"/>
                </w:rPr>
                <m:t>=</m:t>
              </m:r>
              <m:nary>
                <m:naryPr>
                  <m:chr m:val="∑"/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Theme="majorEastAsia" w:hAnsi="Latin Modern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i</m:t>
                      </m:r>
                    </m:sub>
                  </m:sSub>
                </m:e>
              </m:nary>
            </m:oMath>
          </m:oMathPara>
        </w:p>
        <w:p w14:paraId="06B5AD94" w14:textId="14A6C361" w:rsidR="00A97B8F" w:rsidRDefault="00A97B8F" w:rsidP="00BC1D0B">
          <w:pPr>
            <w:rPr>
              <w:rFonts w:eastAsiaTheme="majorEastAsia"/>
              <w:lang w:val="es-ES"/>
            </w:rPr>
          </w:pPr>
          <w:r>
            <w:rPr>
              <w:rFonts w:eastAsiaTheme="majorEastAsia"/>
              <w:lang w:val="es-ES"/>
            </w:rPr>
            <w:t xml:space="preserve">Cada </w:t>
          </w:r>
          <m:oMath>
            <m:f>
              <m:fPr>
                <m:ctrlPr>
                  <w:rPr>
                    <w:rFonts w:ascii="Latin Modern Math" w:eastAsiaTheme="majorEastAsia" w:hAnsi="Latin Modern Math"/>
                    <w:i/>
                    <w:lang w:val="es-ES"/>
                  </w:rPr>
                </m:ctrlPr>
              </m:fPr>
              <m:num>
                <m:d>
                  <m:dPr>
                    <m:ctrlPr>
                      <w:rPr>
                        <w:rFonts w:ascii="Latin Modern Math" w:eastAsiaTheme="majorEastAsia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ajorEastAsia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ajorEastAsia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ajorEastAsia" w:hAnsi="Latin Modern Math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ajorEastAsia" w:hAnsi="Latin Modern Math"/>
                        <w:lang w:val="es-E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Latin Modern Math" w:eastAsiaTheme="majorEastAsia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ajorEastAsia" w:hAnsi="Latin Modern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</m:num>
              <m:den>
                <m:nary>
                  <m:naryPr>
                    <m:chr m:val="∑"/>
                    <m:ctrlPr>
                      <w:rPr>
                        <w:rFonts w:ascii="Latin Modern Math" w:eastAsiaTheme="majorEastAsia" w:hAnsi="Latin Modern Math"/>
                        <w:i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eastAsiaTheme="majorEastAsia" w:hAnsi="Latin Modern Math"/>
                        <w:lang w:val="es-ES"/>
                      </w:rPr>
                      <m:t>i=1</m:t>
                    </m:r>
                  </m:sub>
                  <m:sup>
                    <m:r>
                      <w:rPr>
                        <w:rFonts w:ascii="Latin Modern Math" w:eastAsiaTheme="majorEastAsia" w:hAnsi="Latin Modern Math"/>
                        <w:lang w:val="es-E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Latin Modern Math" w:eastAsiaTheme="majorEastAsia" w:hAnsi="Latin Modern Math"/>
                            <w:i/>
                            <w:lang w:val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Latin Modern Math" w:eastAsiaTheme="majorEastAsia" w:hAnsi="Latin Modern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Theme="majorEastAsia" w:hAnsi="Latin Modern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Theme="majorEastAsia" w:hAnsi="Latin Modern Math"/>
                                    <w:lang w:val="es-E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Theme="majorEastAsia" w:hAnsi="Latin Modern Math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Latin Modern Math" w:eastAsiaTheme="majorEastAsia" w:hAnsi="Latin Modern Math"/>
                                <w:lang w:val="es-E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Latin Modern Math" w:eastAsiaTheme="majorEastAsia" w:hAnsi="Latin Modern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eastAsiaTheme="majorEastAsia" w:hAnsi="Latin Modern Math"/>
                                    <w:lang w:val="es-ES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Latin Modern Math" w:eastAsiaTheme="majorEastAsia" w:hAnsi="Latin Modern Math"/>
                            <w:lang w:val="es-ES"/>
                          </w:rPr>
                          <m:t>2</m:t>
                        </m:r>
                      </m:sup>
                    </m:sSup>
                  </m:e>
                </m:nary>
              </m:den>
            </m:f>
          </m:oMath>
          <w:r>
            <w:rPr>
              <w:rFonts w:eastAsiaTheme="majorEastAsia"/>
              <w:lang w:val="es-ES"/>
            </w:rPr>
            <w:t xml:space="preserve"> es una ponderación de las </w:t>
          </w:r>
          <w:r w:rsidR="005D47FB">
            <w:rPr>
              <w:rFonts w:eastAsiaTheme="majorEastAsia"/>
              <w:i/>
              <w:iCs/>
              <w:lang w:val="es-ES"/>
            </w:rPr>
            <w:t>y</w:t>
          </w:r>
          <w:r>
            <w:rPr>
              <w:rFonts w:eastAsiaTheme="majorEastAsia"/>
              <w:lang w:val="es-ES"/>
            </w:rPr>
            <w:t>-es</w:t>
          </w:r>
          <w:r w:rsidR="00267B7B">
            <w:rPr>
              <w:rFonts w:eastAsiaTheme="majorEastAsia"/>
              <w:lang w:val="es-ES"/>
            </w:rPr>
            <w:t>.</w:t>
          </w:r>
        </w:p>
        <w:p w14:paraId="55FFAAD6" w14:textId="77777777" w:rsidR="001F304F" w:rsidRPr="00FF3E23" w:rsidRDefault="001F304F" w:rsidP="001F304F">
          <w:pPr>
            <w:pStyle w:val="Heading2"/>
            <w:rPr>
              <w:lang w:val="es-ES"/>
            </w:rPr>
          </w:pPr>
          <w:r>
            <w:rPr>
              <w:lang w:val="es-ES"/>
            </w:rPr>
            <w:t>Diferencia entre error y residuo</w:t>
          </w:r>
        </w:p>
        <w:p w14:paraId="4567C2CE" w14:textId="3C95480C" w:rsidR="001F304F" w:rsidRPr="00FF3E23" w:rsidRDefault="001F304F" w:rsidP="001F304F">
          <w:pPr>
            <w:spacing w:before="120" w:after="120"/>
            <w:rPr>
              <w:rFonts w:ascii="Latin Modern Math" w:hAnsi="Latin Modern Math"/>
              <w:lang w:val="es-ES"/>
            </w:rPr>
          </w:pPr>
          <w:r w:rsidRPr="00FF3E23">
            <w:rPr>
              <w:rFonts w:ascii="Latin Modern Math" w:hAnsi="Latin Modern Math"/>
              <w:lang w:val="es-ES"/>
            </w:rPr>
            <w:t xml:space="preserve">el modelo poblacional es </w:t>
          </w:r>
          <m:oMath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  <w:lang w:val="es-ES"/>
              </w:rPr>
              <m:t>=</m:t>
            </m:r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  <w:lang w:val="es-ES"/>
              </w:rPr>
              <m:t>+</m:t>
            </m:r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  <w:lang w:val="es-ES"/>
              </w:rPr>
              <m:t>+</m:t>
            </m:r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i</m:t>
                </m:r>
              </m:sub>
            </m:sSub>
          </m:oMath>
          <w:r w:rsidRPr="00FF3E23">
            <w:rPr>
              <w:rFonts w:ascii="Latin Modern Math" w:hAnsi="Latin Modern Math"/>
              <w:lang w:val="es-ES"/>
            </w:rPr>
            <w:t xml:space="preserve"> ,  con </w:t>
          </w:r>
          <m:oMath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i</m:t>
                </m:r>
              </m:sub>
            </m:sSub>
          </m:oMath>
          <w:r w:rsidRPr="00FF3E23">
            <w:rPr>
              <w:rFonts w:ascii="Latin Modern Math" w:hAnsi="Latin Modern Math"/>
              <w:lang w:val="es-ES"/>
            </w:rPr>
            <w:t xml:space="preserve">  el error de la obsercacion i. </w:t>
          </w:r>
          <m:oMath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i</m:t>
                </m:r>
              </m:sub>
            </m:sSub>
          </m:oMath>
          <w:r w:rsidRPr="00FF3E23">
            <w:rPr>
              <w:rFonts w:ascii="Latin Modern Math" w:hAnsi="Latin Modern Math"/>
              <w:lang w:val="es-ES"/>
            </w:rPr>
            <w:t xml:space="preserve"> tambien se puede expresar en terminos de su valor ajustado y residuo en </w:t>
          </w:r>
          <m:oMath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  <w:lang w:val="es-ES"/>
              </w:rPr>
              <m:t>= </m:t>
            </m:r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Latin Modern Math" w:hAnsi="Latin Modern Math"/>
                        <w:lang w:val="es-E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val="es-ES"/>
                      </w:rPr>
                      <m:t>β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  <w:lang w:val="es-ES"/>
              </w:rPr>
              <m:t>+</m:t>
            </m:r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Latin Modern Math" w:hAnsi="Latin Modern Math"/>
                        <w:lang w:val="es-E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val="es-ES"/>
                      </w:rPr>
                      <m:t>β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  <w:lang w:val="es-ES"/>
              </w:rPr>
              <m:t>+</m:t>
            </m:r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Latin Modern Math" w:hAnsi="Latin Modern Math"/>
                        <w:lang w:val="es-E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val="es-ES"/>
                      </w:rPr>
                      <m:t>u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i</m:t>
                </m:r>
              </m:sub>
            </m:sSub>
          </m:oMath>
          <w:r w:rsidRPr="00FF3E23">
            <w:rPr>
              <w:rFonts w:ascii="Latin Modern Math" w:hAnsi="Latin Modern Math"/>
              <w:lang w:val="es-ES"/>
            </w:rPr>
            <w:t xml:space="preserve">. El error aparece en la ecuacion con los parametros poblacionales </w:t>
          </w:r>
          <m:oMath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0</m:t>
                </m:r>
              </m:sub>
            </m:sSub>
          </m:oMath>
          <w:r w:rsidRPr="00FF3E23">
            <w:rPr>
              <w:rFonts w:ascii="Latin Modern Math" w:hAnsi="Latin Modern Math"/>
              <w:lang w:val="es-ES"/>
            </w:rPr>
            <w:t xml:space="preserve"> y </w:t>
          </w:r>
          <m:oMath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 w:rsidRPr="00FF3E23">
            <w:rPr>
              <w:rFonts w:ascii="Latin Modern Math" w:hAnsi="Latin Modern Math"/>
              <w:lang w:val="es-ES"/>
            </w:rPr>
            <w:t xml:space="preserve"> ; </w:t>
          </w:r>
          <w:r w:rsidRPr="00FF3E23">
            <w:rPr>
              <w:rFonts w:ascii="Latin Modern Math" w:hAnsi="Latin Modern Math"/>
              <w:lang w:val="es-ES"/>
            </w:rPr>
            <w:t>los residuos aparecen con</w:t>
          </w:r>
          <w:r w:rsidRPr="00FF3E23">
            <w:rPr>
              <w:rFonts w:ascii="Latin Modern Math" w:hAnsi="Latin Modern Math"/>
              <w:lang w:val="es-ES"/>
            </w:rPr>
            <w:t xml:space="preserve"> los estimadores. los errores son inobervables, los residuos se computan de los datos.</w:t>
          </w:r>
        </w:p>
        <w:p w14:paraId="38A91F92" w14:textId="19F85CC1" w:rsidR="001F304F" w:rsidRPr="00FF3E23" w:rsidRDefault="001F304F" w:rsidP="001F304F">
          <w:pPr>
            <w:spacing w:before="120" w:after="120"/>
            <w:rPr>
              <w:rFonts w:ascii="Latin Modern Math" w:hAnsi="Latin Modern Math"/>
              <w:lang w:val="es-ES"/>
            </w:rPr>
          </w:pPr>
          <w:r w:rsidRPr="00FF3E23">
            <w:rPr>
              <w:rFonts w:ascii="Latin Modern Math" w:hAnsi="Latin Modern Math"/>
              <w:lang w:val="es-ES"/>
            </w:rPr>
            <w:t xml:space="preserve">Se puede escribir el residuo en </w:t>
          </w:r>
          <w:r w:rsidRPr="00FF3E23">
            <w:rPr>
              <w:rFonts w:ascii="Latin Modern Math" w:hAnsi="Latin Modern Math"/>
              <w:lang w:val="es-ES"/>
            </w:rPr>
            <w:t>función</w:t>
          </w:r>
          <w:r w:rsidRPr="00FF3E23">
            <w:rPr>
              <w:rFonts w:ascii="Latin Modern Math" w:hAnsi="Latin Modern Math"/>
              <w:lang w:val="es-ES"/>
            </w:rPr>
            <w:t xml:space="preserve"> del error</w:t>
          </w:r>
        </w:p>
        <w:p w14:paraId="4B2CE97F" w14:textId="77777777" w:rsidR="001F304F" w:rsidRPr="00FF3E23" w:rsidRDefault="001F304F" w:rsidP="001F304F">
          <w:pPr>
            <w:spacing w:before="120" w:after="120"/>
            <w:rPr>
              <w:rFonts w:ascii="Latin Modern Math" w:hAnsi="Latin Modern Math"/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</m:oMath>
          </m:oMathPara>
        </w:p>
        <w:p w14:paraId="38A57D46" w14:textId="6AB95E81" w:rsidR="001F304F" w:rsidRPr="00FF3E23" w:rsidRDefault="001F304F" w:rsidP="001F304F">
          <w:pPr>
            <w:spacing w:before="120" w:after="120"/>
            <w:rPr>
              <w:rFonts w:ascii="Latin Modern Math" w:hAnsi="Latin Modern Math"/>
              <w:lang w:val="es-ES"/>
            </w:rPr>
          </w:pPr>
          <m:oMathPara>
            <m:oMath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 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u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-(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 )-</m:t>
              </m:r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</m:oMath>
          </m:oMathPara>
        </w:p>
        <w:p w14:paraId="2411B2A8" w14:textId="7BBB162B" w:rsidR="001F304F" w:rsidRPr="001F304F" w:rsidRDefault="001F304F" w:rsidP="00BC1D0B">
          <w:pPr>
            <w:rPr>
              <w:rFonts w:ascii="Latin Modern Math" w:hAnsi="Latin Modern Math"/>
              <w:lang w:val="es-ES"/>
            </w:rPr>
          </w:pPr>
          <w:r w:rsidRPr="00FF3E23">
            <w:rPr>
              <w:rFonts w:ascii="Latin Modern Math" w:hAnsi="Latin Modern Math"/>
              <w:lang w:val="es-ES"/>
            </w:rPr>
            <w:t xml:space="preserve">La esperanza del valor esperado de cada </w:t>
          </w:r>
          <w:r w:rsidRPr="00FF3E23">
            <w:rPr>
              <w:rFonts w:ascii="Latin Modern Math" w:hAnsi="Latin Modern Math"/>
              <w:lang w:val="es-ES"/>
            </w:rPr>
            <w:t>parámetro</w:t>
          </w:r>
          <w:r w:rsidRPr="00FF3E23">
            <w:rPr>
              <w:rFonts w:ascii="Latin Modern Math" w:hAnsi="Latin Modern Math"/>
              <w:lang w:val="es-ES"/>
            </w:rPr>
            <w:t xml:space="preserve"> beta estimado es beta, pero </w:t>
          </w:r>
          <m:oMath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Latin Modern Math" w:hAnsi="Latin Modern Math"/>
                        <w:lang w:val="es-E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val="es-ES"/>
                      </w:rPr>
                      <m:t>u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i</m:t>
                </m:r>
              </m:sub>
            </m:sSub>
          </m:oMath>
          <w:r w:rsidRPr="00FF3E23">
            <w:rPr>
              <w:rFonts w:ascii="Latin Modern Math" w:hAnsi="Latin Modern Math"/>
              <w:lang w:val="es-ES"/>
            </w:rPr>
            <w:t xml:space="preserve"> no es lo mismo que </w:t>
          </w:r>
          <m:oMath>
            <m:sSub>
              <m:sSubPr>
                <m:ctrlPr>
                  <w:rPr>
                    <w:rFonts w:ascii="Latin Modern Math" w:hAnsi="Latin Modern Math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i</m:t>
                </m:r>
              </m:sub>
            </m:sSub>
          </m:oMath>
          <w:r w:rsidRPr="00FF3E23">
            <w:rPr>
              <w:rFonts w:ascii="Latin Modern Math" w:hAnsi="Latin Modern Math"/>
              <w:lang w:val="es-ES"/>
            </w:rPr>
            <w:t xml:space="preserve">: la diferencia tiene esperanza 0 </w:t>
          </w:r>
          <m:oMath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ctrlPr>
                  <w:rPr>
                    <w:rFonts w:ascii="Latin Modern Math" w:hAnsi="Latin Modern Math"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Latin Modern Math" w:hAnsi="Latin Modern Math"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u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Latin Modern Math" w:hAnsi="Latin Modern Math"/>
                <w:lang w:val="es-ES"/>
              </w:rPr>
              <m:t>=0</m:t>
            </m:r>
          </m:oMath>
        </w:p>
        <w:p w14:paraId="2EC74C2E" w14:textId="34FEBB14" w:rsidR="00962C71" w:rsidRDefault="00962C71" w:rsidP="00B60008">
          <w:pPr>
            <w:pStyle w:val="Heading1"/>
            <w:numPr>
              <w:ilvl w:val="0"/>
              <w:numId w:val="0"/>
            </w:numPr>
            <w:ind w:left="504"/>
            <w:rPr>
              <w:lang w:val="es-ES"/>
            </w:rPr>
          </w:pPr>
          <w:bookmarkStart w:id="29" w:name="_Toc145955889"/>
          <w:r>
            <w:rPr>
              <w:lang w:val="es-ES"/>
            </w:rPr>
            <w:t xml:space="preserve">Insesgadez </w:t>
          </w:r>
          <w:r w:rsidR="00167B1F">
            <w:rPr>
              <w:lang w:val="es-ES"/>
            </w:rPr>
            <w:t>en</w:t>
          </w:r>
          <w:r>
            <w:rPr>
              <w:lang w:val="es-ES"/>
            </w:rPr>
            <w:t xml:space="preserve"> MCO</w:t>
          </w:r>
          <w:bookmarkEnd w:id="29"/>
        </w:p>
        <w:p w14:paraId="11525FF6" w14:textId="7F434E0F" w:rsidR="00B91C57" w:rsidRDefault="00167B1F" w:rsidP="001B7E23">
          <w:pPr>
            <w:pStyle w:val="Heading2"/>
            <w:rPr>
              <w:lang w:val="es-ES"/>
            </w:rPr>
          </w:pPr>
          <w:bookmarkStart w:id="30" w:name="_Toc145955890"/>
          <w:r>
            <w:rPr>
              <w:lang w:val="es-ES"/>
            </w:rPr>
            <w:t>AMELIA</w:t>
          </w:r>
          <w:bookmarkEnd w:id="30"/>
        </w:p>
        <w:p w14:paraId="30CFF4E2" w14:textId="192C008A" w:rsidR="00EC5D85" w:rsidRPr="00391726" w:rsidRDefault="00F12ABB" w:rsidP="00F12ABB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den>
                  </m:f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Latin Modern Math" w:hAnsi="Latin Modern Math"/>
                          <w:lang w:val="es-ES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den>
              </m:f>
            </m:oMath>
          </m:oMathPara>
        </w:p>
        <w:p w14:paraId="53E51F29" w14:textId="1C1D1A81" w:rsidR="00391726" w:rsidRPr="00F22DC3" w:rsidRDefault="00391726" w:rsidP="00F12ABB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d>
            </m:oMath>
          </m:oMathPara>
        </w:p>
        <w:p w14:paraId="02CC23D8" w14:textId="57020741" w:rsidR="00F22DC3" w:rsidRPr="0096239A" w:rsidRDefault="00F22DC3" w:rsidP="00F12ABB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Latin Modern Math" w:hAnsi="Latin Modern Math"/>
                          <w:lang w:val="es-ES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</m:t>
                          </m:r>
                        </m:e>
                      </m:acc>
                    </m:e>
                  </m:d>
                </m:e>
              </m:d>
            </m:oMath>
          </m:oMathPara>
        </w:p>
        <w:p w14:paraId="74340F25" w14:textId="63D9A119" w:rsidR="0096239A" w:rsidRDefault="0096239A" w:rsidP="00F12ABB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</m:acc>
                </m:e>
              </m:d>
            </m:oMath>
          </m:oMathPara>
        </w:p>
        <w:p w14:paraId="50D792D5" w14:textId="7220E4D7" w:rsidR="0096239A" w:rsidRPr="00F22DC3" w:rsidRDefault="0096239A" w:rsidP="0096239A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</m:acc>
                </m:e>
              </m:d>
            </m:oMath>
          </m:oMathPara>
        </w:p>
        <w:p w14:paraId="4EA39617" w14:textId="286D69F6" w:rsidR="008634B6" w:rsidRPr="00F22DC3" w:rsidRDefault="008634B6" w:rsidP="008634B6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  <m:r>
                    <w:rPr>
                      <w:rFonts w:ascii="Latin Modern Math" w:hAnsi="Latin Modern Math"/>
                      <w:lang w:val="es-ES"/>
                    </w:rPr>
                    <m:t>)</m:t>
                  </m:r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</m:acc>
                </m:e>
              </m:d>
            </m:oMath>
          </m:oMathPara>
        </w:p>
        <w:p w14:paraId="553F95C3" w14:textId="4351D476" w:rsidR="0090627C" w:rsidRPr="00F22DC3" w:rsidRDefault="0090627C" w:rsidP="0090627C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=E[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(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-</m:t>
              </m:r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acc>
              <m:r>
                <w:rPr>
                  <w:rFonts w:ascii="Latin Modern Math" w:hAnsi="Latin Modern Math"/>
                  <w:lang w:val="es-ES"/>
                </w:rPr>
                <m:t>)]+E[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u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]-E[</m:t>
              </m:r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lang w:val="es-ES"/>
                    </w:rPr>
                    <m:t>u</m:t>
                  </m:r>
                </m:e>
              </m:acc>
              <m:r>
                <w:rPr>
                  <w:rFonts w:ascii="Latin Modern Math" w:hAnsi="Latin Modern Math"/>
                  <w:lang w:val="es-ES"/>
                </w:rPr>
                <m:t>]</m:t>
              </m:r>
            </m:oMath>
          </m:oMathPara>
        </w:p>
        <w:p w14:paraId="7F25FA0E" w14:textId="555E8046" w:rsidR="003B10C8" w:rsidRPr="007B5289" w:rsidRDefault="003B10C8" w:rsidP="003B10C8">
          <w:pPr>
            <w:rPr>
              <w:iCs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Latin Modern Math" w:hAnsi="Latin Modern Math"/>
                  <w:lang w:val="es-ES"/>
                </w:rPr>
                <m:t>+</m:t>
              </m:r>
              <m:r>
                <w:rPr>
                  <w:rFonts w:ascii="Latin Modern Math" w:hAnsi="Latin Modern Math"/>
                  <w:lang w:val="es-ES"/>
                </w:rPr>
                <m:t>0</m:t>
              </m:r>
              <m:r>
                <w:rPr>
                  <w:rFonts w:ascii="Latin Modern Math" w:hAnsi="Latin Modern Math"/>
                  <w:lang w:val="es-ES"/>
                </w:rPr>
                <m:t>-</m:t>
              </m:r>
              <m:r>
                <w:rPr>
                  <w:rFonts w:ascii="Latin Modern Math" w:hAnsi="Latin Modern Math"/>
                  <w:lang w:val="es-ES"/>
                </w:rPr>
                <m:t>0→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por exogeneidad</m:t>
              </m:r>
            </m:oMath>
          </m:oMathPara>
        </w:p>
        <w:p w14:paraId="2B2FCE3B" w14:textId="1F495D0C" w:rsidR="00EC5D85" w:rsidRPr="00F22DC3" w:rsidRDefault="00EC5D85" w:rsidP="003B10C8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Latin Modern Math" w:hAnsi="Latin Modern Math"/>
                          <w:lang w:val="es-ES"/>
                        </w:rPr>
                        <m:t>)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den>
              </m:f>
            </m:oMath>
          </m:oMathPara>
        </w:p>
        <w:p w14:paraId="06EAB79B" w14:textId="2359FFC8" w:rsidR="005D011A" w:rsidRPr="00F22DC3" w:rsidRDefault="005D011A" w:rsidP="005D011A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den>
              </m:f>
            </m:oMath>
          </m:oMathPara>
        </w:p>
        <w:p w14:paraId="78E3A901" w14:textId="77777777" w:rsidR="0096239A" w:rsidRPr="00F22DC3" w:rsidRDefault="0096239A" w:rsidP="00F12ABB">
          <w:pPr>
            <w:rPr>
              <w:rFonts w:asciiTheme="minorHAnsi" w:hAnsiTheme="minorHAnsi"/>
              <w:lang w:val="es-ES"/>
            </w:rPr>
          </w:pPr>
        </w:p>
        <w:p w14:paraId="50CF610F" w14:textId="6186F684" w:rsidR="001C4187" w:rsidRPr="001C4187" w:rsidRDefault="001C4187" w:rsidP="001B7E23">
          <w:pPr>
            <w:pStyle w:val="Heading2"/>
            <w:rPr>
              <w:lang w:val="es-ES"/>
            </w:rPr>
          </w:pPr>
          <w:bookmarkStart w:id="31" w:name="_Toc145955891"/>
          <w:r w:rsidRPr="001C4187">
            <w:rPr>
              <w:lang w:val="es-ES"/>
            </w:rPr>
            <w:t>WOOLDRIDGE</w:t>
          </w:r>
          <w:bookmarkEnd w:id="31"/>
        </w:p>
        <w:p w14:paraId="2BB77306" w14:textId="6BFA9687" w:rsidR="005B0414" w:rsidRPr="005B0414" w:rsidRDefault="005B0414" w:rsidP="005B0414">
          <w:pPr>
            <w:rPr>
              <w:lang w:val="es-ES"/>
            </w:rPr>
          </w:pPr>
          <w:r w:rsidRPr="005B0414">
            <w:rPr>
              <w:lang w:val="es-ES"/>
            </w:rPr>
            <w:t xml:space="preserve">Usando la propiedad de que </w:t>
          </w:r>
          <m:oMath>
            <m:nary>
              <m:naryPr>
                <m:chr m:val="∑"/>
                <m:ctrlPr>
                  <w:rPr>
                    <w:rFonts w:ascii="Latin Modern Math" w:hAnsi="Latin Modern Math" w:cs="Cambria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  <m:ctrlPr>
                      <w:rPr>
                        <w:rFonts w:ascii="Latin Modern Math" w:eastAsia="Cambria Math" w:hAnsi="Latin Modern Math" w:cs="Cambria Math"/>
                        <w:i/>
                        <w:lang w:val="es-ES"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e>
            </m:nary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 w:cs="Cambria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up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e>
            </m:nary>
          </m:oMath>
        </w:p>
        <w:p w14:paraId="034806B3" w14:textId="62BCC84F" w:rsidR="005B0414" w:rsidRPr="005B0414" w:rsidRDefault="005B0414" w:rsidP="005B0414">
          <w:pPr>
            <w:rPr>
              <w:lang w:val="es-ES"/>
            </w:rPr>
          </w:pPr>
          <w:r w:rsidRPr="005B0414">
            <w:rPr>
              <w:lang w:val="es-ES"/>
            </w:rPr>
            <w:t>Ahora hay que ver a beta como una variable aleatoria ya que queremos analizar su comportamiento en cualquier muestra</w:t>
          </w:r>
          <w:r w:rsidR="008C32B6">
            <w:rPr>
              <w:lang w:val="es-ES"/>
            </w:rPr>
            <w:t>. B</w:t>
          </w:r>
          <w:r w:rsidRPr="005B0414">
            <w:rPr>
              <w:lang w:val="es-ES"/>
            </w:rPr>
            <w:t>eta era</w:t>
          </w:r>
          <w:r w:rsidR="008C32B6">
            <w:rPr>
              <w:lang w:val="es-ES"/>
            </w:rPr>
            <w:t>:</w:t>
          </w:r>
        </w:p>
        <w:p w14:paraId="7D35A7D6" w14:textId="0518DA4B" w:rsidR="005B0414" w:rsidRPr="005B0414" w:rsidRDefault="008C32B6" w:rsidP="005B0414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den>
              </m:f>
            </m:oMath>
          </m:oMathPara>
        </w:p>
        <w:p w14:paraId="0CEE366B" w14:textId="33FA9390" w:rsidR="008C32B6" w:rsidRDefault="005B0414" w:rsidP="005B0414">
          <w:pPr>
            <w:rPr>
              <w:lang w:val="es-ES"/>
            </w:rPr>
          </w:pPr>
          <w:r w:rsidRPr="005B0414">
            <w:rPr>
              <w:lang w:val="es-ES"/>
            </w:rPr>
            <w:t xml:space="preserve">En </w:t>
          </w:r>
          <w:r w:rsidR="008C32B6" w:rsidRPr="005B0414">
            <w:rPr>
              <w:lang w:val="es-ES"/>
            </w:rPr>
            <w:t>términos</w:t>
          </w:r>
          <w:r w:rsidRPr="005B0414">
            <w:rPr>
              <w:lang w:val="es-ES"/>
            </w:rPr>
            <w:t xml:space="preserve"> </w:t>
          </w:r>
          <w:r w:rsidR="008C32B6" w:rsidRPr="005B0414">
            <w:rPr>
              <w:lang w:val="es-ES"/>
            </w:rPr>
            <w:t>del</w:t>
          </w:r>
          <w:r w:rsidRPr="005B0414">
            <w:rPr>
              <w:lang w:val="es-ES"/>
            </w:rPr>
            <w:t xml:space="preserve"> coeficiente poblacional y errores (poblacionales), sustituyendo, queda:</w:t>
          </w:r>
        </w:p>
        <w:p w14:paraId="0E74C066" w14:textId="2903AC1A" w:rsidR="005B0414" w:rsidRPr="005B0414" w:rsidRDefault="008C32B6" w:rsidP="005B0414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SS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Cambria"/>
                                  <w:lang w:val="es-E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Cambria"/>
                                  <w:lang w:val="es-E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SS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sub>
                  </m:sSub>
                </m:den>
              </m:f>
            </m:oMath>
          </m:oMathPara>
        </w:p>
        <w:p w14:paraId="4D459D88" w14:textId="77777777" w:rsidR="00800A78" w:rsidRPr="00800A78" w:rsidRDefault="00800A78" w:rsidP="005B0414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SS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sub>
                  </m:sSub>
                </m:den>
              </m:f>
              <m:nary>
                <m:naryPr>
                  <m:chr m:val="∑"/>
                  <m:ctrlPr>
                    <w:rPr>
                      <w:rFonts w:ascii="Latin Modern Math" w:hAnsi="Latin Modern Math" w:cs="Cambria Math"/>
                      <w:i/>
                      <w:lang w:val="es-ES"/>
                    </w:rPr>
                  </m:ctrlPr>
                </m:naryPr>
                <m:sub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e>
                  </m:d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up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e>
              </m:nary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SS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sub>
                  </m:sSub>
                </m:den>
              </m:f>
              <m:nary>
                <m:naryPr>
                  <m:chr m:val="∑"/>
                  <m:ctrlPr>
                    <w:rPr>
                      <w:rFonts w:ascii="Latin Modern Math" w:hAnsi="Latin Modern Math" w:cs="Cambria Math"/>
                      <w:i/>
                      <w:lang w:val="es-ES"/>
                    </w:rPr>
                  </m:ctrlPr>
                </m:naryPr>
                <m:sub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e>
                  </m:d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up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e>
              </m:nary>
              <m:r>
                <w:rPr>
                  <w:rFonts w:ascii="Latin Modern Math" w:hAnsi="Latin Modern Math"/>
                  <w:lang w:val="es-ES"/>
                </w:rPr>
                <m:t>+</m:t>
              </m:r>
              <m:nary>
                <m:naryPr>
                  <m:chr m:val="∑"/>
                  <m:ctrlPr>
                    <w:rPr>
                      <w:rFonts w:ascii="Latin Modern Math" w:hAnsi="Latin Modern Math" w:cs="Cambria Math"/>
                      <w:i/>
                      <w:lang w:val="es-ES"/>
                    </w:rPr>
                  </m:ctrlPr>
                </m:naryPr>
                <m:sub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e>
                  </m:d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up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e>
              </m:nary>
              <m:r>
                <w:rPr>
                  <w:rFonts w:ascii="Latin Modern Math" w:hAnsi="Latin Modern Math"/>
                  <w:lang w:val="es-ES"/>
                </w:rPr>
                <m:t>+</m:t>
              </m:r>
              <m:nary>
                <m:naryPr>
                  <m:chr m:val="∑"/>
                  <m:ctrlPr>
                    <w:rPr>
                      <w:rFonts w:ascii="Latin Modern Math" w:hAnsi="Latin Modern Math" w:cs="Cambria Math"/>
                      <w:i/>
                      <w:lang w:val="es-ES"/>
                    </w:rPr>
                  </m:ctrlPr>
                </m:naryPr>
                <m:sub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e>
                  </m:d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up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e>
              </m:nary>
            </m:oMath>
          </m:oMathPara>
        </w:p>
        <w:p w14:paraId="4DEEE505" w14:textId="02B94B38" w:rsidR="005B0414" w:rsidRPr="001C4187" w:rsidRDefault="001C4187" w:rsidP="005B0414">
          <w:pPr>
            <w:rPr>
              <w:rFonts w:ascii="Latin Modern Math" w:hAnsi="Latin Modern Math"/>
              <w:i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SS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∑"/>
                  <m:ctrlPr>
                    <w:rPr>
                      <w:rFonts w:ascii="Latin Modern Math" w:hAnsi="Latin Modern Math" w:cs="Cambria Math"/>
                      <w:i/>
                      <w:lang w:val="es-ES"/>
                    </w:rPr>
                  </m:ctrlPr>
                </m:naryPr>
                <m:sub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e>
                  </m:d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up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</m:acc>
                    </m:e>
                  </m:d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e>
              </m:nary>
              <m:r>
                <w:rPr>
                  <w:rFonts w:ascii="Latin Modern Math" w:hAnsi="Latin Modern Math"/>
                  <w:lang w:val="es-ES"/>
                </w:rPr>
                <m:t>+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d>
              <m:nary>
                <m:naryPr>
                  <m:chr m:val="∑"/>
                  <m:ctrlPr>
                    <w:rPr>
                      <w:rFonts w:ascii="Latin Modern Math" w:hAnsi="Latin Modern Math" w:cs="Cambria Math"/>
                      <w:i/>
                      <w:lang w:val="es-ES"/>
                    </w:rPr>
                  </m:ctrlPr>
                </m:naryPr>
                <m:sub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e>
                  </m:d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up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e>
              </m:nary>
              <m:r>
                <w:rPr>
                  <w:rFonts w:ascii="Latin Modern Math" w:hAnsi="Latin Modern Math"/>
                  <w:lang w:val="es-ES"/>
                </w:rPr>
                <m:t>+</m:t>
              </m:r>
              <m:nary>
                <m:naryPr>
                  <m:chr m:val="∑"/>
                  <m:ctrlPr>
                    <w:rPr>
                      <w:rFonts w:ascii="Latin Modern Math" w:hAnsi="Latin Modern Math" w:cs="Cambria Math"/>
                      <w:i/>
                      <w:lang w:val="es-ES"/>
                    </w:rPr>
                  </m:ctrlPr>
                </m:naryPr>
                <m:sub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e>
                  </m:d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up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e>
              </m:nary>
            </m:oMath>
          </m:oMathPara>
        </w:p>
        <w:p w14:paraId="60D4DF42" w14:textId="06882F3E" w:rsidR="005B0414" w:rsidRPr="001C4187" w:rsidRDefault="005B0414" w:rsidP="005B0414">
          <w:pPr>
            <w:rPr>
              <w:rFonts w:ascii="Latin Modern Math" w:hAnsi="Latin Modern Math"/>
              <w:i/>
              <w:lang w:val="es-ES"/>
            </w:rPr>
          </w:pPr>
          <w:r w:rsidRPr="005B0414">
            <w:rPr>
              <w:lang w:val="es-ES"/>
            </w:rPr>
            <w:lastRenderedPageBreak/>
            <w:t xml:space="preserve">Dado que </w:t>
          </w:r>
          <m:oMath>
            <m:nary>
              <m:naryPr>
                <m:chr m:val="∑"/>
                <m:ctrlPr>
                  <w:rPr>
                    <w:rFonts w:ascii="Latin Modern Math" w:hAnsi="Latin Modern Math" w:cs="Cambria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up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e>
            </m:nary>
            <m:r>
              <w:rPr>
                <w:rFonts w:ascii="Latin Modern Math" w:hAnsi="Latin Modern Math"/>
                <w:lang w:val="es-ES"/>
              </w:rPr>
              <m:t xml:space="preserve">=0 </m:t>
            </m:r>
          </m:oMath>
        </w:p>
        <w:p w14:paraId="6185DD23" w14:textId="11CD145F" w:rsidR="005B0414" w:rsidRPr="005B0414" w:rsidRDefault="001C4187" w:rsidP="005B0414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SS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sub>
                  </m:sSub>
                </m:den>
              </m:f>
            </m:oMath>
          </m:oMathPara>
        </w:p>
        <w:p w14:paraId="678172B6" w14:textId="77777777" w:rsidR="005B0414" w:rsidRPr="005B0414" w:rsidRDefault="005B0414" w:rsidP="005B0414">
          <w:pPr>
            <w:rPr>
              <w:lang w:val="es-ES"/>
            </w:rPr>
          </w:pPr>
        </w:p>
        <w:p w14:paraId="65D5BD20" w14:textId="1DCE6F99" w:rsidR="005B0414" w:rsidRPr="005B0414" w:rsidRDefault="005B0414" w:rsidP="005B0414">
          <w:pPr>
            <w:rPr>
              <w:lang w:val="es-ES"/>
            </w:rPr>
          </w:pPr>
          <w:r w:rsidRPr="005B0414">
            <w:rPr>
              <w:lang w:val="es-ES"/>
            </w:rPr>
            <w:t>queda que</w:t>
          </w:r>
          <w:r w:rsidR="00FB5C23">
            <w:rPr>
              <w:lang w:val="es-ES"/>
            </w:rPr>
            <w:t xml:space="preserve"> beta es </w:t>
          </w:r>
          <w:r w:rsidRPr="005B0414">
            <w:rPr>
              <w:lang w:val="es-ES"/>
            </w:rPr>
            <w:t xml:space="preserve">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β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+</m:t>
            </m:r>
            <m:f>
              <m:f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Latin Modern Math" w:hAnsi="Latin Modern Math" w:cs="Cambria Math"/>
                        <w:i/>
                        <w:lang w:val="es-ES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i=1</m:t>
                        </m:r>
                      </m:e>
                    </m:d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e>
                </m:nary>
              </m:num>
              <m:den>
                <m:r>
                  <w:rPr>
                    <w:rFonts w:ascii="Latin Modern Math" w:hAnsi="Latin Modern Math"/>
                    <w:lang w:val="es-ES"/>
                  </w:rPr>
                  <m:t>SS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sub>
                </m:sSub>
              </m:den>
            </m:f>
          </m:oMath>
        </w:p>
        <w:p w14:paraId="53C5670A" w14:textId="7C8CAECC" w:rsidR="005B0414" w:rsidRPr="005B0414" w:rsidRDefault="00FB5C23" w:rsidP="005B0414">
          <w:pPr>
            <w:rPr>
              <w:lang w:val="es-ES"/>
            </w:rPr>
          </w:pPr>
          <w:r>
            <w:rPr>
              <w:lang w:val="es-ES"/>
            </w:rPr>
            <w:t xml:space="preserve">Nota: </w:t>
          </w:r>
          <w:r w:rsidR="005B0414" w:rsidRPr="005B0414">
            <w:rPr>
              <w:lang w:val="es-ES"/>
            </w:rPr>
            <w:t xml:space="preserve">la </w:t>
          </w:r>
          <w:r>
            <w:rPr>
              <w:lang w:val="es-ES"/>
            </w:rPr>
            <w:t>i</w:t>
          </w:r>
          <w:r w:rsidR="001C4187" w:rsidRPr="005B0414">
            <w:rPr>
              <w:lang w:val="es-ES"/>
            </w:rPr>
            <w:t>nsesgadez</w:t>
          </w:r>
          <w:r w:rsidR="005B0414" w:rsidRPr="005B0414">
            <w:rPr>
              <w:lang w:val="es-ES"/>
            </w:rPr>
            <w:t xml:space="preserve"> es </w:t>
          </w:r>
          <w:r w:rsidR="001C4187" w:rsidRPr="005B0414">
            <w:rPr>
              <w:lang w:val="es-ES"/>
            </w:rPr>
            <w:t>una</w:t>
          </w:r>
          <w:r w:rsidR="005B0414" w:rsidRPr="005B0414">
            <w:rPr>
              <w:lang w:val="es-ES"/>
            </w:rPr>
            <w:t xml:space="preserve"> </w:t>
          </w:r>
          <w:r w:rsidR="001C4187" w:rsidRPr="005B0414">
            <w:rPr>
              <w:lang w:val="es-ES"/>
            </w:rPr>
            <w:t>propiedad</w:t>
          </w:r>
          <w:r w:rsidR="005B0414" w:rsidRPr="005B0414">
            <w:rPr>
              <w:lang w:val="es-ES"/>
            </w:rPr>
            <w:t xml:space="preserve"> de la </w:t>
          </w:r>
          <w:r w:rsidR="001C4187" w:rsidRPr="005B0414">
            <w:rPr>
              <w:lang w:val="es-ES"/>
            </w:rPr>
            <w:t>distribución</w:t>
          </w:r>
          <w:r w:rsidR="005B0414" w:rsidRPr="005B0414">
            <w:rPr>
              <w:lang w:val="es-ES"/>
            </w:rPr>
            <w:t xml:space="preserve"> muestral de </w:t>
          </w:r>
          <w:r w:rsidR="001C4187" w:rsidRPr="005B0414">
            <w:rPr>
              <w:lang w:val="es-ES"/>
            </w:rPr>
            <w:t>las betas</w:t>
          </w:r>
          <w:r w:rsidR="005B0414" w:rsidRPr="005B0414">
            <w:rPr>
              <w:lang w:val="es-ES"/>
            </w:rPr>
            <w:t xml:space="preserve">, no de los estimadores que se obtengan para alguna muestra en particular. </w:t>
          </w:r>
          <w:r w:rsidR="001C4187">
            <w:rPr>
              <w:lang w:val="es-ES"/>
            </w:rPr>
            <w:t>S</w:t>
          </w:r>
          <w:r w:rsidR="005B0414" w:rsidRPr="005B0414">
            <w:rPr>
              <w:lang w:val="es-ES"/>
            </w:rPr>
            <w:t>i la muestra que tenemos es '</w:t>
          </w:r>
          <w:r w:rsidR="001C4187" w:rsidRPr="005B0414">
            <w:rPr>
              <w:lang w:val="es-ES"/>
            </w:rPr>
            <w:t>típica</w:t>
          </w:r>
          <w:r w:rsidR="005B0414" w:rsidRPr="005B0414">
            <w:rPr>
              <w:lang w:val="es-ES"/>
            </w:rPr>
            <w:t>'</w:t>
          </w:r>
          <w:r w:rsidR="001C4187">
            <w:rPr>
              <w:lang w:val="es-ES"/>
            </w:rPr>
            <w:t xml:space="preserve"> </w:t>
          </w:r>
          <w:r w:rsidR="005B0414" w:rsidRPr="005B0414">
            <w:rPr>
              <w:lang w:val="es-ES"/>
            </w:rPr>
            <w:t xml:space="preserve">entonces el estimado </w:t>
          </w:r>
          <w:r w:rsidR="001C4187" w:rsidRPr="005B0414">
            <w:rPr>
              <w:lang w:val="es-ES"/>
            </w:rPr>
            <w:t>debería</w:t>
          </w:r>
          <w:r w:rsidR="005B0414" w:rsidRPr="005B0414">
            <w:rPr>
              <w:lang w:val="es-ES"/>
            </w:rPr>
            <w:t xml:space="preserve"> ser cercano al valor poblacional</w:t>
          </w:r>
          <w:r>
            <w:rPr>
              <w:lang w:val="es-ES"/>
            </w:rPr>
            <w:t>.</w:t>
          </w:r>
        </w:p>
        <w:p w14:paraId="570ED27B" w14:textId="77777777" w:rsidR="005B0414" w:rsidRPr="005B0414" w:rsidRDefault="005B0414" w:rsidP="005B0414">
          <w:pPr>
            <w:rPr>
              <w:lang w:val="es-ES"/>
            </w:rPr>
          </w:pPr>
          <w:r w:rsidRPr="005B0414">
            <w:rPr>
              <w:lang w:val="es-ES"/>
            </w:rPr>
            <w:t>Entonces:</w:t>
          </w:r>
        </w:p>
        <w:p w14:paraId="6EADAF71" w14:textId="35BE6003" w:rsidR="005B0414" w:rsidRPr="005B0414" w:rsidRDefault="005B0414" w:rsidP="005B0414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 w:cs="Cambria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Cambria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num>
                    <m:den>
                      <m:r>
                        <w:rPr>
                          <w:rFonts w:ascii="Latin Modern Math" w:hAnsi="Latin Modern Math"/>
                          <w:lang w:val="es-ES"/>
                        </w:rPr>
                        <m:t>SS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 w:cs="Cambria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num>
                    <m:den>
                      <m:r>
                        <w:rPr>
                          <w:rFonts w:ascii="Latin Modern Math" w:hAnsi="Latin Modern Math"/>
                          <w:lang w:val="es-ES"/>
                        </w:rPr>
                        <m:t>SS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Latin Modern Math" w:hAnsi="Latin Modern Math"/>
                  <w:lang w:val="es-ES"/>
                </w:rPr>
                <m:t xml:space="preserve"> </m:t>
              </m:r>
            </m:oMath>
          </m:oMathPara>
        </w:p>
        <w:p w14:paraId="18307E6F" w14:textId="77777777" w:rsidR="005B0414" w:rsidRPr="005B0414" w:rsidRDefault="005B0414" w:rsidP="005B0414">
          <w:pPr>
            <w:rPr>
              <w:lang w:val="es-ES"/>
            </w:rPr>
          </w:pPr>
          <w:r w:rsidRPr="005B0414">
            <w:rPr>
              <w:lang w:val="es-ES"/>
            </w:rPr>
            <w:t xml:space="preserve">Asumiendo que las </w:t>
          </w:r>
          <w:r w:rsidRPr="00876DAF">
            <w:rPr>
              <w:i/>
              <w:iCs/>
              <w:lang w:val="es-ES"/>
            </w:rPr>
            <w:t>x</w:t>
          </w:r>
          <w:r w:rsidRPr="005B0414">
            <w:rPr>
              <w:lang w:val="es-ES"/>
            </w:rPr>
            <w:t xml:space="preserve"> son no-aleatorias</w:t>
          </w:r>
        </w:p>
        <w:p w14:paraId="176F2FE2" w14:textId="3C1ABDBF" w:rsidR="005B0414" w:rsidRPr="005B0414" w:rsidRDefault="005B0414" w:rsidP="005B0414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 w:cs="Cambria"/>
                      <w:lang w:val="es-ES"/>
                    </w:rPr>
                    <m:t>β</m:t>
                  </m:r>
                  <m:ctrlPr>
                    <w:rPr>
                      <w:rFonts w:ascii="Latin Modern Math" w:hAnsi="Latin Modern Math" w:cs="Cambria"/>
                      <w:i/>
                      <w:lang w:val="es-ES"/>
                    </w:rPr>
                  </m:ctrlP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Latin Modern Math" w:hAnsi="Latin Modern Math"/>
                          <w:lang w:val="es-ES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SS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 w:cs="Cambria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 xml:space="preserve"> </m:t>
              </m:r>
            </m:oMath>
          </m:oMathPara>
        </w:p>
        <w:p w14:paraId="1F8CB67D" w14:textId="5A621D21" w:rsidR="005B0414" w:rsidRPr="005B0414" w:rsidRDefault="005B0414" w:rsidP="005B0414">
          <w:pPr>
            <w:rPr>
              <w:lang w:val="es-ES"/>
            </w:rPr>
          </w:pPr>
          <w:r w:rsidRPr="005B0414">
            <w:rPr>
              <w:lang w:val="es-ES"/>
            </w:rPr>
            <w:t xml:space="preserve">Usando el supuesto de exogeneidad </w:t>
          </w:r>
          <m:oMath>
            <m:r>
              <w:rPr>
                <w:rFonts w:ascii="Latin Modern Math" w:hAnsi="Latin Modern Math"/>
                <w:lang w:val="es-ES"/>
              </w:rPr>
              <m:t>E(u|x)=0</m:t>
            </m:r>
          </m:oMath>
        </w:p>
        <w:p w14:paraId="74419487" w14:textId="0EE9BF1F" w:rsidR="005B0414" w:rsidRPr="005B0414" w:rsidRDefault="005B0414" w:rsidP="005B0414">
          <w:pPr>
            <w:rPr>
              <w:lang w:val="es-ES"/>
            </w:rPr>
          </w:pPr>
          <w:r w:rsidRPr="005B0414">
            <w:rPr>
              <w:lang w:val="es-ES"/>
            </w:rPr>
            <w:t>Supuestos</w:t>
          </w:r>
          <w:r w:rsidR="00FB5C23">
            <w:rPr>
              <w:lang w:val="es-ES"/>
            </w:rPr>
            <w:t xml:space="preserve"> usados</w:t>
          </w:r>
          <w:r w:rsidRPr="005B0414">
            <w:rPr>
              <w:lang w:val="es-ES"/>
            </w:rPr>
            <w:t>:</w:t>
          </w:r>
        </w:p>
        <w:p w14:paraId="12EBE4F3" w14:textId="77777777" w:rsidR="005B0414" w:rsidRDefault="005B0414" w:rsidP="005B0414">
          <w:pPr>
            <w:rPr>
              <w:lang w:val="es-ES"/>
            </w:rPr>
          </w:pPr>
          <w:r w:rsidRPr="005B0414">
            <w:rPr>
              <w:lang w:val="es-ES"/>
            </w:rPr>
            <w:t xml:space="preserve">- </w:t>
          </w:r>
          <w:r w:rsidRPr="000436ED">
            <w:rPr>
              <w:i/>
              <w:iCs/>
              <w:lang w:val="es-ES"/>
            </w:rPr>
            <w:t>x</w:t>
          </w:r>
          <w:r w:rsidRPr="005B0414">
            <w:rPr>
              <w:lang w:val="es-ES"/>
            </w:rPr>
            <w:t xml:space="preserve"> e </w:t>
          </w:r>
          <w:r w:rsidRPr="000436ED">
            <w:rPr>
              <w:i/>
              <w:iCs/>
              <w:lang w:val="es-ES"/>
            </w:rPr>
            <w:t>y</w:t>
          </w:r>
          <w:r w:rsidRPr="005B0414">
            <w:rPr>
              <w:lang w:val="es-ES"/>
            </w:rPr>
            <w:t xml:space="preserve"> estar relacionados linealmente</w:t>
          </w:r>
        </w:p>
        <w:p w14:paraId="4CC888CD" w14:textId="5956E38C" w:rsidR="00876DAF" w:rsidRPr="00876DAF" w:rsidRDefault="00876DAF" w:rsidP="005B0414">
          <w:pPr>
            <w:rPr>
              <w:lang w:val="es-ES"/>
            </w:rPr>
          </w:pPr>
          <w:r>
            <w:rPr>
              <w:lang w:val="es-ES"/>
            </w:rPr>
            <w:t xml:space="preserve">- </w:t>
          </w:r>
          <w:r>
            <w:rPr>
              <w:i/>
              <w:iCs/>
              <w:lang w:val="es-ES"/>
            </w:rPr>
            <w:t>x</w:t>
          </w:r>
          <w:r>
            <w:rPr>
              <w:lang w:val="es-ES"/>
            </w:rPr>
            <w:t xml:space="preserve"> no aleatorias</w:t>
          </w:r>
        </w:p>
        <w:p w14:paraId="650748B7" w14:textId="2CFAAD1C" w:rsidR="005B0414" w:rsidRDefault="005B0414" w:rsidP="005B0414">
          <w:pPr>
            <w:rPr>
              <w:lang w:val="es-ES"/>
            </w:rPr>
          </w:pPr>
          <w:r w:rsidRPr="005B0414">
            <w:rPr>
              <w:lang w:val="es-ES"/>
            </w:rPr>
            <w:t xml:space="preserve">- </w:t>
          </w:r>
          <w:r w:rsidR="000436ED">
            <w:rPr>
              <w:lang w:val="es-ES"/>
            </w:rPr>
            <w:t>E</w:t>
          </w:r>
          <w:r w:rsidRPr="005B0414">
            <w:rPr>
              <w:lang w:val="es-ES"/>
            </w:rPr>
            <w:t>xogeneidad</w:t>
          </w:r>
        </w:p>
        <w:p w14:paraId="13FE32E8" w14:textId="0275654F" w:rsidR="00695B0E" w:rsidRDefault="00B163E0" w:rsidP="00B163E0">
          <w:pPr>
            <w:pStyle w:val="Heading3"/>
            <w:rPr>
              <w:lang w:val="es-ES"/>
            </w:rPr>
          </w:pPr>
          <w:r>
            <w:rPr>
              <w:lang w:val="es-ES"/>
            </w:rPr>
            <w:t xml:space="preserve">Caso </w:t>
          </w:r>
          <w:r w:rsidR="00590F5E">
            <w:rPr>
              <w:lang w:val="es-ES"/>
            </w:rPr>
            <w:t>múltiple</w:t>
          </w:r>
        </w:p>
        <w:p w14:paraId="3B1C324B" w14:textId="697B947E" w:rsidR="00B163E0" w:rsidRPr="00590F5E" w:rsidRDefault="00B163E0" w:rsidP="00B163E0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SS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</m:oMath>
          </m:oMathPara>
        </w:p>
        <w:p w14:paraId="0E08AA13" w14:textId="71F4BEF9" w:rsidR="00590F5E" w:rsidRDefault="00590F5E" w:rsidP="00B163E0">
          <w:pPr>
            <w:rPr>
              <w:lang w:val="es-ES"/>
            </w:rPr>
          </w:pPr>
          <m:oMath>
            <m:r>
              <w:rPr>
                <w:rFonts w:ascii="Latin Modern Math" w:hAnsi="Latin Modern Math"/>
                <w:lang w:val="es-ES"/>
              </w:rPr>
              <m:t>SS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T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j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=</m:t>
            </m:r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Latin Modern Math" w:hAnsi="Latin Modern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hAnsi="Latin Modern Math"/>
                                    <w:lang w:val="es-E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s-E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</m:sup>
                </m:sSup>
              </m:e>
            </m:nary>
            <m:r>
              <w:rPr>
                <w:rFonts w:ascii="Latin Modern Math" w:hAnsi="Latin Modern Math"/>
                <w:lang w:val="es-ES"/>
              </w:rPr>
              <m:t>→</m:t>
            </m:r>
          </m:oMath>
          <w:r w:rsidR="00C22A65">
            <w:rPr>
              <w:lang w:val="es-ES"/>
            </w:rPr>
            <w:t xml:space="preserve"> variación total de J</w:t>
          </w:r>
        </w:p>
        <w:p w14:paraId="20835D22" w14:textId="323F84D6" w:rsidR="00C22A65" w:rsidRPr="00B163E0" w:rsidRDefault="00C22A65" w:rsidP="00B163E0">
          <w:pPr>
            <w:rPr>
              <w:lang w:val="es-ES"/>
            </w:rPr>
          </w:pPr>
          <m:oMath>
            <m:sSubSup>
              <m:sSubSup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SupPr>
              <m:e>
                <m:r>
                  <w:rPr>
                    <w:rFonts w:ascii="Latin Modern Math" w:hAnsi="Latin Modern Math"/>
                    <w:lang w:val="es-ES"/>
                  </w:rPr>
                  <m:t>R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j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bSup>
            <m:r>
              <w:rPr>
                <w:rFonts w:ascii="Latin Modern Math" w:hAnsi="Latin Modern Math"/>
                <w:lang w:val="es-ES"/>
              </w:rPr>
              <m:t>→</m:t>
            </m:r>
          </m:oMath>
          <w:r>
            <w:rPr>
              <w:lang w:val="es-ES"/>
            </w:rPr>
            <w:t xml:space="preserve"> </w:t>
          </w:r>
          <w:r w:rsidR="001F59C1">
            <w:rPr>
              <w:lang w:val="es-ES"/>
            </w:rPr>
            <w:t xml:space="preserve">r-cuadrado de la regresión de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j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 xml:space="preserve"> </m:t>
            </m:r>
          </m:oMath>
          <w:r w:rsidR="001F59C1">
            <w:rPr>
              <w:lang w:val="es-ES"/>
            </w:rPr>
            <w:t>en todas las demás variables independientes incluyendo el intercepto.</w:t>
          </w:r>
        </w:p>
        <w:p w14:paraId="23AA219A" w14:textId="761F6FDA" w:rsidR="00695B0E" w:rsidRDefault="00B6675C" w:rsidP="001B7E23">
          <w:pPr>
            <w:pStyle w:val="Heading2"/>
            <w:rPr>
              <w:lang w:val="es-ES"/>
            </w:rPr>
          </w:pPr>
          <w:bookmarkStart w:id="32" w:name="_Toc145955892"/>
          <w:r>
            <w:rPr>
              <w:lang w:val="es-ES"/>
            </w:rPr>
            <w:t>INTERCEPTO</w:t>
          </w:r>
          <w:bookmarkEnd w:id="32"/>
        </w:p>
        <w:p w14:paraId="08123115" w14:textId="4F2D66D5" w:rsidR="00B6675C" w:rsidRPr="00F51645" w:rsidRDefault="00424BB5" w:rsidP="00B6675C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 xml:space="preserve">i 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</m:e>
              </m:d>
            </m:oMath>
          </m:oMathPara>
        </w:p>
        <w:p w14:paraId="435B7E14" w14:textId="11CE7AB8" w:rsidR="00F51645" w:rsidRPr="00C25B0A" w:rsidRDefault="00FE0C6F" w:rsidP="00B6675C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</m:acc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</m:acc>
                </m:e>
              </m:d>
            </m:oMath>
          </m:oMathPara>
        </w:p>
        <w:p w14:paraId="543DBC87" w14:textId="7A85B50E" w:rsidR="00C25B0A" w:rsidRPr="00F51645" w:rsidRDefault="00FE0C6F" w:rsidP="00C25B0A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acc>
              <m:r>
                <w:rPr>
                  <w:rFonts w:ascii="Latin Modern Math" w:hAnsi="Latin Modern Math"/>
                  <w:lang w:val="es-ES"/>
                </w:rPr>
                <m:t>+0</m:t>
              </m:r>
              <m:r>
                <w:rPr>
                  <w:rFonts w:ascii="Latin Modern Math" w:hAnsi="Latin Modern Math"/>
                  <w:lang w:val="es-ES"/>
                </w:rPr>
                <m:t>-</m:t>
              </m:r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acc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d>
            </m:oMath>
          </m:oMathPara>
        </w:p>
        <w:p w14:paraId="6BED5660" w14:textId="767FC468" w:rsidR="00FE0C6F" w:rsidRPr="00F51645" w:rsidRDefault="00FE0C6F" w:rsidP="00FE0C6F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acc>
              <m:r>
                <w:rPr>
                  <w:rFonts w:ascii="Latin Modern Math" w:hAnsi="Latin Modern Math"/>
                  <w:lang w:val="es-ES"/>
                </w:rPr>
                <m:t>+0</m:t>
              </m:r>
              <m:r>
                <w:rPr>
                  <w:rFonts w:ascii="Latin Modern Math" w:hAnsi="Latin Modern Math"/>
                  <w:lang w:val="es-ES"/>
                </w:rPr>
                <m:t>-</m:t>
              </m:r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</m:oMath>
          </m:oMathPara>
        </w:p>
        <w:p w14:paraId="75A84A77" w14:textId="2B63B0FE" w:rsidR="00C25B0A" w:rsidRPr="00F51645" w:rsidRDefault="00FE0C6F" w:rsidP="00B6675C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</m:oMath>
          </m:oMathPara>
        </w:p>
        <w:p w14:paraId="05F095BB" w14:textId="3C47C291" w:rsidR="00025116" w:rsidRDefault="00025116" w:rsidP="00AF0694">
          <w:pPr>
            <w:pStyle w:val="Heading1"/>
            <w:rPr>
              <w:lang w:val="es-ES"/>
            </w:rPr>
          </w:pPr>
          <w:bookmarkStart w:id="33" w:name="_Toc145955893"/>
          <w:r>
            <w:rPr>
              <w:lang w:val="es-ES"/>
            </w:rPr>
            <w:t xml:space="preserve">Varianza </w:t>
          </w:r>
          <w:r w:rsidR="00695B0E">
            <w:rPr>
              <w:lang w:val="es-ES"/>
            </w:rPr>
            <w:t>en</w:t>
          </w:r>
          <w:r>
            <w:rPr>
              <w:lang w:val="es-ES"/>
            </w:rPr>
            <w:t xml:space="preserve"> MCO</w:t>
          </w:r>
          <w:bookmarkEnd w:id="33"/>
        </w:p>
        <w:p w14:paraId="67001233" w14:textId="043C230F" w:rsidR="00C032B5" w:rsidRDefault="000B4D39" w:rsidP="000B4D39">
          <w:pPr>
            <w:pStyle w:val="Heading2"/>
            <w:rPr>
              <w:lang w:val="es-ES"/>
            </w:rPr>
          </w:pPr>
          <w:r>
            <w:rPr>
              <w:lang w:val="es-ES"/>
            </w:rPr>
            <w:t>AMELIA</w:t>
          </w:r>
        </w:p>
        <w:p w14:paraId="7FD1E129" w14:textId="038D2A95" w:rsidR="000B4D39" w:rsidRPr="00E7115C" w:rsidRDefault="004B7FF7" w:rsidP="000B4D39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den>
                  </m:f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den>
                  </m:f>
                </m:e>
              </m:d>
            </m:oMath>
          </m:oMathPara>
        </w:p>
        <w:p w14:paraId="719BBB02" w14:textId="4F7C7245" w:rsidR="00592FBA" w:rsidRPr="00592FBA" w:rsidRDefault="00E7115C" w:rsidP="00592FBA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w:lastRenderedPageBreak/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den>
                  </m:f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</m:acc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den>
                  </m:f>
                </m:e>
              </m:d>
            </m:oMath>
          </m:oMathPara>
        </w:p>
        <w:p w14:paraId="79B8FFEC" w14:textId="718CA41E" w:rsidR="00592FBA" w:rsidRDefault="00592FBA" w:rsidP="00592FBA">
          <w:pPr>
            <w:rPr>
              <w:rFonts w:asciiTheme="majorHAnsi" w:eastAsiaTheme="majorEastAsia" w:hAnsiTheme="majorHAnsi" w:cstheme="majorBidi"/>
              <w:lang w:val="es-ES"/>
            </w:rPr>
          </w:pPr>
          <w:r>
            <w:rPr>
              <w:rFonts w:asciiTheme="majorHAnsi" w:eastAsiaTheme="majorEastAsia" w:hAnsiTheme="majorHAnsi" w:cstheme="majorBidi"/>
              <w:lang w:val="es-ES"/>
            </w:rPr>
            <w:t xml:space="preserve">Por la propiedad de que : </w:t>
          </w:r>
          <m:oMath>
            <m:nary>
              <m:naryPr>
                <m:chr m:val="∑"/>
                <m:ctrlPr>
                  <w:rPr>
                    <w:rFonts w:ascii="Latin Modern Math" w:hAnsi="Latin Modern Math" w:cs="Cambria Math"/>
                    <w:i/>
                    <w:lang w:val="es-ES"/>
                  </w:rPr>
                </m:ctrlPr>
              </m:naryPr>
              <m:sub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i=1</m:t>
                    </m:r>
                  </m:e>
                </m:d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up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hAnsi="Latin Modern Math"/>
                        <w:lang w:val="es-E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e>
            </m:nary>
            <m:r>
              <w:rPr>
                <w:rFonts w:ascii="Latin Modern Math" w:hAnsi="Latin Modern Math"/>
                <w:lang w:val="es-ES"/>
              </w:rPr>
              <m:t>=0</m:t>
            </m:r>
          </m:oMath>
          <w:r>
            <w:rPr>
              <w:rFonts w:asciiTheme="majorHAnsi" w:eastAsiaTheme="majorEastAsia" w:hAnsiTheme="majorHAnsi" w:cstheme="majorBidi"/>
              <w:lang w:val="es-ES"/>
            </w:rPr>
            <w:t xml:space="preserve"> para cualquier muestra</w:t>
          </w:r>
        </w:p>
        <w:p w14:paraId="3C0D200F" w14:textId="77777777" w:rsidR="00F34FED" w:rsidRPr="00F34FED" w:rsidRDefault="00592FBA" w:rsidP="00592FBA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den>
                  </m:f>
                </m:e>
              </m:d>
              <m:r>
                <w:rPr>
                  <w:rFonts w:ascii="Latin Modern Math" w:eastAsiaTheme="majorEastAsia" w:hAnsi="Latin Modern Math" w:cstheme="majorBidi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 w:cs="Cambria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i=1</m:t>
                                  </m:r>
                                </m:e>
                              </m:d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e>
                          </m:nary>
                        </m:den>
                      </m:f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e>
              </m:d>
            </m:oMath>
          </m:oMathPara>
        </w:p>
        <w:p w14:paraId="612480FD" w14:textId="526CEF82" w:rsidR="00F34FED" w:rsidRPr="00F34FED" w:rsidRDefault="00F34FED" w:rsidP="00592FBA">
          <w:pPr>
            <w:rPr>
              <w:rFonts w:asciiTheme="majorHAnsi" w:eastAsiaTheme="majorEastAsia" w:hAnsiTheme="majorHAnsi" w:cstheme="majorBidi"/>
              <w:lang w:val="es-ES"/>
            </w:rPr>
          </w:pPr>
          <w:r>
            <w:rPr>
              <w:rFonts w:asciiTheme="majorHAnsi" w:eastAsiaTheme="majorEastAsia" w:hAnsiTheme="majorHAnsi" w:cstheme="majorBidi"/>
              <w:lang w:val="es-ES"/>
            </w:rPr>
            <w:t xml:space="preserve">Usando </w:t>
          </w:r>
          <m:oMath>
            <m:r>
              <w:rPr>
                <w:rFonts w:ascii="Latin Modern Math" w:eastAsiaTheme="majorEastAsia" w:hAnsi="Latin Modern Math" w:cstheme="majorBidi"/>
                <w:lang w:val="es-ES"/>
              </w:rPr>
              <m:t>Var</m:t>
            </m:r>
            <m:d>
              <m:dPr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dPr>
              <m:e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aX+</m:t>
                </m:r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b</m:t>
                </m:r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Y</m:t>
                </m:r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+c</m:t>
                </m:r>
              </m:e>
            </m:d>
            <m:r>
              <w:rPr>
                <w:rFonts w:ascii="Latin Modern Math" w:eastAsiaTheme="majorEastAsia" w:hAnsi="Latin Modern Math" w:cstheme="majorBidi"/>
                <w:lang w:val="es-ES"/>
              </w:rPr>
              <m:t>=</m:t>
            </m:r>
            <m:sSup>
              <m:sSupPr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sSupPr>
              <m:e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a</m:t>
                </m:r>
              </m:e>
              <m:sup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2</m:t>
                </m:r>
              </m:sup>
            </m:sSup>
            <m:r>
              <w:rPr>
                <w:rFonts w:ascii="Latin Modern Math" w:eastAsiaTheme="majorEastAsia" w:hAnsi="Latin Modern Math" w:cstheme="majorBidi"/>
                <w:lang w:val="es-ES"/>
              </w:rPr>
              <m:t>Var</m:t>
            </m:r>
            <m:d>
              <m:dPr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dPr>
              <m:e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X</m:t>
                </m:r>
              </m:e>
            </m:d>
            <m:r>
              <w:rPr>
                <w:rFonts w:ascii="Latin Modern Math" w:eastAsiaTheme="majorEastAsia" w:hAnsi="Latin Modern Math" w:cstheme="majorBidi"/>
                <w:lang w:val="es-ES"/>
              </w:rPr>
              <m:t>+</m:t>
            </m:r>
            <m:sSup>
              <m:sSupPr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sSupPr>
              <m:e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b</m:t>
                </m:r>
              </m:e>
              <m:sup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2</m:t>
                </m:r>
              </m:sup>
            </m:sSup>
            <m:r>
              <w:rPr>
                <w:rFonts w:ascii="Latin Modern Math" w:eastAsiaTheme="majorEastAsia" w:hAnsi="Latin Modern Math" w:cstheme="majorBidi"/>
                <w:lang w:val="es-ES"/>
              </w:rPr>
              <m:t>Var</m:t>
            </m:r>
            <m:d>
              <m:dPr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dPr>
              <m:e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Y</m:t>
                </m:r>
              </m:e>
            </m:d>
            <m:r>
              <w:rPr>
                <w:rFonts w:ascii="Latin Modern Math" w:eastAsiaTheme="majorEastAsia" w:hAnsi="Latin Modern Math" w:cstheme="majorBidi"/>
                <w:lang w:val="es-ES"/>
              </w:rPr>
              <m:t>+2a</m:t>
            </m:r>
            <m:r>
              <w:rPr>
                <w:rFonts w:ascii="Latin Modern Math" w:eastAsiaTheme="majorEastAsia" w:hAnsi="Latin Modern Math" w:cstheme="majorBidi"/>
                <w:lang w:val="es-ES"/>
              </w:rPr>
              <m:t>b</m:t>
            </m:r>
            <m:r>
              <w:rPr>
                <w:rFonts w:ascii="Latin Modern Math" w:eastAsiaTheme="majorEastAsia" w:hAnsi="Latin Modern Math" w:cstheme="majorBidi"/>
                <w:lang w:val="es-ES"/>
              </w:rPr>
              <m:t>Cov(X,Y)</m:t>
            </m:r>
          </m:oMath>
        </w:p>
        <w:p w14:paraId="633D88C2" w14:textId="59149BE5" w:rsidR="00592FBA" w:rsidRPr="00592FBA" w:rsidRDefault="004D79F2" w:rsidP="00592FBA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lang w:val="es-E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Latin Modern Math" w:hAnsi="Latin Modern Math" w:cs="Cambria Math"/>
                                      <w:i/>
                                      <w:lang w:val="es-ES"/>
                                    </w:rPr>
                                  </m:ctrlPr>
                                </m:naryPr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i=1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s-E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s-E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s-E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s-E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s-E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e>
                              </m:nary>
                            </m:den>
                          </m:f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e>
              </m:d>
            </m:oMath>
          </m:oMathPara>
        </w:p>
        <w:p w14:paraId="2DEFB76E" w14:textId="06AC8C3C" w:rsidR="00C75B37" w:rsidRPr="00E64B9C" w:rsidRDefault="00C75B37" w:rsidP="00C75B37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lang w:val="es-E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Latin Modern Math" w:hAnsi="Latin Modern Math" w:cs="Cambria Math"/>
                                      <w:i/>
                                      <w:lang w:val="es-ES"/>
                                    </w:rPr>
                                  </m:ctrlPr>
                                </m:naryPr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i=1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s-E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s-E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s-E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s-E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s-E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e>
                              </m:nary>
                            </m:den>
                          </m:f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Var</m:t>
                  </m:r>
                  <m:d>
                    <m:d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Cambria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 w:cs="Cambria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/>
                      <w:lang w:val="es-ES"/>
                    </w:rPr>
                    <m:t>+2Cov(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j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)</m:t>
                  </m: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e>
              </m:d>
            </m:oMath>
          </m:oMathPara>
        </w:p>
        <w:p w14:paraId="290438B1" w14:textId="76E08FA6" w:rsidR="00E64B9C" w:rsidRDefault="00E64B9C" w:rsidP="00C75B37">
          <w:pPr>
            <w:rPr>
              <w:rFonts w:asciiTheme="majorHAnsi" w:eastAsiaTheme="majorEastAsia" w:hAnsiTheme="majorHAnsi" w:cstheme="majorBidi"/>
              <w:lang w:val="es-ES"/>
            </w:rPr>
          </w:pPr>
          <w:r>
            <w:rPr>
              <w:rFonts w:asciiTheme="majorHAnsi" w:eastAsiaTheme="majorEastAsia" w:hAnsiTheme="majorHAnsi" w:cstheme="majorBidi"/>
              <w:lang w:val="es-ES"/>
            </w:rPr>
            <w:t xml:space="preserve">Usando </w:t>
          </w:r>
          <w:r w:rsidR="00203B6E">
            <w:rPr>
              <w:rFonts w:asciiTheme="majorHAnsi" w:eastAsiaTheme="majorEastAsia" w:hAnsiTheme="majorHAnsi" w:cstheme="majorBidi"/>
              <w:lang w:val="es-ES"/>
            </w:rPr>
            <w:t xml:space="preserve">no correlación serial : </w:t>
          </w:r>
          <m:oMath>
            <m:r>
              <w:rPr>
                <w:rFonts w:ascii="Latin Modern Math" w:hAnsi="Latin Modern Math"/>
                <w:lang w:val="es-ES"/>
              </w:rPr>
              <m:t>Cov</m:t>
            </m:r>
            <m:d>
              <m:d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lang w:val="es-ES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j</m:t>
                    </m:r>
                  </m:sub>
                </m:sSub>
              </m:e>
            </m:d>
            <m:r>
              <w:rPr>
                <w:rFonts w:ascii="Latin Modern Math" w:hAnsi="Latin Modern Math"/>
                <w:lang w:val="es-ES"/>
              </w:rPr>
              <m:t>=</m:t>
            </m:r>
            <m:r>
              <w:rPr>
                <w:rFonts w:ascii="Latin Modern Math" w:hAnsi="Latin Modern Math"/>
                <w:lang w:val="es-ES"/>
              </w:rPr>
              <m:t>0</m:t>
            </m:r>
          </m:oMath>
        </w:p>
        <w:p w14:paraId="3B887240" w14:textId="65B86EEE" w:rsidR="006660D7" w:rsidRDefault="006660D7" w:rsidP="00C75B37">
          <w:pPr>
            <w:rPr>
              <w:rFonts w:asciiTheme="majorHAnsi" w:eastAsiaTheme="majorEastAsia" w:hAnsiTheme="majorHAnsi" w:cstheme="majorBidi"/>
              <w:lang w:val="es-ES"/>
            </w:rPr>
          </w:pPr>
          <w:r>
            <w:rPr>
              <w:rFonts w:asciiTheme="majorHAnsi" w:eastAsiaTheme="majorEastAsia" w:hAnsiTheme="majorHAnsi" w:cstheme="majorBidi"/>
              <w:lang w:val="es-ES"/>
            </w:rPr>
            <w:t xml:space="preserve">Usando homocedasticidad : </w:t>
          </w:r>
          <m:oMath>
            <m:r>
              <m:rPr>
                <m:sty m:val="p"/>
              </m:rPr>
              <w:rPr>
                <w:rFonts w:ascii="Latin Modern Math" w:hAnsi="Latin Modern Math"/>
                <w:lang w:val="es-ES"/>
              </w:rPr>
              <m:t>Var</m:t>
            </m:r>
            <m:d>
              <m:dPr>
                <m:ctrlPr>
                  <w:rPr>
                    <w:rFonts w:ascii="Latin Modern Math" w:hAnsi="Latin Modern Math"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 w:cs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 w:cs="Cambria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 w:cs="Cambria Math"/>
                        <w:lang w:val="es-ES"/>
                      </w:rPr>
                      <m:t>i</m:t>
                    </m:r>
                  </m:sub>
                </m:sSub>
              </m:e>
            </m:d>
            <m:r>
              <w:rPr>
                <w:rFonts w:ascii="Latin Modern Math" w:hAnsi="Latin Modern Math"/>
                <w:lang w:val="es-ES"/>
              </w:rPr>
              <m:t>=Var</m:t>
            </m:r>
            <m:d>
              <m:d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β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β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 xml:space="preserve">i </m:t>
                    </m:r>
                  </m:sub>
                </m:sSub>
                <m:r>
                  <w:rPr>
                    <w:rFonts w:ascii="Latin Modern Math" w:hAnsi="Latin Modern Math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u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d>
            <m:r>
              <w:rPr>
                <w:rFonts w:ascii="Latin Modern Math" w:hAnsi="Latin Modern Math"/>
                <w:lang w:val="es-ES"/>
              </w:rPr>
              <m:t>=Var</m:t>
            </m:r>
            <m:d>
              <m:d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u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d>
            <m:r>
              <w:rPr>
                <w:rFonts w:ascii="Latin Modern Math" w:hAnsi="Latin Modern Math"/>
                <w:lang w:val="es-ES"/>
              </w:rPr>
              <m:t>=</m:t>
            </m:r>
            <m:sSup>
              <m:sSup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pPr>
              <m:e>
                <m:r>
                  <w:rPr>
                    <w:rFonts w:ascii="Latin Modern Math" w:hAnsi="Latin Modern Math"/>
                    <w:lang w:val="es-ES"/>
                  </w:rPr>
                  <m:t>σ</m:t>
                </m:r>
              </m:e>
              <m:sup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p>
          </m:oMath>
        </w:p>
        <w:p w14:paraId="03DC189B" w14:textId="3B51319A" w:rsidR="00C75B37" w:rsidRPr="00E7115C" w:rsidRDefault="00825896" w:rsidP="000B4D39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lang w:val="es-E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Latin Modern Math" w:hAnsi="Latin Modern Math" w:cs="Cambria Math"/>
                                      <w:i/>
                                      <w:lang w:val="es-ES"/>
                                    </w:rPr>
                                  </m:ctrlPr>
                                </m:naryPr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i=1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s-E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s-E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s-E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s-E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s-E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e>
                              </m:nary>
                            </m:den>
                          </m:f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eastAsiaTheme="majorEastAsia" w:hAnsi="Latin Modern Math" w:cstheme="majorBidi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 w:cs="Cambria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i=1</m:t>
                                  </m:r>
                                </m:e>
                              </m:d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den>
              </m:f>
            </m:oMath>
          </m:oMathPara>
        </w:p>
        <w:p w14:paraId="3990FD54" w14:textId="7D7DE8EA" w:rsidR="00A13517" w:rsidRDefault="00A13517" w:rsidP="00A13517">
          <w:pPr>
            <w:pStyle w:val="Heading2"/>
            <w:rPr>
              <w:lang w:val="es-ES"/>
            </w:rPr>
          </w:pPr>
          <w:r>
            <w:rPr>
              <w:lang w:val="es-ES"/>
            </w:rPr>
            <w:t>WOOLDRIDGE</w:t>
          </w:r>
        </w:p>
        <w:p w14:paraId="1C98BBBC" w14:textId="33FCD084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w:r w:rsidRPr="00C568F4">
            <w:rPr>
              <w:rFonts w:ascii="Latin Modern Math" w:hAnsi="Latin Modern Math"/>
              <w:lang w:val="es-ES"/>
            </w:rPr>
            <w:t xml:space="preserve">varianza constante. si </w:t>
          </w:r>
          <w:r w:rsidR="00D73CEE" w:rsidRPr="00C568F4">
            <w:rPr>
              <w:rFonts w:ascii="Latin Modern Math" w:hAnsi="Latin Modern Math"/>
              <w:lang w:val="es-ES"/>
            </w:rPr>
            <w:t>quisiéramos</w:t>
          </w:r>
          <w:r w:rsidRPr="00C568F4">
            <w:rPr>
              <w:rFonts w:ascii="Latin Modern Math" w:hAnsi="Latin Modern Math"/>
              <w:lang w:val="es-ES"/>
            </w:rPr>
            <w:t xml:space="preserve"> saber la varianza </w:t>
          </w:r>
          <w:r w:rsidR="00B335EE" w:rsidRPr="00C568F4">
            <w:rPr>
              <w:rFonts w:ascii="Latin Modern Math" w:hAnsi="Latin Modern Math"/>
              <w:lang w:val="es-ES"/>
            </w:rPr>
            <w:t>del</w:t>
          </w:r>
          <w:r w:rsidRPr="00C568F4">
            <w:rPr>
              <w:rFonts w:ascii="Latin Modern Math" w:hAnsi="Latin Modern Math"/>
              <w:lang w:val="es-ES"/>
            </w:rPr>
            <w:t xml:space="preserve"> estimador de beta</w:t>
          </w:r>
        </w:p>
        <w:p w14:paraId="2A66D345" w14:textId="1C03ADD5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</w:p>
        <w:p w14:paraId="45C3CBD8" w14:textId="016E8CF9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Var(u│x)=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</m:oMath>
          </m:oMathPara>
        </w:p>
        <w:p w14:paraId="036FE5C7" w14:textId="77777777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w:r w:rsidRPr="00C568F4">
            <w:rPr>
              <w:rFonts w:ascii="Latin Modern Math" w:hAnsi="Latin Modern Math"/>
              <w:lang w:val="es-ES"/>
            </w:rPr>
            <w:t>El error tiene la misma varianza para cualquier valor de x</w:t>
          </w:r>
        </w:p>
        <w:p w14:paraId="76CEC1A1" w14:textId="214EC13E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u</m:t>
                  </m:r>
                </m:e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u</m:t>
                  </m:r>
                </m:e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 xml:space="preserve"> </m:t>
              </m:r>
            </m:oMath>
          </m:oMathPara>
        </w:p>
        <w:p w14:paraId="74E7427C" w14:textId="77777777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w:r w:rsidRPr="00C568F4">
            <w:rPr>
              <w:rFonts w:ascii="Latin Modern Math" w:hAnsi="Latin Modern Math"/>
              <w:lang w:val="es-ES"/>
            </w:rPr>
            <w:t>y entonces</w:t>
          </w:r>
        </w:p>
        <w:p w14:paraId="66EE78C5" w14:textId="62DFD612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u</m:t>
                  </m:r>
                </m:e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</m:oMath>
          </m:oMathPara>
        </w:p>
        <w:p w14:paraId="659C02CB" w14:textId="1FE24925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w:r w:rsidRPr="00C568F4">
            <w:rPr>
              <w:rFonts w:ascii="Latin Modern Math" w:hAnsi="Latin Modern Math"/>
              <w:lang w:val="es-ES"/>
            </w:rPr>
            <w:t xml:space="preserve">Con </w:t>
          </w:r>
          <w:r>
            <w:rPr>
              <w:rFonts w:ascii="Latin Modern Math" w:hAnsi="Latin Modern Math"/>
              <w:lang w:val="es-ES"/>
            </w:rPr>
            <w:t>homocedasticidad</w:t>
          </w:r>
          <w:r w:rsidRPr="00C568F4">
            <w:rPr>
              <w:rFonts w:ascii="Latin Modern Math" w:hAnsi="Latin Modern Math"/>
              <w:lang w:val="es-ES"/>
            </w:rPr>
            <w:t xml:space="preserve"> la </w:t>
          </w:r>
          <w:r w:rsidRPr="00C568F4">
            <w:rPr>
              <w:rFonts w:ascii="Latin Modern Math" w:hAnsi="Latin Modern Math"/>
              <w:lang w:val="es-ES"/>
            </w:rPr>
            <w:t>varianza</w:t>
          </w:r>
          <w:r w:rsidRPr="00C568F4">
            <w:rPr>
              <w:rFonts w:ascii="Latin Modern Math" w:hAnsi="Latin Modern Math"/>
              <w:lang w:val="es-ES"/>
            </w:rPr>
            <w:t xml:space="preserve"> de u </w:t>
          </w:r>
          <w:r w:rsidRPr="00C568F4">
            <w:rPr>
              <w:rFonts w:ascii="Latin Modern Math" w:hAnsi="Latin Modern Math"/>
              <w:lang w:val="es-ES"/>
            </w:rPr>
            <w:t>condicional</w:t>
          </w:r>
          <w:r w:rsidRPr="00C568F4">
            <w:rPr>
              <w:rFonts w:ascii="Latin Modern Math" w:hAnsi="Latin Modern Math"/>
              <w:lang w:val="es-ES"/>
            </w:rPr>
            <w:t xml:space="preserve"> </w:t>
          </w:r>
          <w:r w:rsidRPr="00C568F4">
            <w:rPr>
              <w:rFonts w:ascii="Latin Modern Math" w:hAnsi="Latin Modern Math"/>
              <w:lang w:val="es-ES"/>
            </w:rPr>
            <w:t>en</w:t>
          </w:r>
          <w:r w:rsidRPr="00C568F4">
            <w:rPr>
              <w:rFonts w:ascii="Latin Modern Math" w:hAnsi="Latin Modern Math"/>
              <w:lang w:val="es-ES"/>
            </w:rPr>
            <w:t xml:space="preserve"> x NO depende de x</w:t>
          </w:r>
        </w:p>
        <w:p w14:paraId="2D240ECC" w14:textId="77777777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w:r w:rsidRPr="00C568F4">
            <w:rPr>
              <w:rFonts w:ascii="Latin Modern Math" w:hAnsi="Latin Modern Math"/>
              <w:lang w:val="es-ES"/>
            </w:rPr>
            <w:t> </w:t>
          </w:r>
        </w:p>
        <w:p w14:paraId="5B5874E9" w14:textId="77777777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e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x</m:t>
              </m:r>
            </m:oMath>
          </m:oMathPara>
        </w:p>
        <w:p w14:paraId="6B89EF73" w14:textId="77777777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Var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(</m:t>
              </m:r>
              <m:r>
                <w:rPr>
                  <w:rFonts w:ascii="Latin Modern Math" w:hAnsi="Latin Modern Math"/>
                  <w:lang w:val="es-ES"/>
                </w:rPr>
                <m:t>y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│</m:t>
              </m:r>
              <m:r>
                <w:rPr>
                  <w:rFonts w:ascii="Latin Modern Math" w:hAnsi="Latin Modern Math"/>
                  <w:lang w:val="es-ES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)=</m:t>
              </m:r>
              <m:sSup>
                <m:sSupPr>
                  <m:ctrlPr>
                    <w:rPr>
                      <w:rFonts w:ascii="Latin Modern Math" w:hAnsi="Latin Modern Math"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</m:oMath>
          </m:oMathPara>
        </w:p>
        <w:p w14:paraId="25B402B1" w14:textId="77777777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w:r w:rsidRPr="00C568F4">
            <w:rPr>
              <w:rFonts w:ascii="Latin Modern Math" w:hAnsi="Latin Modern Math"/>
              <w:lang w:val="es-ES"/>
            </w:rPr>
            <w:t>la esperanza condicional de y dado x es lineal en x, pero la varianza de y dado x es constante</w:t>
          </w:r>
        </w:p>
        <w:p w14:paraId="05D81A25" w14:textId="48F9B2D7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Var(y│x)=Var(u│x)</m:t>
              </m:r>
            </m:oMath>
          </m:oMathPara>
        </w:p>
        <w:p w14:paraId="4E6FA8C0" w14:textId="77777777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w:r w:rsidRPr="00C568F4">
            <w:rPr>
              <w:rFonts w:ascii="Latin Modern Math" w:hAnsi="Latin Modern Math"/>
              <w:lang w:val="es-ES"/>
            </w:rPr>
            <w:t> </w:t>
          </w:r>
        </w:p>
        <w:p w14:paraId="2CA9A724" w14:textId="77777777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w:r w:rsidRPr="00C568F4">
            <w:rPr>
              <w:rFonts w:ascii="Latin Modern Math" w:hAnsi="Latin Modern Math"/>
              <w:lang w:val="es-ES"/>
            </w:rPr>
            <w:t>Varianza muestral de MCO</w:t>
          </w:r>
        </w:p>
        <w:p w14:paraId="037DDE4F" w14:textId="77777777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m:oMathPara>
            <m:oMath>
              <m:acc>
                <m:accPr>
                  <m:ctrlPr>
                    <w:rPr>
                      <w:rFonts w:ascii="Latin Modern Math" w:hAnsi="Latin Modern Math"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+</m:t>
              </m:r>
              <m:f>
                <m:fPr>
                  <m:ctrlPr>
                    <w:rPr>
                      <w:rFonts w:ascii="Latin Modern Math" w:hAnsi="Latin Modern Math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SS</m:t>
                  </m:r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sub>
                  </m:sSub>
                </m:den>
              </m:f>
              <m:nary>
                <m:naryPr>
                  <m:chr m:val="∑"/>
                  <m:ctrlPr>
                    <w:rPr>
                      <w:rFonts w:ascii="Latin Modern Math" w:hAnsi="Latin Modern Math"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nary>
            </m:oMath>
          </m:oMathPara>
        </w:p>
        <w:p w14:paraId="0EC62217" w14:textId="77777777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val="es-ES"/>
                        </w:rPr>
                        <m:t>SS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 </m:t>
                  </m:r>
                </m:den>
              </m:f>
              <m:r>
                <w:rPr>
                  <w:rFonts w:ascii="Latin Modern Math" w:hAnsi="Latin Modern Math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</m:oMathPara>
        </w:p>
        <w:p w14:paraId="62169855" w14:textId="77777777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m:oMathPara>
            <m:oMath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 </m:t>
                  </m:r>
                </m:den>
              </m:f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Latin Modern Math" w:hAnsi="Latin Modern Math"/>
                          <w:lang w:val="es-ES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 </m:t>
                  </m:r>
                </m:den>
              </m:f>
              <m:d>
                <m:dPr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oMath>
          </m:oMathPara>
        </w:p>
        <w:p w14:paraId="17DED5C4" w14:textId="77777777" w:rsidR="00C568F4" w:rsidRPr="00C568F4" w:rsidRDefault="00C568F4" w:rsidP="00C568F4">
          <w:pPr>
            <w:spacing w:before="120" w:after="120"/>
            <w:rPr>
              <w:rFonts w:ascii="Latin Modern Math" w:hAnsi="Latin Modern Math"/>
              <w:lang w:val="es-ES"/>
            </w:rPr>
          </w:pPr>
          <m:oMathPara>
            <m:oMath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 </m:t>
                  </m:r>
                </m:den>
              </m:f>
            </m:oMath>
          </m:oMathPara>
        </w:p>
        <w:p w14:paraId="3B4E10BA" w14:textId="4D548DCA" w:rsidR="00FF3E23" w:rsidRPr="00FF3E23" w:rsidRDefault="00FF3E23" w:rsidP="00FF3E23">
          <w:pPr>
            <w:spacing w:before="120" w:after="120"/>
            <w:rPr>
              <w:rFonts w:ascii="Latin Modern Math" w:hAnsi="Latin Modern Math"/>
              <w:lang w:val="es-ES"/>
            </w:rPr>
          </w:pPr>
          <w:r w:rsidRPr="00FF3E23">
            <w:rPr>
              <w:rFonts w:ascii="Latin Modern Math" w:hAnsi="Latin Modern Math"/>
              <w:lang w:val="es-ES"/>
            </w:rPr>
            <w:t xml:space="preserve">Como no se </w:t>
          </w:r>
          <w:r w:rsidR="00AF7983" w:rsidRPr="00FF3E23">
            <w:rPr>
              <w:rFonts w:ascii="Latin Modern Math" w:hAnsi="Latin Modern Math"/>
              <w:lang w:val="es-ES"/>
            </w:rPr>
            <w:t>puede</w:t>
          </w:r>
          <w:r w:rsidRPr="00FF3E23">
            <w:rPr>
              <w:rFonts w:ascii="Latin Modern Math" w:hAnsi="Latin Modern Math"/>
              <w:lang w:val="es-ES"/>
            </w:rPr>
            <w:t xml:space="preserve"> </w:t>
          </w:r>
          <w:r w:rsidR="00AF7983" w:rsidRPr="00FF3E23">
            <w:rPr>
              <w:rFonts w:ascii="Latin Modern Math" w:hAnsi="Latin Modern Math"/>
              <w:lang w:val="es-ES"/>
            </w:rPr>
            <w:t>conocer</w:t>
          </w:r>
          <w:r w:rsidRPr="00FF3E23">
            <w:rPr>
              <w:rFonts w:ascii="Latin Modern Math" w:hAnsi="Latin Modern Math"/>
              <w:lang w:val="es-ES"/>
            </w:rPr>
            <w:t xml:space="preserve"> el </w:t>
          </w:r>
          <m:oMath>
            <m:sSup>
              <m:sSupPr>
                <m:ctrlPr>
                  <w:rPr>
                    <w:rFonts w:ascii="Latin Modern Math" w:hAnsi="Latin Modern Math"/>
                    <w:lang w:val="es-E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p>
          </m:oMath>
          <w:r w:rsidRPr="00FF3E23">
            <w:rPr>
              <w:rFonts w:ascii="Latin Modern Math" w:hAnsi="Latin Modern Math"/>
              <w:lang w:val="es-ES"/>
            </w:rPr>
            <w:t xml:space="preserve"> , se estima</w:t>
          </w:r>
        </w:p>
        <w:p w14:paraId="08950F66" w14:textId="25A49018" w:rsidR="00FF3E23" w:rsidRPr="00FF3E23" w:rsidRDefault="008558E2" w:rsidP="008558E2">
          <w:pPr>
            <w:pStyle w:val="Heading2"/>
            <w:rPr>
              <w:lang w:val="es-ES"/>
            </w:rPr>
          </w:pPr>
          <w:r>
            <w:rPr>
              <w:lang w:val="es-ES"/>
            </w:rPr>
            <w:t>Estimadores de la Varianza</w:t>
          </w:r>
        </w:p>
        <w:p w14:paraId="597C7B85" w14:textId="723C429A" w:rsidR="00FF3E23" w:rsidRPr="00FF3E23" w:rsidRDefault="00FF3E23" w:rsidP="00FF3E23">
          <w:pPr>
            <w:spacing w:before="120" w:after="120"/>
            <w:rPr>
              <w:rFonts w:ascii="Latin Modern Math" w:hAnsi="Latin Modern Math"/>
              <w:lang w:val="es-ES"/>
            </w:rPr>
          </w:pPr>
          <w:r w:rsidRPr="00FF3E23">
            <w:rPr>
              <w:rFonts w:ascii="Latin Modern Math" w:hAnsi="Latin Modern Math"/>
              <w:lang w:val="es-ES"/>
            </w:rPr>
            <w:t xml:space="preserve">Ahora bien, sabiendo que </w:t>
          </w:r>
          <m:oMath>
            <m:sSup>
              <m:sSupPr>
                <m:ctrlPr>
                  <w:rPr>
                    <w:rFonts w:ascii="Latin Modern Math" w:hAnsi="Latin Modern Math"/>
                    <w:lang w:val="es-E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Latin Modern Math" w:hAnsi="Latin Modern Math"/>
                <w:lang w:val="es-ES"/>
              </w:rPr>
              <m:t>=E(</m:t>
            </m:r>
            <m:sSup>
              <m:sSupPr>
                <m:ctrlPr>
                  <w:rPr>
                    <w:rFonts w:ascii="Latin Modern Math" w:hAnsi="Latin Modern Math"/>
                    <w:lang w:val="es-E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Latin Modern Math" w:hAnsi="Latin Modern Math"/>
                <w:lang w:val="es-ES"/>
              </w:rPr>
              <m:t>)</m:t>
            </m:r>
          </m:oMath>
          <w:r w:rsidRPr="00FF3E23">
            <w:rPr>
              <w:rFonts w:ascii="Latin Modern Math" w:hAnsi="Latin Modern Math"/>
              <w:lang w:val="es-ES"/>
            </w:rPr>
            <w:t xml:space="preserve"> por lo que una </w:t>
          </w:r>
          <w:r w:rsidR="00CA2D92" w:rsidRPr="00FF3E23">
            <w:rPr>
              <w:rFonts w:ascii="Latin Modern Math" w:hAnsi="Latin Modern Math"/>
              <w:lang w:val="es-ES"/>
            </w:rPr>
            <w:t>estimación</w:t>
          </w:r>
          <w:r w:rsidRPr="00FF3E23">
            <w:rPr>
              <w:rFonts w:ascii="Latin Modern Math" w:hAnsi="Latin Modern Math"/>
              <w:lang w:val="es-ES"/>
            </w:rPr>
            <w:t xml:space="preserve"> insesgada seria : </w:t>
          </w:r>
          <m:oMath>
            <m:f>
              <m:fPr>
                <m:ctrlPr>
                  <w:rPr>
                    <w:rFonts w:ascii="Latin Modern Math" w:hAnsi="Latin Modern Math"/>
                    <w:lang w:val="es-E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1</m:t>
                </m:r>
              </m:num>
              <m:den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den>
            </m:f>
            <m:nary>
              <m:naryPr>
                <m:chr m:val="∑"/>
                <m:ctrlPr>
                  <w:rPr>
                    <w:rFonts w:ascii="Latin Modern Math" w:hAnsi="Latin Modern Math"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Latin Modern Math" w:hAnsi="Latin Modern Math"/>
                        <w:lang w:val="es-E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val="es-ES"/>
                      </w:rPr>
                      <m:t> </m:t>
                    </m:r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</m:sup>
                </m:sSubSup>
              </m:e>
            </m:nary>
            <m:r>
              <m:rPr>
                <m:sty m:val="p"/>
              </m:rPr>
              <w:rPr>
                <w:rFonts w:ascii="Latin Modern Math" w:hAnsi="Latin Modern Math"/>
                <w:lang w:val="es-ES"/>
              </w:rPr>
              <m:t>  </m:t>
            </m:r>
          </m:oMath>
          <w:r w:rsidRPr="00FF3E23">
            <w:rPr>
              <w:rFonts w:ascii="Latin Modern Math" w:hAnsi="Latin Modern Math"/>
              <w:lang w:val="es-ES"/>
            </w:rPr>
            <w:t xml:space="preserve">, pero no se puede estimar porque los errores son inobservados. pero los u se pueden estimar con los residuos. Entonces si se usa </w:t>
          </w:r>
          <m:oMath>
            <m:f>
              <m:fPr>
                <m:ctrlPr>
                  <w:rPr>
                    <w:rFonts w:ascii="Latin Modern Math" w:hAnsi="Latin Modern Math"/>
                    <w:lang w:val="es-E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1</m:t>
                </m:r>
              </m:num>
              <m:den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den>
            </m:f>
            <m:nary>
              <m:naryPr>
                <m:chr m:val="∑"/>
                <m:ctrlPr>
                  <w:rPr>
                    <w:rFonts w:ascii="Latin Modern Math" w:hAnsi="Latin Modern Math"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Latin Modern Math" w:hAnsi="Latin Modern Math"/>
                        <w:lang w:val="es-E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val="es-ES"/>
                      </w:rPr>
                      <m:t>  </m:t>
                    </m:r>
                    <m:acc>
                      <m:accPr>
                        <m:ctrlPr>
                          <w:rPr>
                            <w:rFonts w:ascii="Latin Modern Math" w:hAnsi="Latin Modern Math"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val="es-ES"/>
                      </w:rPr>
                      <m:t>2</m:t>
                    </m:r>
                  </m:sup>
                </m:sSubSup>
              </m:e>
            </m:nary>
            <m:r>
              <m:rPr>
                <m:sty m:val="p"/>
              </m:rPr>
              <w:rPr>
                <w:rFonts w:ascii="Latin Modern Math" w:hAnsi="Latin Modern Math"/>
                <w:lang w:val="es-ES"/>
              </w:rPr>
              <m:t> =</m:t>
            </m:r>
            <m:f>
              <m:fPr>
                <m:ctrlPr>
                  <w:rPr>
                    <w:rFonts w:ascii="Latin Modern Math" w:hAnsi="Latin Modern Math"/>
                    <w:lang w:val="es-ES"/>
                  </w:rPr>
                </m:ctrlPr>
              </m:fPr>
              <m:num>
                <m:r>
                  <w:rPr>
                    <w:rFonts w:ascii="Latin Modern Math" w:hAnsi="Latin Modern Math"/>
                    <w:lang w:val="es-ES"/>
                  </w:rPr>
                  <m:t>SSR</m:t>
                </m:r>
              </m:num>
              <m:den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Latin Modern Math" w:hAnsi="Latin Modern Math"/>
                <w:lang w:val="es-ES"/>
              </w:rPr>
              <m:t>,</m:t>
            </m:r>
          </m:oMath>
          <w:r w:rsidRPr="00FF3E23">
            <w:rPr>
              <w:rFonts w:ascii="Latin Modern Math" w:hAnsi="Latin Modern Math"/>
              <w:lang w:val="es-ES"/>
            </w:rPr>
            <w:t xml:space="preserve"> el cual ES un estimador poque es computable para cualquier muestra de x e y.... pero es sesgado, (no tan sesgado si n es grande). De todas </w:t>
          </w:r>
          <w:r w:rsidR="00E652BC" w:rsidRPr="00FF3E23">
            <w:rPr>
              <w:rFonts w:ascii="Latin Modern Math" w:hAnsi="Latin Modern Math"/>
              <w:lang w:val="es-ES"/>
            </w:rPr>
            <w:t>formas,</w:t>
          </w:r>
          <w:r w:rsidRPr="00FF3E23">
            <w:rPr>
              <w:rFonts w:ascii="Latin Modern Math" w:hAnsi="Latin Modern Math"/>
              <w:lang w:val="es-ES"/>
            </w:rPr>
            <w:t xml:space="preserve"> se puede </w:t>
          </w:r>
          <w:proofErr w:type="spellStart"/>
          <w:r w:rsidRPr="00FF3E23">
            <w:rPr>
              <w:rFonts w:ascii="Latin Modern Math" w:hAnsi="Latin Modern Math"/>
              <w:lang w:val="es-ES"/>
            </w:rPr>
            <w:t>ibtener</w:t>
          </w:r>
          <w:proofErr w:type="spellEnd"/>
          <w:r w:rsidRPr="00FF3E23">
            <w:rPr>
              <w:rFonts w:ascii="Latin Modern Math" w:hAnsi="Latin Modern Math"/>
              <w:lang w:val="es-ES"/>
            </w:rPr>
            <w:t xml:space="preserve"> uno insesgado:</w:t>
          </w:r>
        </w:p>
        <w:p w14:paraId="179B7164" w14:textId="145EE357" w:rsidR="00FF3E23" w:rsidRPr="00FF3E23" w:rsidRDefault="00FF3E23" w:rsidP="00FF3E23">
          <w:pPr>
            <w:spacing w:before="120" w:after="120"/>
            <w:rPr>
              <w:rFonts w:ascii="Latin Modern Math" w:hAnsi="Latin Modern Math"/>
              <w:lang w:val="es-ES"/>
            </w:rPr>
          </w:pPr>
          <w:r w:rsidRPr="00FF3E23">
            <w:rPr>
              <w:rFonts w:ascii="Latin Modern Math" w:hAnsi="Latin Modern Math"/>
              <w:lang w:val="es-ES"/>
            </w:rPr>
            <w:t xml:space="preserve">El estimador SSR/n es sesgado porque no contempla </w:t>
          </w:r>
          <w:r w:rsidR="00E652BC" w:rsidRPr="00FF3E23">
            <w:rPr>
              <w:rFonts w:ascii="Latin Modern Math" w:hAnsi="Latin Modern Math"/>
              <w:lang w:val="es-ES"/>
            </w:rPr>
            <w:t>las</w:t>
          </w:r>
          <w:r w:rsidRPr="00FF3E23">
            <w:rPr>
              <w:rFonts w:ascii="Latin Modern Math" w:hAnsi="Latin Modern Math"/>
              <w:lang w:val="es-ES"/>
            </w:rPr>
            <w:t xml:space="preserve"> condiciones de primer orden de MCO:</w:t>
          </w:r>
        </w:p>
        <w:p w14:paraId="4159B529" w14:textId="77777777" w:rsidR="00FF3E23" w:rsidRPr="00FF3E23" w:rsidRDefault="00FF3E23" w:rsidP="00FF3E23">
          <w:pPr>
            <w:spacing w:before="120" w:after="120"/>
            <w:rPr>
              <w:rFonts w:ascii="Latin Modern Math" w:hAnsi="Latin Modern Math"/>
              <w:lang w:val="es-ES"/>
            </w:rPr>
          </w:pPr>
          <m:oMathPara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=0,  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=0</m:t>
              </m:r>
            </m:oMath>
          </m:oMathPara>
        </w:p>
        <w:p w14:paraId="2987C9B3" w14:textId="7AF8A8DA" w:rsidR="00FF3E23" w:rsidRPr="00FF3E23" w:rsidRDefault="00FF3E23" w:rsidP="00FF3E23">
          <w:pPr>
            <w:spacing w:before="120" w:after="120"/>
            <w:rPr>
              <w:rFonts w:ascii="Latin Modern Math" w:hAnsi="Latin Modern Math"/>
              <w:lang w:val="es-ES"/>
            </w:rPr>
          </w:pPr>
          <w:r w:rsidRPr="00FF3E23">
            <w:rPr>
              <w:rFonts w:ascii="Latin Modern Math" w:hAnsi="Latin Modern Math"/>
              <w:lang w:val="es-ES"/>
            </w:rPr>
            <w:t xml:space="preserve">Pero si conocemos n-2 residuos se pueden </w:t>
          </w:r>
          <w:r w:rsidR="00C479EF" w:rsidRPr="00FF3E23">
            <w:rPr>
              <w:rFonts w:ascii="Latin Modern Math" w:hAnsi="Latin Modern Math"/>
              <w:lang w:val="es-ES"/>
            </w:rPr>
            <w:t>obtener</w:t>
          </w:r>
          <w:r w:rsidRPr="00FF3E23">
            <w:rPr>
              <w:rFonts w:ascii="Latin Modern Math" w:hAnsi="Latin Modern Math"/>
              <w:lang w:val="es-ES"/>
            </w:rPr>
            <w:t xml:space="preserve"> los </w:t>
          </w:r>
          <w:r w:rsidR="00C479EF">
            <w:rPr>
              <w:rFonts w:ascii="Latin Modern Math" w:hAnsi="Latin Modern Math"/>
              <w:lang w:val="es-ES"/>
            </w:rPr>
            <w:t>o</w:t>
          </w:r>
          <w:r w:rsidRPr="00FF3E23">
            <w:rPr>
              <w:rFonts w:ascii="Latin Modern Math" w:hAnsi="Latin Modern Math"/>
              <w:lang w:val="es-ES"/>
            </w:rPr>
            <w:t xml:space="preserve">tros dos usando las restricciones que implican las condiciones de primer </w:t>
          </w:r>
          <w:r w:rsidR="00C479EF" w:rsidRPr="00FF3E23">
            <w:rPr>
              <w:rFonts w:ascii="Latin Modern Math" w:hAnsi="Latin Modern Math"/>
              <w:lang w:val="es-ES"/>
            </w:rPr>
            <w:t>orden</w:t>
          </w:r>
          <w:r w:rsidRPr="00FF3E23">
            <w:rPr>
              <w:rFonts w:ascii="Latin Modern Math" w:hAnsi="Latin Modern Math"/>
              <w:lang w:val="es-ES"/>
            </w:rPr>
            <w:t>: hay n-2 grados de libertad de los residuos MCO (a diferencia de n grados de libertad en los errores)</w:t>
          </w:r>
        </w:p>
        <w:p w14:paraId="5951AFC4" w14:textId="0D44164C" w:rsidR="00FF3E23" w:rsidRPr="00FF3E23" w:rsidRDefault="00FF3E23" w:rsidP="00FF3E23">
          <w:pPr>
            <w:spacing w:before="120" w:after="120"/>
            <w:rPr>
              <w:rFonts w:ascii="Latin Modern Math" w:hAnsi="Latin Modern Math"/>
              <w:lang w:val="es-ES"/>
            </w:rPr>
          </w:pPr>
          <m:oMathPara>
            <m:oMath>
              <m:acc>
                <m:accPr>
                  <m:ctrlPr>
                    <w:rPr>
                      <w:rFonts w:ascii="Latin Modern Math" w:hAnsi="Latin Modern Math"/>
                      <w:lang w:val="es-E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-2</m:t>
                  </m:r>
                </m:den>
              </m:f>
              <m:nary>
                <m:naryPr>
                  <m:chr m:val="∑"/>
                  <m:ctrlPr>
                    <w:rPr>
                      <w:rFonts w:ascii="Latin Modern Math" w:hAnsi="Latin Modern Math"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̂</m:t>
                  </m:r>
                </m:e>
              </m:nary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 =</m:t>
              </m:r>
              <m:f>
                <m:fPr>
                  <m:ctrlPr>
                    <w:rPr>
                      <w:rFonts w:ascii="Latin Modern Math" w:hAnsi="Latin Modern Math"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SSR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-2</m:t>
                  </m:r>
                </m:den>
              </m:f>
            </m:oMath>
          </m:oMathPara>
        </w:p>
        <w:p w14:paraId="0D5C5F43" w14:textId="48A497E9" w:rsidR="00FF3E23" w:rsidRPr="00FF3E23" w:rsidRDefault="00FF3E23" w:rsidP="00FF3E23">
          <w:pPr>
            <w:spacing w:before="120" w:after="120"/>
            <w:rPr>
              <w:rFonts w:ascii="Latin Modern Math" w:hAnsi="Latin Modern Math"/>
              <w:lang w:val="es-ES"/>
            </w:rPr>
          </w:pPr>
          <w:r w:rsidRPr="00FF3E23">
            <w:rPr>
              <w:rFonts w:ascii="Latin Modern Math" w:hAnsi="Latin Modern Math"/>
              <w:lang w:val="es-ES"/>
            </w:rPr>
            <w:t>Es insesgado</w:t>
          </w:r>
        </w:p>
        <w:p w14:paraId="2BBF489C" w14:textId="77777777" w:rsidR="00FF3E23" w:rsidRPr="00FF3E23" w:rsidRDefault="00FF3E23" w:rsidP="00FF3E23">
          <w:pPr>
            <w:spacing w:before="120" w:after="120"/>
            <w:rPr>
              <w:rFonts w:ascii="Latin Modern Math" w:hAnsi="Latin Modern Math"/>
              <w:lang w:val="es-ES"/>
            </w:rPr>
          </w:pPr>
          <m:oMath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ctrlPr>
                  <w:rPr>
                    <w:rFonts w:ascii="Latin Modern Math" w:hAnsi="Latin Modern Math"/>
                    <w:lang w:val="es-ES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Latin Modern Math" w:hAnsi="Latin Modern Math"/>
                        <w:lang w:val="es-E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lang w:val="es-ES"/>
                      </w:rPr>
                      <m:t>=1</m:t>
                    </m:r>
                  </m:sub>
                  <m:sup>
                    <m:r>
                      <w:rPr>
                        <w:rFonts w:ascii="Latin Modern Math" w:hAnsi="Latin Modern Math"/>
                        <w:lang w:val="es-E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lang w:val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lang w:val="es-E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lang w:val="es-E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Latin Modern Math" w:hAnsi="Latin Modern Math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hAnsi="Latin Modern Math"/>
                                    <w:lang w:val="es-ES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lang w:val="es-ES"/>
                          </w:rPr>
                          <m:t>2</m:t>
                        </m:r>
                      </m:sup>
                    </m:sSup>
                  </m:e>
                </m:nary>
              </m:e>
            </m:d>
            <m:r>
              <m:rPr>
                <m:sty m:val="p"/>
              </m:rPr>
              <w:rPr>
                <w:rFonts w:ascii="Latin Modern Math" w:hAnsi="Latin Modern Math"/>
                <w:lang w:val="es-ES"/>
              </w:rPr>
              <m:t>=</m:t>
            </m:r>
            <m:d>
              <m:dPr>
                <m:ctrlPr>
                  <w:rPr>
                    <w:rFonts w:ascii="Latin Modern Math" w:hAnsi="Latin Modern Math"/>
                    <w:lang w:val="es-ES"/>
                  </w:rPr>
                </m:ctrlPr>
              </m:dPr>
              <m:e>
                <m:r>
                  <w:rPr>
                    <w:rFonts w:ascii="Latin Modern Math" w:hAnsi="Latin Modern Math"/>
                    <w:lang w:val="es-ES"/>
                  </w:rPr>
                  <m:t>n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-1</m:t>
                </m:r>
              </m:e>
            </m:d>
            <m:sSup>
              <m:sSupPr>
                <m:ctrlPr>
                  <w:rPr>
                    <w:rFonts w:ascii="Latin Modern Math" w:hAnsi="Latin Modern Math"/>
                    <w:lang w:val="es-ES"/>
                  </w:rPr>
                </m:ctrlPr>
              </m:sSupPr>
              <m:e>
                <m:r>
                  <w:rPr>
                    <w:rFonts w:ascii="Latin Modern Math" w:hAnsi="Latin Modern Math"/>
                    <w:lang w:val="es-ES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p>
          </m:oMath>
          <w:r w:rsidRPr="00FF3E23">
            <w:rPr>
              <w:rFonts w:ascii="Latin Modern Math" w:hAnsi="Latin Modern Math"/>
              <w:lang w:val="es-ES"/>
            </w:rPr>
            <w:t xml:space="preserve"> porque es el estimador insesgado de la varianza de u</w:t>
          </w:r>
        </w:p>
        <w:p w14:paraId="3253DCDE" w14:textId="1C906772" w:rsidR="00A13517" w:rsidRDefault="00FF3E23" w:rsidP="00A13517">
          <w:pPr>
            <w:rPr>
              <w:rFonts w:ascii="Latin Modern Math" w:hAnsi="Latin Modern Math"/>
              <w:lang w:val="es-ES"/>
            </w:rPr>
          </w:pPr>
          <w:r w:rsidRPr="00FF3E23">
            <w:rPr>
              <w:rFonts w:ascii="Latin Modern Math" w:hAnsi="Latin Modern Math"/>
              <w:lang w:val="es-ES"/>
            </w:rPr>
            <w:t>usando el estimador de la varianza de mu se puede obtener un estimador insesgado de beta</w:t>
          </w:r>
        </w:p>
        <w:p w14:paraId="5A3A01E7" w14:textId="77777777" w:rsidR="00CF1860" w:rsidRDefault="00CF1860" w:rsidP="00A13517">
          <w:pPr>
            <w:rPr>
              <w:rFonts w:ascii="Latin Modern Math" w:hAnsi="Latin Modern Math"/>
              <w:lang w:val="es-ES"/>
            </w:rPr>
          </w:pPr>
        </w:p>
        <w:p w14:paraId="4C31A0EC" w14:textId="7011560D" w:rsidR="00CF1860" w:rsidRDefault="00CF1860" w:rsidP="00CF1860">
          <w:pPr>
            <w:pStyle w:val="Heading2"/>
            <w:rPr>
              <w:lang w:val="es-ES"/>
            </w:rPr>
          </w:pPr>
          <w:r>
            <w:rPr>
              <w:lang w:val="es-ES"/>
            </w:rPr>
            <w:t>INTERCEPTO</w:t>
          </w:r>
        </w:p>
        <w:p w14:paraId="226008F4" w14:textId="77777777" w:rsidR="00AE2321" w:rsidRPr="00E251BF" w:rsidRDefault="00AE2321" w:rsidP="00806336">
          <w:pPr>
            <w:rPr>
              <w:rFonts w:asciiTheme="majorHAnsi" w:eastAsiaTheme="majorEastAsia" w:hAnsiTheme="majorHAnsi" w:cstheme="majorBidi"/>
              <w:lang w:val="es-ES"/>
            </w:rPr>
          </w:pPr>
        </w:p>
        <w:p w14:paraId="62D15213" w14:textId="1802D5AB" w:rsidR="00E251BF" w:rsidRPr="00423AFC" w:rsidRDefault="00772C2B" w:rsidP="00817496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Latin Modern Math" w:eastAsiaTheme="majorEastAsia" w:hAnsi="Latin Modern Math" w:cstheme="majorBidi"/>
                  <w:lang w:val="es-ES"/>
                </w:rPr>
                <m:t>=</m:t>
              </m:r>
              <m:r>
                <w:rPr>
                  <w:rFonts w:ascii="Latin Modern Math" w:eastAsiaTheme="majorEastAsia" w:hAnsi="Latin Modern Math" w:cstheme="majorBidi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Latin Modern Math" w:eastAsiaTheme="majorEastAsia" w:hAnsi="Latin Modern Math" w:cstheme="majorBidi"/>
                  <w:lang w:val="es-ES"/>
                </w:rPr>
                <m:t>=Var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Latin Modern Math" w:eastAsiaTheme="majorEastAsia" w:hAnsi="Latin Modern Math" w:cstheme="majorBidi"/>
                  <w:lang w:val="es-ES"/>
                </w:rPr>
                <m:t>-</m:t>
              </m:r>
              <m:sSup>
                <m:sSup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eastAsiaTheme="majorEastAsia" w:hAnsi="Latin Modern Math" w:cstheme="majorBidi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eastAsiaTheme="majorEastAsia" w:hAnsi="Latin Modern Math" w:cstheme="majorBidi"/>
                  <w:lang w:val="es-ES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e>
              </m:acc>
              <m:r>
                <w:rPr>
                  <w:rFonts w:ascii="Latin Modern Math" w:eastAsiaTheme="majorEastAsia" w:hAnsi="Latin Modern Math" w:cstheme="majorBidi"/>
                  <w:lang w:val="es-ES"/>
                </w:rPr>
                <m:t>2Cov(</m:t>
              </m:r>
              <m:acc>
                <m:accPr>
                  <m:chr m:val="̅"/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Y</m:t>
                  </m:r>
                </m:e>
              </m:acc>
              <m:r>
                <w:rPr>
                  <w:rFonts w:ascii="Latin Modern Math" w:eastAsiaTheme="majorEastAsia" w:hAnsi="Latin Modern Math" w:cstheme="majorBidi"/>
                  <w:lang w:val="es-ES"/>
                </w:rPr>
                <m:t>,</m:t>
              </m:r>
              <m:sSub>
                <m:sSub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eastAsiaTheme="majorEastAsia" w:hAnsi="Latin Modern Math" w:cstheme="majorBidi"/>
                  <w:lang w:val="es-ES"/>
                </w:rPr>
                <m:t>)</m:t>
              </m:r>
            </m:oMath>
          </m:oMathPara>
        </w:p>
        <w:p w14:paraId="3D59E3AB" w14:textId="141041BA" w:rsidR="00D25941" w:rsidRPr="00D25941" w:rsidRDefault="00D25941" w:rsidP="00817496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m:t>-----</m:t>
              </m:r>
            </m:oMath>
          </m:oMathPara>
        </w:p>
        <w:p w14:paraId="3ABCDB69" w14:textId="32E95B22" w:rsidR="00423AFC" w:rsidRPr="00D25941" w:rsidRDefault="00423AFC" w:rsidP="00817496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Latin Modern Math" w:eastAsiaTheme="majorEastAsia" w:hAnsi="Latin Modern Math" w:cstheme="majorBidi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n</m:t>
                      </m:r>
                    </m:e>
                    <m:sup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Latin Modern Math" w:eastAsiaTheme="majorEastAsia" w:hAnsi="Latin Modern Math" w:cstheme="majorBidi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Latin Modern Math" w:eastAsiaTheme="majorEastAsia" w:hAnsi="Latin Modern Math" w:cstheme="majorBidi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n</m:t>
                  </m:r>
                </m:den>
              </m:f>
            </m:oMath>
          </m:oMathPara>
        </w:p>
        <w:p w14:paraId="3E584E4A" w14:textId="6AC47271" w:rsidR="00D25941" w:rsidRPr="008033C2" w:rsidRDefault="00D25941" w:rsidP="00817496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m:t>-----</m:t>
              </m:r>
            </m:oMath>
          </m:oMathPara>
        </w:p>
        <w:p w14:paraId="7AF9C17E" w14:textId="61F4AA5D" w:rsidR="008033C2" w:rsidRPr="00D25941" w:rsidRDefault="008033C2" w:rsidP="00817496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w:lastRenderedPageBreak/>
                <m:t>V</m:t>
              </m:r>
              <m:r>
                <w:rPr>
                  <w:rFonts w:ascii="Latin Modern Math" w:eastAsiaTheme="majorEastAsia" w:hAnsi="Latin Modern Math" w:cstheme="majorBidi"/>
                  <w:lang w:val="es-ES"/>
                </w:rPr>
                <m:t>ar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eastAsiaTheme="majorEastAsia" w:hAnsi="Latin Modern Math" w:cstheme="majorBidi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Latin Modern Math" w:eastAsiaTheme="majorEastAsia" w:hAnsi="Latin Modern Math" w:cstheme="majorBidi"/>
                  <w:lang w:val="es-ES"/>
                </w:rPr>
                <m:t> </m:t>
              </m:r>
            </m:oMath>
          </m:oMathPara>
        </w:p>
        <w:p w14:paraId="29F5BA0D" w14:textId="40A3C012" w:rsidR="00D25941" w:rsidRPr="00DB3D57" w:rsidRDefault="00D25941" w:rsidP="00817496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m:t>-----</m:t>
              </m:r>
            </m:oMath>
          </m:oMathPara>
        </w:p>
        <w:p w14:paraId="4136DB80" w14:textId="77777777" w:rsidR="0091783F" w:rsidRPr="0091783F" w:rsidRDefault="00DB3D57" w:rsidP="00817496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m:t>C</m:t>
              </m:r>
              <m:r>
                <w:rPr>
                  <w:rFonts w:ascii="Latin Modern Math" w:eastAsiaTheme="majorEastAsia" w:hAnsi="Latin Modern Math" w:cstheme="majorBidi"/>
                  <w:lang w:val="es-ES"/>
                </w:rPr>
                <m:t>ov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eastAsiaTheme="majorEastAsia" w:hAnsi="Latin Modern Math" w:cstheme="majorBidi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1</m:t>
                  </m:r>
                </m:num>
                <m:den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n</m:t>
                  </m:r>
                </m:den>
              </m:f>
              <m:r>
                <w:rPr>
                  <w:rFonts w:ascii="Latin Modern Math" w:eastAsiaTheme="majorEastAsia" w:hAnsi="Latin Modern Math" w:cstheme="majorBidi"/>
                  <w:lang w:val="es-ES"/>
                </w:rPr>
                <m:t>Cov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,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 w:cs="Cambria Math"/>
                              <w:i/>
                              <w:lang w:val="es-ES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e>
                      </m:nary>
                    </m:den>
                  </m:f>
                </m:e>
              </m:d>
            </m:oMath>
          </m:oMathPara>
        </w:p>
        <w:p w14:paraId="1CFA6420" w14:textId="399A288F" w:rsidR="0091783F" w:rsidRPr="0091783F" w:rsidRDefault="0091783F" w:rsidP="00817496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1</m:t>
                  </m:r>
                </m:num>
                <m:den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n</m:t>
                  </m:r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·</m:t>
                  </m:r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den>
              </m:f>
              <m:r>
                <w:rPr>
                  <w:rFonts w:ascii="Latin Modern Math" w:eastAsiaTheme="majorEastAsia" w:hAnsi="Latin Modern Math" w:cstheme="majorBidi"/>
                  <w:lang w:val="es-ES"/>
                </w:rPr>
                <m:t>Cov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,</m:t>
                  </m:r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e>
              </m:d>
            </m:oMath>
          </m:oMathPara>
        </w:p>
        <w:p w14:paraId="4682C447" w14:textId="77777777" w:rsidR="00D30D2B" w:rsidRPr="00625A8C" w:rsidRDefault="00D30D2B" w:rsidP="00D30D2B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1</m:t>
                  </m:r>
                </m:num>
                <m:den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n·</m:t>
                  </m:r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den>
              </m:f>
              <m:r>
                <w:rPr>
                  <w:rFonts w:ascii="Latin Modern Math" w:eastAsiaTheme="majorEastAsia" w:hAnsi="Latin Modern Math" w:cstheme="majorBidi"/>
                  <w:lang w:val="es-ES"/>
                </w:rPr>
                <m:t>Cov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,</m:t>
                  </m:r>
                  <m:nary>
                    <m:naryPr>
                      <m:chr m:val="∑"/>
                      <m:ctrlPr>
                        <w:rPr>
                          <w:rFonts w:ascii="Latin Modern Math" w:hAnsi="Latin Modern Math" w:cs="Cambria Math"/>
                          <w:i/>
                          <w:lang w:val="es-E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e>
                  </m:nary>
                </m:e>
              </m:d>
            </m:oMath>
          </m:oMathPara>
        </w:p>
        <w:p w14:paraId="1FCDB679" w14:textId="08907172" w:rsidR="00625A8C" w:rsidRPr="00625A8C" w:rsidRDefault="00625A8C" w:rsidP="00D30D2B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m:t>=…</m:t>
              </m:r>
            </m:oMath>
          </m:oMathPara>
        </w:p>
        <w:p w14:paraId="0A9DB37D" w14:textId="4F608624" w:rsidR="00625A8C" w:rsidRPr="00625A8C" w:rsidRDefault="00625A8C" w:rsidP="00D30D2B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m:t>=0</m:t>
              </m:r>
            </m:oMath>
          </m:oMathPara>
        </w:p>
        <w:p w14:paraId="2DDEC4C9" w14:textId="246C6DEC" w:rsidR="00625A8C" w:rsidRPr="00625A8C" w:rsidRDefault="00625A8C" w:rsidP="00D30D2B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m:t>-----</m:t>
              </m:r>
            </m:oMath>
          </m:oMathPara>
        </w:p>
        <w:p w14:paraId="1650FF23" w14:textId="04CFD26E" w:rsidR="00625A8C" w:rsidRPr="005F1BFB" w:rsidRDefault="00625A8C" w:rsidP="00625A8C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m:t>Var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Latin Modern Math" w:eastAsiaTheme="majorEastAsia" w:hAnsi="Latin Modern Math" w:cstheme="majorBidi"/>
                  <w:lang w:val="es-ES"/>
                </w:rPr>
                <m:t>=Var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Latin Modern Math" w:eastAsiaTheme="majorEastAsia" w:hAnsi="Latin Modern Math" w:cstheme="majorBidi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n</m:t>
                  </m:r>
                </m:den>
              </m:f>
              <m:r>
                <w:rPr>
                  <w:rFonts w:ascii="Latin Modern Math" w:eastAsiaTheme="majorEastAsia" w:hAnsi="Latin Modern Math" w:cstheme="majorBidi"/>
                  <w:lang w:val="es-E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Latin Modern Math" w:eastAsiaTheme="majorEastAsia" w:hAnsi="Latin Modern Math" w:cstheme="majorBidi"/>
                  <w:lang w:val="es-ES"/>
                </w:rPr>
                <m:t>+0</m:t>
              </m:r>
            </m:oMath>
          </m:oMathPara>
        </w:p>
        <w:p w14:paraId="222544FF" w14:textId="6806511C" w:rsidR="005F1BFB" w:rsidRPr="005F1BFB" w:rsidRDefault="005F1BFB" w:rsidP="00625A8C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m:t>=…</m:t>
              </m:r>
            </m:oMath>
          </m:oMathPara>
        </w:p>
        <w:p w14:paraId="72EFAA80" w14:textId="1569CAB2" w:rsidR="005F1BFB" w:rsidRPr="005F1BFB" w:rsidRDefault="005F1BFB" w:rsidP="00625A8C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n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den>
              </m:f>
            </m:oMath>
          </m:oMathPara>
        </w:p>
        <w:p w14:paraId="192AC26F" w14:textId="77777777" w:rsidR="00625A8C" w:rsidRPr="00625A8C" w:rsidRDefault="00625A8C" w:rsidP="00D30D2B">
          <w:pPr>
            <w:rPr>
              <w:rFonts w:asciiTheme="majorHAnsi" w:eastAsiaTheme="majorEastAsia" w:hAnsiTheme="majorHAnsi" w:cstheme="majorBidi"/>
              <w:lang w:val="es-ES"/>
            </w:rPr>
          </w:pPr>
        </w:p>
        <w:p w14:paraId="2DD73763" w14:textId="455C5E89" w:rsidR="00817496" w:rsidRDefault="00817496" w:rsidP="00817496">
          <w:pPr>
            <w:pStyle w:val="Heading2"/>
            <w:rPr>
              <w:lang w:val="es-ES"/>
            </w:rPr>
          </w:pPr>
          <w:r>
            <w:rPr>
              <w:lang w:val="es-ES"/>
            </w:rPr>
            <w:t>GAUSS-MARKOV</w:t>
          </w:r>
        </w:p>
        <w:p w14:paraId="4C21B85E" w14:textId="6A69257B" w:rsidR="00C70AF9" w:rsidRPr="00C70AF9" w:rsidRDefault="005D133F" w:rsidP="00C70AF9">
          <w:pPr>
            <w:rPr>
              <w:lang w:val="es-ES"/>
            </w:rPr>
          </w:pPr>
          <w:r>
            <w:rPr>
              <w:lang w:val="es-ES"/>
            </w:rPr>
            <w:t xml:space="preserve">Los supuestos de homocedasticidad, no </w:t>
          </w:r>
          <w:r w:rsidR="00E87B37">
            <w:rPr>
              <w:lang w:val="es-ES"/>
            </w:rPr>
            <w:t>correlación</w:t>
          </w:r>
          <w:r>
            <w:rPr>
              <w:lang w:val="es-ES"/>
            </w:rPr>
            <w:t xml:space="preserve"> lineal, exogeneidad, no multicolinealidad son las condiciones que </w:t>
          </w:r>
          <w:r w:rsidR="00E87B37">
            <w:rPr>
              <w:lang w:val="es-ES"/>
            </w:rPr>
            <w:t xml:space="preserve">aseguran que OLS es el mejor estimador de beta. </w:t>
          </w:r>
        </w:p>
        <w:p w14:paraId="58451C8D" w14:textId="42432007" w:rsidR="00C032B5" w:rsidRDefault="00C032B5" w:rsidP="00C032B5">
          <w:pPr>
            <w:pStyle w:val="Heading1"/>
            <w:rPr>
              <w:lang w:val="es-ES"/>
            </w:rPr>
          </w:pPr>
          <w:bookmarkStart w:id="34" w:name="_Toc145955894"/>
          <w:r>
            <w:rPr>
              <w:lang w:val="es-ES"/>
            </w:rPr>
            <w:t>R-Cuadrado</w:t>
          </w:r>
          <w:bookmarkEnd w:id="34"/>
        </w:p>
        <w:p w14:paraId="771CE2AA" w14:textId="280536B0" w:rsidR="00C032B5" w:rsidRDefault="008507DB" w:rsidP="00C032B5">
          <w:pPr>
            <w:rPr>
              <w:lang w:val="es-ES"/>
            </w:rPr>
          </w:pPr>
          <w:r>
            <w:rPr>
              <w:lang w:val="es-ES"/>
            </w:rPr>
            <w:t>La forma de medir la bondad de ajuste</w:t>
          </w:r>
          <w:r w:rsidR="000139D4">
            <w:rPr>
              <w:lang w:val="es-ES"/>
            </w:rPr>
            <w:t>:</w:t>
          </w:r>
        </w:p>
        <w:p w14:paraId="0FB85518" w14:textId="2CDF113A" w:rsidR="008507DB" w:rsidRPr="00D83F74" w:rsidRDefault="000A3B93" w:rsidP="00C032B5">
          <w:pPr>
            <w:rPr>
              <w:lang w:val="es-ES"/>
            </w:rPr>
          </w:pPr>
          <m:oMathPara>
            <m:oMath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STC</m:t>
              </m:r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suma total de cuadrados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= 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lang w:val="es-E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oMath>
          </m:oMathPara>
        </w:p>
        <w:p w14:paraId="25ABEDAD" w14:textId="3A143DA7" w:rsidR="00D83F74" w:rsidRPr="000A3B93" w:rsidRDefault="00D83F74" w:rsidP="00D83F74">
          <w:pPr>
            <w:rPr>
              <w:iCs/>
              <w:lang w:val="es-ES"/>
            </w:rPr>
          </w:pPr>
          <m:oMathPara>
            <m:oMath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C</m:t>
              </m:r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suma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explicada 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de cuadrados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= 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lang w:val="es-E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oMath>
          </m:oMathPara>
        </w:p>
        <w:p w14:paraId="215A70F3" w14:textId="21A980C7" w:rsidR="00D83F74" w:rsidRPr="000139D4" w:rsidRDefault="00D83F74" w:rsidP="00C032B5">
          <w:pPr>
            <w:rPr>
              <w:lang w:val="es-ES"/>
            </w:rPr>
          </w:pPr>
          <m:oMathPara>
            <m:oMath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RC</m:t>
              </m:r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suma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de residuos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de cuadrados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= 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lang w:val="es-E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Latin Modern Math" w:hAnsi="Latin Modern Math"/>
                  <w:lang w:val="es-ES"/>
                </w:rPr>
                <m:t>=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lang w:val="es-E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bSup>
                </m:e>
              </m:nary>
            </m:oMath>
          </m:oMathPara>
        </w:p>
        <w:p w14:paraId="54ED977B" w14:textId="73C4DE1D" w:rsidR="000139D4" w:rsidRPr="00BF2EAE" w:rsidRDefault="000139D4" w:rsidP="00C032B5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S</m:t>
              </m:r>
              <m:r>
                <w:rPr>
                  <w:rFonts w:ascii="Latin Modern Math" w:hAnsi="Latin Modern Math"/>
                  <w:lang w:val="es-ES"/>
                </w:rPr>
                <m:t>TC</m:t>
              </m:r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SEC+SRC</m:t>
              </m:r>
            </m:oMath>
          </m:oMathPara>
        </w:p>
        <w:p w14:paraId="37F7B87A" w14:textId="2292AB38" w:rsidR="00BF2EAE" w:rsidRDefault="00BF2EAE" w:rsidP="00C032B5">
          <w:pPr>
            <w:rPr>
              <w:lang w:val="es-ES"/>
            </w:rPr>
          </w:pPr>
          <w:r>
            <w:rPr>
              <w:lang w:val="es-ES"/>
            </w:rPr>
            <w:t>La variación total d</w:t>
          </w:r>
          <w:r w:rsidR="00800A2F">
            <w:rPr>
              <w:lang w:val="es-ES"/>
            </w:rPr>
            <w:t xml:space="preserve">e </w:t>
          </w:r>
          <w:r w:rsidR="00800A2F" w:rsidRPr="00800A2F">
            <w:rPr>
              <w:i/>
              <w:iCs/>
              <w:lang w:val="es-ES"/>
            </w:rPr>
            <w:t>y</w:t>
          </w:r>
          <w:r w:rsidR="00800A2F">
            <w:rPr>
              <w:lang w:val="es-ES"/>
            </w:rPr>
            <w:t xml:space="preserve"> (sus desviaciones de la media)</w:t>
          </w:r>
          <w:r w:rsidR="00A30D92">
            <w:rPr>
              <w:lang w:val="es-ES"/>
            </w:rPr>
            <w:t xml:space="preserve"> es la suma de la variación de l</w:t>
          </w:r>
          <w:r w:rsidR="00703AE3">
            <w:rPr>
              <w:lang w:val="es-ES"/>
            </w:rPr>
            <w:t>os valores predichos por el modelo y la variación de los datos con el modelo</w:t>
          </w:r>
          <w:r w:rsidR="009B67DC">
            <w:rPr>
              <w:lang w:val="es-ES"/>
            </w:rPr>
            <w:t>.</w:t>
          </w:r>
        </w:p>
        <w:p w14:paraId="7461397B" w14:textId="4A1668B7" w:rsidR="00CF0BB2" w:rsidRPr="00CF0BB2" w:rsidRDefault="00CF0BB2" w:rsidP="00CF0BB2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1</m:t>
              </m:r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SEC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STC</m:t>
                  </m:r>
                </m:den>
              </m:f>
              <m:r>
                <w:rPr>
                  <w:rFonts w:ascii="Latin Modern Math" w:hAnsi="Latin Modern Math"/>
                  <w:lang w:val="es-ES"/>
                </w:rPr>
                <m:t>+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SRC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STC</m:t>
                  </m:r>
                </m:den>
              </m:f>
            </m:oMath>
          </m:oMathPara>
        </w:p>
        <w:bookmarkStart w:id="35" w:name="OLE_LINK9"/>
        <w:bookmarkStart w:id="36" w:name="OLE_LINK10"/>
        <w:p w14:paraId="3FA6C6AC" w14:textId="091F0D37" w:rsidR="00CF0BB2" w:rsidRPr="0005636D" w:rsidRDefault="00CF0BB2" w:rsidP="00CF0BB2">
          <w:pPr>
            <w:rPr>
              <w:lang w:val="es-ES"/>
            </w:rPr>
          </w:pPr>
          <m:oMathPara>
            <m:oMath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R</m:t>
                  </m:r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w:bookmarkEnd w:id="35"/>
              <w:bookmarkEnd w:id="36"/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SEC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STC</m:t>
                  </m:r>
                </m:den>
              </m:f>
              <m:r>
                <w:rPr>
                  <w:rFonts w:ascii="Latin Modern Math" w:hAnsi="Latin Modern Math"/>
                  <w:lang w:val="es-ES"/>
                </w:rPr>
                <m:t>=1-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SRC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STC</m:t>
                  </m:r>
                </m:den>
              </m:f>
            </m:oMath>
          </m:oMathPara>
        </w:p>
        <w:p w14:paraId="16649F6E" w14:textId="54BE2C55" w:rsidR="009B67DC" w:rsidRPr="00B376F5" w:rsidRDefault="0005636D" w:rsidP="00C032B5">
          <w:pPr>
            <w:rPr>
              <w:lang w:val="es-ES"/>
            </w:rPr>
          </w:pPr>
          <m:oMathPara>
            <m:oMath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R</m:t>
                  </m:r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s-ES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den>
              </m:f>
            </m:oMath>
          </m:oMathPara>
        </w:p>
        <w:p w14:paraId="743DD7CC" w14:textId="08BECE22" w:rsidR="00025116" w:rsidRDefault="008B40BC" w:rsidP="00AB3A8C">
          <w:pPr>
            <w:pStyle w:val="Heading1"/>
            <w:rPr>
              <w:lang w:val="es-ES"/>
            </w:rPr>
          </w:pPr>
          <w:bookmarkStart w:id="37" w:name="_Toc145955895"/>
          <w:r>
            <w:rPr>
              <w:lang w:val="es-ES"/>
            </w:rPr>
            <w:t>Modelo s</w:t>
          </w:r>
          <w:r w:rsidR="003F31AF">
            <w:rPr>
              <w:lang w:val="es-ES"/>
            </w:rPr>
            <w:t>in intercepto</w:t>
          </w:r>
          <w:bookmarkEnd w:id="37"/>
        </w:p>
        <w:p w14:paraId="7F1DEACD" w14:textId="77861048" w:rsidR="00AF0694" w:rsidRPr="00A1471A" w:rsidRDefault="00AF0694" w:rsidP="00AB3A8C">
          <w:pPr>
            <w:pStyle w:val="Heading1"/>
            <w:rPr>
              <w:lang w:val="es-ES"/>
            </w:rPr>
          </w:pPr>
          <w:bookmarkStart w:id="38" w:name="_Toc145955896"/>
          <w:r>
            <w:rPr>
              <w:lang w:val="es-ES"/>
            </w:rPr>
            <w:t xml:space="preserve">Regresión </w:t>
          </w:r>
          <w:r w:rsidR="00AB3A8C">
            <w:rPr>
              <w:lang w:val="es-ES"/>
            </w:rPr>
            <w:t>múltiple</w:t>
          </w:r>
          <w:bookmarkEnd w:id="38"/>
        </w:p>
        <w:p w14:paraId="00AD20B1" w14:textId="77777777" w:rsidR="00514266" w:rsidRPr="009E12E1" w:rsidRDefault="00514266" w:rsidP="00514266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y=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+…+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k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+u</m:t>
              </m:r>
            </m:oMath>
          </m:oMathPara>
        </w:p>
        <w:p w14:paraId="22D75BC8" w14:textId="0E7080BA" w:rsidR="009E12E1" w:rsidRDefault="009E12E1" w:rsidP="00AF0694">
          <w:pPr>
            <w:rPr>
              <w:lang w:val="es-ES"/>
            </w:rPr>
          </w:pP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β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>
            <w:rPr>
              <w:lang w:val="es-ES"/>
            </w:rPr>
            <w:t xml:space="preserve"> es el cambio en </w:t>
          </w:r>
          <w:r>
            <w:rPr>
              <w:i/>
              <w:iCs/>
              <w:lang w:val="es-ES"/>
            </w:rPr>
            <w:t>y</w:t>
          </w:r>
          <w:r>
            <w:rPr>
              <w:lang w:val="es-ES"/>
            </w:rPr>
            <w:t xml:space="preserve"> con respecto a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>
            <w:rPr>
              <w:lang w:val="es-ES"/>
            </w:rPr>
            <w:t xml:space="preserve"> manteniendo </w:t>
          </w:r>
          <w:r w:rsidR="00514266">
            <w:rPr>
              <w:lang w:val="es-ES"/>
            </w:rPr>
            <w:t>todas las demás</w:t>
          </w:r>
          <w:r>
            <w:rPr>
              <w:lang w:val="es-ES"/>
            </w:rPr>
            <w:t xml:space="preserve"> constante</w:t>
          </w:r>
          <w:r w:rsidR="00514266">
            <w:rPr>
              <w:lang w:val="es-ES"/>
            </w:rPr>
            <w:t>s.</w:t>
          </w:r>
        </w:p>
        <w:p w14:paraId="373E8C8A" w14:textId="44908876" w:rsidR="002C69B8" w:rsidRDefault="00063BDB" w:rsidP="00AF0694">
          <w:pPr>
            <w:rPr>
              <w:lang w:val="es-ES"/>
            </w:rPr>
          </w:pPr>
          <w:r>
            <w:rPr>
              <w:lang w:val="es-ES"/>
            </w:rPr>
            <w:t xml:space="preserve">La relación entre el error y las </w:t>
          </w:r>
          <w:r>
            <w:rPr>
              <w:i/>
              <w:iCs/>
              <w:lang w:val="es-ES"/>
            </w:rPr>
            <w:t>x</w:t>
          </w:r>
          <w:r>
            <w:rPr>
              <w:lang w:val="es-ES"/>
            </w:rPr>
            <w:t xml:space="preserve"> es:</w:t>
          </w:r>
        </w:p>
        <w:p w14:paraId="193ACCA3" w14:textId="77777777" w:rsidR="00514266" w:rsidRPr="004D48F2" w:rsidRDefault="00514266" w:rsidP="00514266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u|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,…,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k</m:t>
                      </m:r>
                    </m:sub>
                  </m:sSub>
                </m:e>
              </m:d>
            </m:oMath>
          </m:oMathPara>
        </w:p>
        <w:p w14:paraId="6E3088F2" w14:textId="045E2B21" w:rsidR="006665E9" w:rsidRDefault="004D48F2" w:rsidP="00AF0694">
          <w:pPr>
            <w:rPr>
              <w:lang w:val="es-ES"/>
            </w:rPr>
          </w:pPr>
          <w:r>
            <w:rPr>
              <w:lang w:val="es-ES"/>
            </w:rPr>
            <w:t>Es redundante en el modelo cuadrático.</w:t>
          </w:r>
        </w:p>
        <w:p w14:paraId="7E7EB2F0" w14:textId="094A5619" w:rsidR="00C464C9" w:rsidRDefault="00C464C9" w:rsidP="00C464C9">
          <w:pPr>
            <w:rPr>
              <w:lang w:val="es-ES"/>
            </w:rPr>
          </w:pPr>
          <w:r>
            <w:rPr>
              <w:lang w:val="es-ES"/>
            </w:rPr>
            <w:t>Ejemplo con dos parámetros (k=2)</w:t>
          </w:r>
        </w:p>
        <w:p w14:paraId="38F72335" w14:textId="0138850B" w:rsidR="00C464C9" w:rsidRPr="00C464C9" w:rsidRDefault="00C464C9" w:rsidP="00C464C9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y=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+u</m:t>
              </m:r>
            </m:oMath>
          </m:oMathPara>
        </w:p>
        <w:p w14:paraId="532BED41" w14:textId="3DDFAAB9" w:rsidR="00696F16" w:rsidRPr="00836B9C" w:rsidRDefault="00FE0FE6" w:rsidP="00696F16">
          <w:pPr>
            <w:rPr>
              <w:lang w:val="es-ES"/>
            </w:rPr>
          </w:pPr>
          <m:oMathPara>
            <m:oMath>
              <m:func>
                <m:func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min</m:t>
                      </m: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oMath>
          </m:oMathPara>
        </w:p>
        <w:p w14:paraId="099160FA" w14:textId="4651262E" w:rsidR="00836B9C" w:rsidRDefault="00836B9C" w:rsidP="00696F16">
          <w:pPr>
            <w:rPr>
              <w:lang w:val="es-ES"/>
            </w:rPr>
          </w:pPr>
          <w:r>
            <w:rPr>
              <w:lang w:val="es-ES"/>
            </w:rPr>
            <w:t xml:space="preserve">Las </w:t>
          </w:r>
          <w:r>
            <w:rPr>
              <w:i/>
              <w:iCs/>
              <w:lang w:val="es-ES"/>
            </w:rPr>
            <w:t>i</w:t>
          </w:r>
          <w:r>
            <w:rPr>
              <w:lang w:val="es-ES"/>
            </w:rPr>
            <w:t xml:space="preserve"> son las observaciones; el subíndice es </w:t>
          </w:r>
          <w:r>
            <w:rPr>
              <w:i/>
              <w:iCs/>
              <w:lang w:val="es-ES"/>
            </w:rPr>
            <w:t>ik</w:t>
          </w:r>
          <w:r>
            <w:rPr>
              <w:lang w:val="es-ES"/>
            </w:rPr>
            <w:t>; observación</w:t>
          </w:r>
          <w:r w:rsidR="00B446A9">
            <w:rPr>
              <w:lang w:val="es-ES"/>
            </w:rPr>
            <w:t xml:space="preserve"> </w:t>
          </w:r>
          <w:r>
            <w:rPr>
              <w:lang w:val="es-ES"/>
            </w:rPr>
            <w:t>-</w:t>
          </w:r>
          <w:r w:rsidR="00B446A9">
            <w:rPr>
              <w:lang w:val="es-ES"/>
            </w:rPr>
            <w:t xml:space="preserve"> parámetro/variable.</w:t>
          </w:r>
          <w:r w:rsidR="00074A57">
            <w:rPr>
              <w:lang w:val="es-ES"/>
            </w:rPr>
            <w:t xml:space="preserve"> Entonces en el caso general, </w:t>
          </w:r>
          <w:r w:rsidR="00EA0057">
            <w:rPr>
              <w:lang w:val="es-ES"/>
            </w:rPr>
            <w:t>con la recta estimada</w:t>
          </w:r>
        </w:p>
        <w:p w14:paraId="2C8BA46B" w14:textId="24596611" w:rsidR="00EA0057" w:rsidRPr="002104CE" w:rsidRDefault="00754D9C" w:rsidP="00EA0057">
          <w:pPr>
            <w:rPr>
              <w:lang w:val="es-ES"/>
            </w:rPr>
          </w:pPr>
          <m:oMathPara>
            <m:oMath>
              <m:acc>
                <m:acc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e>
              </m:acc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r>
                <w:rPr>
                  <w:rFonts w:ascii="Latin Modern Math" w:hAnsi="Latin Modern Math"/>
                  <w:lang w:val="es-ES"/>
                </w:rPr>
                <m:t>…+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ik</m:t>
                  </m:r>
                </m:sub>
              </m:sSub>
            </m:oMath>
          </m:oMathPara>
        </w:p>
        <w:p w14:paraId="5E52EBAE" w14:textId="77777777" w:rsidR="002076C5" w:rsidRDefault="002104CE" w:rsidP="002076C5">
          <w:pPr>
            <w:rPr>
              <w:lang w:val="es-ES"/>
            </w:rPr>
          </w:pPr>
          <w:r>
            <w:rPr>
              <w:lang w:val="es-ES"/>
            </w:rPr>
            <w:t xml:space="preserve">Hay en total </w:t>
          </w:r>
          <w:bookmarkStart w:id="39" w:name="OLE_LINK5"/>
          <w:bookmarkStart w:id="40" w:name="OLE_LINK6"/>
          <m:oMath>
            <m:r>
              <w:rPr>
                <w:rFonts w:ascii="Latin Modern Math" w:hAnsi="Latin Modern Math"/>
                <w:lang w:val="es-ES"/>
              </w:rPr>
              <m:t>k+1</m:t>
            </m:r>
          </m:oMath>
          <w:bookmarkEnd w:id="39"/>
          <w:bookmarkEnd w:id="40"/>
          <w:r>
            <w:rPr>
              <w:lang w:val="es-ES"/>
            </w:rPr>
            <w:t xml:space="preserve"> estimadores de los parámetros</w:t>
          </w:r>
          <w:r w:rsidR="00844805">
            <w:rPr>
              <w:lang w:val="es-ES"/>
            </w:rPr>
            <w:t xml:space="preserve"> porque hay </w:t>
          </w:r>
          <m:oMath>
            <m:r>
              <w:rPr>
                <w:rFonts w:ascii="Latin Modern Math" w:hAnsi="Latin Modern Math"/>
                <w:lang w:val="es-ES"/>
              </w:rPr>
              <m:t>k+1</m:t>
            </m:r>
          </m:oMath>
          <w:r w:rsidR="00844805">
            <w:rPr>
              <w:lang w:val="es-ES"/>
            </w:rPr>
            <w:t xml:space="preserve"> </w:t>
          </w:r>
          <w:r w:rsidR="002231DB">
            <w:rPr>
              <w:lang w:val="es-ES"/>
            </w:rPr>
            <w:t>parámetros</w:t>
          </w:r>
          <w:r w:rsidR="00844805">
            <w:rPr>
              <w:lang w:val="es-ES"/>
            </w:rPr>
            <w:t>.</w:t>
          </w:r>
          <w:r w:rsidR="00D63060">
            <w:rPr>
              <w:lang w:val="es-ES"/>
            </w:rPr>
            <w:t xml:space="preserve"> El problema de </w:t>
          </w:r>
          <w:r w:rsidR="002076C5">
            <w:rPr>
              <w:lang w:val="es-ES"/>
            </w:rPr>
            <w:t>MCO es</w:t>
          </w:r>
        </w:p>
        <w:p w14:paraId="2F8CE9EB" w14:textId="6A8C0B06" w:rsidR="002076C5" w:rsidRPr="00836B9C" w:rsidRDefault="002076C5" w:rsidP="002076C5">
          <w:pPr>
            <w:rPr>
              <w:lang w:val="es-ES"/>
            </w:rPr>
          </w:pPr>
          <m:oMathPara>
            <m:oMath>
              <m:func>
                <m:func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min</m:t>
                      </m: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,</m:t>
                      </m:r>
                      <m:r>
                        <w:rPr>
                          <w:rFonts w:ascii="Latin Modern Math" w:hAnsi="Latin Modern Math"/>
                          <w:lang w:val="es-ES"/>
                        </w:rPr>
                        <m:t xml:space="preserve">… </m:t>
                      </m:r>
                      <m:r>
                        <w:rPr>
                          <w:rFonts w:ascii="Latin Modern Math" w:hAnsi="Latin Modern Math"/>
                          <w:lang w:val="es-E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/>
                          <w:lang w:val="es-E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-…</m:t>
                              </m:r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oMath>
          </m:oMathPara>
        </w:p>
        <w:p w14:paraId="0D040310" w14:textId="2B2189B7" w:rsidR="00826226" w:rsidRDefault="00826226" w:rsidP="00EA0057">
          <w:pPr>
            <w:rPr>
              <w:lang w:val="es-ES"/>
            </w:rPr>
          </w:pPr>
          <w:r>
            <w:rPr>
              <w:lang w:val="es-ES"/>
            </w:rPr>
            <w:t>Y quedan las condiciones de primer orden:</w:t>
          </w:r>
        </w:p>
        <w:p w14:paraId="45622AF5" w14:textId="4A554A05" w:rsidR="00826226" w:rsidRPr="00C464C9" w:rsidRDefault="00826226" w:rsidP="00EA0057">
          <w:pPr>
            <w:rPr>
              <w:lang w:val="es-ES"/>
            </w:rPr>
          </w:pPr>
          <m:oMathPara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-…-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ik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/>
                      <w:lang w:val="es-ES"/>
                    </w:rPr>
                    <m:t>=0</m:t>
                  </m:r>
                </m:e>
              </m:nary>
            </m:oMath>
          </m:oMathPara>
        </w:p>
        <w:p w14:paraId="5AE34DEF" w14:textId="55114967" w:rsidR="002D6A69" w:rsidRPr="00C464C9" w:rsidRDefault="002D6A69" w:rsidP="002D6A69">
          <w:pPr>
            <w:rPr>
              <w:lang w:val="es-ES"/>
            </w:rPr>
          </w:pPr>
          <m:oMathPara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-…-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ik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/>
                      <w:lang w:val="es-ES"/>
                    </w:rPr>
                    <m:t>=0</m:t>
                  </m:r>
                </m:e>
              </m:nary>
            </m:oMath>
          </m:oMathPara>
        </w:p>
        <w:p w14:paraId="2D4E38C5" w14:textId="595D907E" w:rsidR="002D6A69" w:rsidRPr="00C464C9" w:rsidRDefault="002D6A69" w:rsidP="002D6A69">
          <w:pPr>
            <w:rPr>
              <w:lang w:val="es-ES"/>
            </w:rPr>
          </w:pPr>
          <m:oMathPara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-…-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ik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/>
                      <w:lang w:val="es-ES"/>
                    </w:rPr>
                    <m:t>=0</m:t>
                  </m:r>
                </m:e>
              </m:nary>
            </m:oMath>
          </m:oMathPara>
        </w:p>
        <w:p w14:paraId="7F959798" w14:textId="7A2C5FC1" w:rsidR="002D6A69" w:rsidRPr="002D6A69" w:rsidRDefault="002D6A69" w:rsidP="00696F16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…</m:t>
              </m:r>
            </m:oMath>
          </m:oMathPara>
        </w:p>
        <w:p w14:paraId="46451598" w14:textId="177FD851" w:rsidR="002D6A69" w:rsidRPr="00C464C9" w:rsidRDefault="002D6A69" w:rsidP="002D6A69">
          <w:pPr>
            <w:rPr>
              <w:lang w:val="es-ES"/>
            </w:rPr>
          </w:pPr>
          <m:oMathPara>
            <m:oMath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  <m:r>
                        <w:rPr>
                          <w:rFonts w:ascii="Latin Modern Math" w:hAnsi="Latin Modern Math"/>
                          <w:lang w:val="es-E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lang w:val="es-ES"/>
                        </w:rPr>
                        <m:t>-…-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ik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/>
                      <w:lang w:val="es-ES"/>
                    </w:rPr>
                    <m:t>=0</m:t>
                  </m:r>
                </m:e>
              </m:nary>
            </m:oMath>
          </m:oMathPara>
        </w:p>
        <w:p w14:paraId="762D633D" w14:textId="0FE87F9A" w:rsidR="002D6A69" w:rsidRDefault="00456EE0" w:rsidP="00696F16">
          <w:pPr>
            <w:rPr>
              <w:lang w:val="es-ES"/>
            </w:rPr>
          </w:pPr>
          <w:r>
            <w:rPr>
              <w:lang w:val="es-ES"/>
            </w:rPr>
            <w:t xml:space="preserve">La interpretación es igual que en el modelo simple. </w:t>
          </w:r>
          <w:r w:rsidR="007A3FF1">
            <w:rPr>
              <w:lang w:val="es-ES"/>
            </w:rPr>
            <w:t>El modelo permite interpretar los cambios en la variable dependiente controlando las otras variables.</w:t>
          </w:r>
        </w:p>
        <w:p w14:paraId="4C5A674A" w14:textId="2F705F11" w:rsidR="007A3FF1" w:rsidRPr="00163BF3" w:rsidRDefault="007A3FF1" w:rsidP="00696F16">
          <w:pPr>
            <w:rPr>
              <w:lang w:val="es-ES"/>
            </w:rPr>
          </w:pPr>
          <m:oMathPara>
            <m:oMath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Δ</m:t>
              </m:r>
              <m:acc>
                <m:acc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e>
              </m:acc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Δ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Δ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</m:oMath>
          </m:oMathPara>
        </w:p>
        <w:p w14:paraId="0E14B114" w14:textId="3B6552FB" w:rsidR="00F923EB" w:rsidRDefault="00163BF3" w:rsidP="00696F16">
          <w:pPr>
            <w:rPr>
              <w:lang w:val="es-ES"/>
            </w:rPr>
          </w:pPr>
          <w:r>
            <w:rPr>
              <w:lang w:val="es-ES"/>
            </w:rPr>
            <w:t xml:space="preserve">Los residuos </w:t>
          </w:r>
          <w:r w:rsidR="00716B07">
            <w:rPr>
              <w:lang w:val="es-ES"/>
            </w:rPr>
            <w:t xml:space="preserve">también son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u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s-ES"/>
                  </w:rPr>
                  <m:t>i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=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y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i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-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s-ES"/>
                  </w:rPr>
                  <m:t>i</m:t>
                </m:r>
              </m:sub>
            </m:sSub>
          </m:oMath>
        </w:p>
        <w:p w14:paraId="654B3A12" w14:textId="77777777" w:rsidR="00B55B61" w:rsidRDefault="00601458" w:rsidP="00696F16">
          <w:pPr>
            <w:rPr>
              <w:lang w:val="es-ES"/>
            </w:rPr>
          </w:pPr>
          <w:r>
            <w:rPr>
              <w:lang w:val="es-ES"/>
            </w:rPr>
            <w:t xml:space="preserve">Se cumple la propiedad de que </w:t>
          </w:r>
          <m:oMath>
            <m:nary>
              <m:naryPr>
                <m:chr m:val="∑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nary>
            <m:r>
              <w:rPr>
                <w:rFonts w:ascii="Latin Modern Math" w:hAnsi="Latin Modern Math"/>
                <w:lang w:val="es-ES"/>
              </w:rPr>
              <m:t>=0</m:t>
            </m:r>
          </m:oMath>
          <w:r w:rsidR="0051044A">
            <w:rPr>
              <w:lang w:val="es-ES"/>
            </w:rPr>
            <w:t xml:space="preserve"> entonces </w:t>
          </w:r>
          <m:oMath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acc>
            <m:r>
              <w:rPr>
                <w:rFonts w:ascii="Latin Modern Math" w:hAnsi="Latin Modern Math"/>
                <w:lang w:val="es-ES"/>
              </w:rPr>
              <m:t>=</m:t>
            </m:r>
            <m:r>
              <w:rPr>
                <w:rFonts w:ascii="Latin Modern Math" w:hAnsi="Latin Modern Math"/>
                <w:lang w:val="es-ES"/>
              </w:rPr>
              <m:t>0→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acc>
            <m:r>
              <w:rPr>
                <w:rFonts w:ascii="Latin Modern Math" w:hAnsi="Latin Modern Math"/>
                <w:lang w:val="es-ES"/>
              </w:rPr>
              <m:t>-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acc>
            <m:r>
              <w:rPr>
                <w:rFonts w:ascii="Latin Modern Math" w:hAnsi="Latin Modern Math"/>
                <w:lang w:val="es-ES"/>
              </w:rPr>
              <m:t>=0→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acc>
            <m:r>
              <w:rPr>
                <w:rFonts w:ascii="Latin Modern Math" w:hAnsi="Latin Modern Math"/>
                <w:lang w:val="es-ES"/>
              </w:rPr>
              <m:t>=</m:t>
            </m:r>
            <m:acc>
              <m:accPr>
                <m:chr m:val="̅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acc>
          </m:oMath>
          <w:r w:rsidR="00A7633D">
            <w:rPr>
              <w:lang w:val="es-ES"/>
            </w:rPr>
            <w:t xml:space="preserve">. </w:t>
          </w:r>
          <w:r w:rsidR="00EB686B">
            <w:rPr>
              <w:lang w:val="es-ES"/>
            </w:rPr>
            <w:t xml:space="preserve">También </w:t>
          </w:r>
          <m:oMath>
            <m:r>
              <w:rPr>
                <w:rFonts w:ascii="Latin Modern Math" w:hAnsi="Latin Modern Math"/>
                <w:lang w:val="es-ES"/>
              </w:rPr>
              <m:t>Cov</m:t>
            </m:r>
            <m:d>
              <m:d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lang w:val="es-ES"/>
                  </w:rPr>
                  <m:t xml:space="preserve">,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u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</m:d>
            <m:r>
              <w:rPr>
                <w:rFonts w:ascii="Latin Modern Math" w:hAnsi="Latin Modern Math"/>
                <w:lang w:val="es-ES"/>
              </w:rPr>
              <m:t>=0</m:t>
            </m:r>
          </m:oMath>
          <w:r w:rsidR="00A7633D">
            <w:rPr>
              <w:lang w:val="es-ES"/>
            </w:rPr>
            <w:t>. Y los promedios están en la línea.</w:t>
          </w:r>
          <w:r w:rsidR="00F66991">
            <w:rPr>
              <w:lang w:val="es-ES"/>
            </w:rPr>
            <w:t xml:space="preserve"> </w:t>
          </w:r>
          <w:bookmarkStart w:id="41" w:name="OLE_LINK7"/>
          <w:bookmarkStart w:id="42" w:name="OLE_LINK8"/>
        </w:p>
        <w:p w14:paraId="758DF18A" w14:textId="10A7B4E1" w:rsidR="00A7633D" w:rsidRDefault="00FF08CD" w:rsidP="00FF08CD">
          <w:pPr>
            <w:pStyle w:val="Heading2"/>
            <w:rPr>
              <w:lang w:val="es-ES"/>
            </w:rPr>
          </w:pPr>
          <w:bookmarkStart w:id="43" w:name="_Toc145955897"/>
          <w:r>
            <w:rPr>
              <w:lang w:val="es-ES"/>
            </w:rPr>
            <w:t>Teorema de Frisch-Waugh</w:t>
          </w:r>
          <w:r w:rsidR="004D2D2F">
            <w:rPr>
              <w:lang w:val="es-ES"/>
            </w:rPr>
            <w:t>-Lovell</w:t>
          </w:r>
          <w:r>
            <w:rPr>
              <w:lang w:val="es-ES"/>
            </w:rPr>
            <w:t xml:space="preserve"> (</w:t>
          </w:r>
          <w:r w:rsidR="00460CE6">
            <w:rPr>
              <w:lang w:val="es-ES"/>
            </w:rPr>
            <w:t>P</w:t>
          </w:r>
          <w:r>
            <w:rPr>
              <w:lang w:val="es-ES"/>
            </w:rPr>
            <w:t>artialling-out)</w:t>
          </w:r>
          <w:bookmarkEnd w:id="43"/>
        </w:p>
        <w:p w14:paraId="78257FF2" w14:textId="578CA0C2" w:rsidR="00B55B61" w:rsidRDefault="00B55B61" w:rsidP="00696F16">
          <w:pPr>
            <w:rPr>
              <w:lang w:val="es-ES"/>
            </w:rPr>
          </w:pPr>
          <w:r>
            <w:rPr>
              <w:lang w:val="es-ES"/>
            </w:rPr>
            <w:t xml:space="preserve">Corres la regresión simple </w:t>
          </w:r>
          <w:r>
            <w:rPr>
              <w:lang w:val="es-ES"/>
            </w:rPr>
            <w:t xml:space="preserve">de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iCs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>
            <w:rPr>
              <w:iCs/>
              <w:lang w:val="es-ES"/>
            </w:rPr>
            <w:t xml:space="preserve"> en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iCs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b>
            </m:sSub>
          </m:oMath>
          <w:r>
            <w:rPr>
              <w:lang w:val="es-ES"/>
            </w:rPr>
            <w:t>.</w:t>
          </w:r>
        </w:p>
        <w:p w14:paraId="260FC11F" w14:textId="003E2ECE" w:rsidR="00B55B61" w:rsidRPr="0087417B" w:rsidRDefault="00B55B61" w:rsidP="00696F16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α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α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i1</m:t>
                  </m:r>
                </m:sub>
              </m:sSub>
            </m:oMath>
          </m:oMathPara>
        </w:p>
        <w:p w14:paraId="0E80B0D9" w14:textId="6A6B9BFA" w:rsidR="0087417B" w:rsidRDefault="00F05F6C" w:rsidP="00696F16">
          <w:pPr>
            <w:rPr>
              <w:lang w:val="es-ES"/>
            </w:rPr>
          </w:pPr>
          <w:r>
            <w:rPr>
              <w:lang w:val="es-ES"/>
            </w:rPr>
            <w:t>Después</w:t>
          </w:r>
          <w:r w:rsidR="0087417B">
            <w:rPr>
              <w:lang w:val="es-ES"/>
            </w:rPr>
            <w:t xml:space="preserve"> haces una regresión de y en los residuos</w:t>
          </w:r>
        </w:p>
        <w:p w14:paraId="44A219AD" w14:textId="294B1BD3" w:rsidR="0087417B" w:rsidRPr="00347EC6" w:rsidRDefault="0087417B" w:rsidP="00696F16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y=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+u</m:t>
              </m:r>
            </m:oMath>
          </m:oMathPara>
        </w:p>
        <w:p w14:paraId="5549B4BE" w14:textId="79E0DB54" w:rsidR="00347EC6" w:rsidRDefault="00347EC6" w:rsidP="00696F16">
          <w:pPr>
            <w:rPr>
              <w:lang w:val="es-ES"/>
            </w:rPr>
          </w:pPr>
          <w:r>
            <w:rPr>
              <w:lang w:val="es-ES"/>
            </w:rPr>
            <w:t xml:space="preserve">Y ese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β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>
            <w:rPr>
              <w:lang w:val="es-ES"/>
            </w:rPr>
            <w:t xml:space="preserve"> al estimarlo es el del modelo de dos variables:</w:t>
          </w:r>
        </w:p>
        <w:p w14:paraId="4153ECAB" w14:textId="469B4D65" w:rsidR="00363D12" w:rsidRPr="0064479D" w:rsidRDefault="00CA5416" w:rsidP="00696F16">
          <w:pPr>
            <w:rPr>
              <w:rFonts w:asciiTheme="minorHAnsi" w:hAnsiTheme="minorHAnsi"/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i1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den>
              </m:f>
            </m:oMath>
          </m:oMathPara>
        </w:p>
        <w:p w14:paraId="5E4FB599" w14:textId="7227C547" w:rsidR="0064479D" w:rsidRDefault="0064479D" w:rsidP="00696F16">
          <w:pPr>
            <w:rPr>
              <w:lang w:val="es-ES"/>
            </w:rPr>
          </w:pP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r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s-ES"/>
                  </w:rPr>
                  <m:t>i1</m:t>
                </m:r>
              </m:sub>
            </m:sSub>
          </m:oMath>
          <w:r>
            <w:rPr>
              <w:lang w:val="es-ES"/>
            </w:rPr>
            <w:t xml:space="preserve"> son los residuos de la regresión simple de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iCs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 w:rsidR="007C68CD">
            <w:rPr>
              <w:iCs/>
              <w:lang w:val="es-ES"/>
            </w:rPr>
            <w:t xml:space="preserve"> en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iCs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b>
            </m:sSub>
          </m:oMath>
          <w:r>
            <w:rPr>
              <w:lang w:val="es-ES"/>
            </w:rPr>
            <w:t xml:space="preserve">.  </w:t>
          </w:r>
          <w:r w:rsidR="00F244B5">
            <w:rPr>
              <w:lang w:val="es-ES"/>
            </w:rPr>
            <w:t>O sea</w:t>
          </w:r>
          <w:r w:rsidR="009E4C40">
            <w:rPr>
              <w:lang w:val="es-ES"/>
            </w:rPr>
            <w:t>,</w:t>
          </w:r>
          <w:r w:rsidR="00B5554E">
            <w:rPr>
              <w:lang w:val="es-ES"/>
            </w:rPr>
            <w:t xml:space="preserve"> usar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 w:rsidR="00B5554E">
            <w:rPr>
              <w:lang w:val="es-ES"/>
            </w:rPr>
            <w:t xml:space="preserve"> como dependiente de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b>
            </m:sSub>
          </m:oMath>
          <w:r w:rsidR="00B5554E">
            <w:rPr>
              <w:lang w:val="es-ES"/>
            </w:rPr>
            <w:t>.</w:t>
          </w:r>
          <w:r w:rsidR="009E4C40">
            <w:rPr>
              <w:lang w:val="es-ES"/>
            </w:rPr>
            <w:t xml:space="preserve"> </w:t>
          </w:r>
          <w:r w:rsidR="00F66991">
            <w:rPr>
              <w:lang w:val="es-ES"/>
            </w:rPr>
            <w:t xml:space="preserve">Después una regresión simple de </w:t>
          </w:r>
          <w:r w:rsidR="00F66991" w:rsidRPr="00F66991">
            <w:rPr>
              <w:i/>
              <w:iCs/>
              <w:lang w:val="es-ES"/>
            </w:rPr>
            <w:t>y</w:t>
          </w:r>
          <w:r w:rsidR="00F66991">
            <w:rPr>
              <w:lang w:val="es-ES"/>
            </w:rPr>
            <w:t xml:space="preserve"> sobre </w:t>
          </w:r>
          <w:r w:rsidR="00F66991" w:rsidRPr="00F66991">
            <w:rPr>
              <w:i/>
              <w:iCs/>
              <w:lang w:val="es-ES"/>
            </w:rPr>
            <w:t>r</w:t>
          </w:r>
          <w:r w:rsidR="00F66991">
            <w:rPr>
              <w:lang w:val="es-ES"/>
            </w:rPr>
            <w:t xml:space="preserve"> te da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β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 w:rsidR="00F66991">
            <w:rPr>
              <w:lang w:val="es-ES"/>
            </w:rPr>
            <w:t>.</w:t>
          </w:r>
        </w:p>
        <w:p w14:paraId="0CD4B4A2" w14:textId="6FC3D522" w:rsidR="00460CE6" w:rsidRDefault="002406CE" w:rsidP="00460CE6">
          <w:pPr>
            <w:pStyle w:val="Heading2"/>
            <w:rPr>
              <w:rFonts w:eastAsia="Times New Roman"/>
              <w:lang w:val="es-ES"/>
            </w:rPr>
          </w:pPr>
          <w:bookmarkStart w:id="44" w:name="_Toc145955898"/>
          <w:r>
            <w:rPr>
              <w:rFonts w:eastAsia="Times New Roman"/>
              <w:lang w:val="es-ES"/>
            </w:rPr>
            <w:t>Relación entre estimadores simples y múltiples</w:t>
          </w:r>
          <w:bookmarkEnd w:id="44"/>
        </w:p>
        <w:p w14:paraId="2FD369A1" w14:textId="034F67CD" w:rsidR="00FB1663" w:rsidRDefault="00FB1663" w:rsidP="00FB1663">
          <w:pPr>
            <w:rPr>
              <w:lang w:val="es-ES"/>
            </w:rPr>
          </w:pPr>
          <w:r>
            <w:rPr>
              <w:lang w:val="es-ES"/>
            </w:rPr>
            <w:t xml:space="preserve">Si </w:t>
          </w:r>
          <w:r w:rsidR="006766FB">
            <w:rPr>
              <w:lang w:val="es-ES"/>
            </w:rPr>
            <w:t>tenés</w:t>
          </w:r>
          <w:r>
            <w:rPr>
              <w:lang w:val="es-ES"/>
            </w:rPr>
            <w:t xml:space="preserve"> dos modelos</w:t>
          </w:r>
          <w:r w:rsidR="00937E5D">
            <w:rPr>
              <w:lang w:val="es-ES"/>
            </w:rPr>
            <w:t xml:space="preserve"> estimados</w:t>
          </w:r>
          <w:r>
            <w:rPr>
              <w:lang w:val="es-ES"/>
            </w:rPr>
            <w:t xml:space="preserve"> uno si</w:t>
          </w:r>
          <w:r w:rsidR="00937E5D">
            <w:rPr>
              <w:lang w:val="es-ES"/>
            </w:rPr>
            <w:t xml:space="preserve">mple: </w:t>
          </w:r>
          <m:oMath>
            <m:acc>
              <m:accPr>
                <m:chr m:val="̃"/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y</m:t>
                </m:r>
              </m:e>
            </m:acc>
            <m:r>
              <w:rPr>
                <w:rFonts w:ascii="Latin Modern Math" w:hAnsi="Latin Modern Math"/>
                <w:lang w:val="es-ES"/>
              </w:rPr>
              <m:t>=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β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s-ES"/>
                  </w:rPr>
                  <m:t>0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+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β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 w:rsidR="00937E5D">
            <w:rPr>
              <w:lang w:val="es-ES"/>
            </w:rPr>
            <w:t xml:space="preserve"> y otro </w:t>
          </w:r>
          <w:r w:rsidR="006766FB">
            <w:rPr>
              <w:lang w:val="es-ES"/>
            </w:rPr>
            <w:t>múltiple</w:t>
          </w:r>
          <w:r w:rsidR="00937E5D">
            <w:rPr>
              <w:lang w:val="es-ES"/>
            </w:rPr>
            <w:t xml:space="preserve">: </w:t>
          </w:r>
          <m:oMath>
            <m:acc>
              <m:acc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hAnsi="Latin Modern Math"/>
                    <w:lang w:val="es-ES"/>
                  </w:rPr>
                  <m:t>y</m:t>
                </m:r>
              </m:e>
            </m:acc>
            <m:r>
              <w:rPr>
                <w:rFonts w:ascii="Latin Modern Math" w:hAnsi="Latin Modern Math"/>
                <w:lang w:val="es-ES"/>
              </w:rPr>
              <m:t>=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β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s-ES"/>
                  </w:rPr>
                  <m:t>0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+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β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+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β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b>
            </m:sSub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b>
            </m:sSub>
          </m:oMath>
          <w:r w:rsidR="006766FB">
            <w:rPr>
              <w:lang w:val="es-ES"/>
            </w:rPr>
            <w:t xml:space="preserve">. Podes hacer la regresión de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i2</m:t>
                </m:r>
              </m:sub>
            </m:sSub>
          </m:oMath>
          <w:r w:rsidR="006766FB">
            <w:rPr>
              <w:lang w:val="es-ES"/>
            </w:rPr>
            <w:t xml:space="preserve"> en</w:t>
          </w:r>
          <w:r w:rsidR="00447469">
            <w:rPr>
              <w:lang w:val="es-ES"/>
            </w:rPr>
            <w:t xml:space="preserve">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i1</m:t>
                </m:r>
              </m:sub>
            </m:sSub>
          </m:oMath>
          <w:r w:rsidR="00217309">
            <w:rPr>
              <w:lang w:val="es-ES"/>
            </w:rPr>
            <w:t xml:space="preserve"> o sea:</w:t>
          </w:r>
          <w:r w:rsidR="00335598">
            <w:rPr>
              <w:lang w:val="es-ES"/>
            </w:rPr>
            <w:t xml:space="preserve">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i2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=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δ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s-ES"/>
                  </w:rPr>
                  <m:t>0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+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δ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i1</m:t>
                </m:r>
              </m:sub>
            </m:sSub>
          </m:oMath>
          <w:r w:rsidR="00217309">
            <w:rPr>
              <w:lang w:val="es-ES"/>
            </w:rPr>
            <w:t>,</w:t>
          </w:r>
          <w:r w:rsidR="00166C4B">
            <w:rPr>
              <w:lang w:val="es-ES"/>
            </w:rPr>
            <w:t xml:space="preserve"> queda que </w:t>
          </w:r>
        </w:p>
        <w:p w14:paraId="7BC92AA2" w14:textId="027264EE" w:rsidR="00166C4B" w:rsidRPr="00797E99" w:rsidRDefault="00166C4B" w:rsidP="00FB1663">
          <w:pPr>
            <w:rPr>
              <w:rFonts w:asciiTheme="minorHAnsi" w:hAnsiTheme="minorHAnsi"/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</m:oMath>
          </m:oMathPara>
        </w:p>
        <w:p w14:paraId="58AD97AB" w14:textId="1318C115" w:rsidR="00797E99" w:rsidRDefault="00797E99" w:rsidP="00FB1663">
          <w:pPr>
            <w:rPr>
              <w:lang w:val="es-ES"/>
            </w:rPr>
          </w:pPr>
          <w:r>
            <w:rPr>
              <w:lang w:val="es-ES"/>
            </w:rPr>
            <w:t>O</w:t>
          </w:r>
          <w:r w:rsidR="006F271E">
            <w:rPr>
              <w:lang w:val="es-ES"/>
            </w:rPr>
            <w:t xml:space="preserve"> </w:t>
          </w:r>
          <w:r>
            <w:rPr>
              <w:lang w:val="es-ES"/>
            </w:rPr>
            <w:t>se</w:t>
          </w:r>
          <w:r w:rsidR="006F271E">
            <w:rPr>
              <w:lang w:val="es-ES"/>
            </w:rPr>
            <w:t>a</w:t>
          </w:r>
          <w:r w:rsidR="00BC1EB6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 w:rsidR="006F271E">
            <w:rPr>
              <w:lang w:val="es-ES"/>
            </w:rPr>
            <w:t xml:space="preserve">los parámetros con y sin la otra variable son iguales solo si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b>
            </m:sSub>
          </m:oMath>
          <w:r w:rsidR="00BC1EB6">
            <w:rPr>
              <w:lang w:val="es-ES"/>
            </w:rPr>
            <w:t xml:space="preserve"> </w:t>
          </w:r>
          <w:r w:rsidR="004F499E">
            <w:rPr>
              <w:lang w:val="es-ES"/>
            </w:rPr>
            <w:t xml:space="preserve"> no tiene efecto sobre </w:t>
          </w:r>
          <m:oMath>
            <m:r>
              <w:rPr>
                <w:rFonts w:ascii="Latin Modern Math" w:hAnsi="Latin Modern Math"/>
                <w:lang w:val="es-ES"/>
              </w:rPr>
              <m:t>y</m:t>
            </m:r>
          </m:oMath>
          <w:r w:rsidR="004F499E">
            <w:rPr>
              <w:lang w:val="es-ES"/>
            </w:rPr>
            <w:t xml:space="preserve"> y también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 w:rsidR="00BC1EB6">
            <w:rPr>
              <w:lang w:val="es-ES"/>
            </w:rPr>
            <w:t xml:space="preserve"> no tiene efecto sobre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b>
            </m:sSub>
          </m:oMath>
          <w:r w:rsidR="00BC1EB6">
            <w:rPr>
              <w:lang w:val="es-ES"/>
            </w:rPr>
            <w:t>.</w:t>
          </w:r>
        </w:p>
        <w:p w14:paraId="64C36ECD" w14:textId="0A703064" w:rsidR="007454F0" w:rsidRDefault="009E2DA1" w:rsidP="007454F0">
          <w:pPr>
            <w:rPr>
              <w:lang w:val="es-ES"/>
            </w:rPr>
          </w:pPr>
          <w:r>
            <w:rPr>
              <w:lang w:val="es-ES"/>
            </w:rPr>
            <w:t xml:space="preserve">Si se tienen k variables independientes, </w:t>
          </w:r>
          <w:r w:rsidR="00F34D36">
            <w:rPr>
              <w:lang w:val="es-ES"/>
            </w:rPr>
            <w:t xml:space="preserve">el estimador de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 w:rsidR="00F34D36">
            <w:rPr>
              <w:lang w:val="es-ES"/>
            </w:rPr>
            <w:t xml:space="preserve"> en un modelo simple y otro con k variables va a ser igual solamente </w:t>
          </w:r>
          <w:r w:rsidR="007454F0">
            <w:rPr>
              <w:lang w:val="es-ES"/>
            </w:rPr>
            <w:t xml:space="preserve">si: los coeficientes de </w:t>
          </w:r>
          <w:r w:rsidR="003A0C5A">
            <w:rPr>
              <w:lang w:val="es-ES"/>
            </w:rPr>
            <w:t xml:space="preserve">las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 xml:space="preserve">, …, 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k</m:t>
                </m:r>
              </m:sub>
            </m:sSub>
          </m:oMath>
          <w:r w:rsidR="003A0C5A">
            <w:rPr>
              <w:lang w:val="es-ES"/>
            </w:rPr>
            <w:t xml:space="preserve"> variables es 0</w:t>
          </w:r>
          <w:r w:rsidR="003E6FCC">
            <w:rPr>
              <w:lang w:val="es-ES"/>
            </w:rPr>
            <w:t xml:space="preserve"> y/o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 w:rsidR="003E6FCC">
            <w:rPr>
              <w:lang w:val="es-ES"/>
            </w:rPr>
            <w:t xml:space="preserve"> no tiene </w:t>
          </w:r>
          <w:r w:rsidR="00E43B42">
            <w:rPr>
              <w:lang w:val="es-ES"/>
            </w:rPr>
            <w:t>correlación</w:t>
          </w:r>
          <w:r w:rsidR="003E6FCC">
            <w:rPr>
              <w:lang w:val="es-ES"/>
            </w:rPr>
            <w:t xml:space="preserve"> con </w:t>
          </w:r>
          <w:r w:rsidR="00071DAC">
            <w:rPr>
              <w:lang w:val="es-ES"/>
            </w:rPr>
            <w:t xml:space="preserve">cada una de </w:t>
          </w:r>
          <w:r w:rsidR="00071DAC">
            <w:rPr>
              <w:lang w:val="es-ES"/>
            </w:rPr>
            <w:t xml:space="preserve">las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 xml:space="preserve">, …, 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k</m:t>
                </m:r>
              </m:sub>
            </m:sSub>
          </m:oMath>
          <w:r w:rsidR="00071DAC">
            <w:rPr>
              <w:lang w:val="es-ES"/>
            </w:rPr>
            <w:t xml:space="preserve"> variables</w:t>
          </w:r>
        </w:p>
        <w:p w14:paraId="07054226" w14:textId="0C83104C" w:rsidR="005836C3" w:rsidRDefault="005836C3" w:rsidP="005836C3">
          <w:pPr>
            <w:pStyle w:val="Heading2"/>
            <w:rPr>
              <w:lang w:val="es-ES"/>
            </w:rPr>
          </w:pPr>
          <w:r>
            <w:rPr>
              <w:lang w:val="es-ES"/>
            </w:rPr>
            <w:t>Sesgo de variable omitida</w:t>
          </w:r>
        </w:p>
        <w:p w14:paraId="0C0BE781" w14:textId="75EB7F83" w:rsidR="00C25F46" w:rsidRDefault="00C25F46" w:rsidP="00C25F46">
          <w:pPr>
            <w:rPr>
              <w:lang w:val="es-ES"/>
            </w:rPr>
          </w:pPr>
          <w:r>
            <w:rPr>
              <w:lang w:val="es-ES"/>
            </w:rPr>
            <w:t>Si planteas dos modelos, uno simple y otro con otra variable, el simple va a estar sesgado</w:t>
          </w:r>
          <w:r w:rsidR="00C36E28">
            <w:rPr>
              <w:lang w:val="es-ES"/>
            </w:rPr>
            <w:t>:</w:t>
          </w:r>
        </w:p>
        <w:p w14:paraId="1503CD13" w14:textId="77777777" w:rsidR="004D49F6" w:rsidRPr="004D49F6" w:rsidRDefault="007D633F" w:rsidP="00C36E28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Bias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</m:oMath>
          </m:oMathPara>
        </w:p>
        <w:p w14:paraId="7E6E3C76" w14:textId="59677C13" w:rsidR="004D49F6" w:rsidRPr="004D49F6" w:rsidRDefault="004D49F6" w:rsidP="00C36E28">
          <w:pPr>
            <w:rPr>
              <w:rFonts w:asciiTheme="minorHAnsi" w:hAnsiTheme="minorHAnsi"/>
              <w:lang w:val="es-ES"/>
            </w:rPr>
          </w:pPr>
          <w:r>
            <w:rPr>
              <w:lang w:val="es-ES"/>
            </w:rPr>
            <w:t xml:space="preserve">Usando que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β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b>
            </m:sSub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δ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>
            <w:rPr>
              <w:lang w:val="es-ES"/>
            </w:rPr>
            <w:t xml:space="preserve"> son fijos</w:t>
          </w:r>
          <w:r w:rsidR="0058146E">
            <w:rPr>
              <w:lang w:val="es-ES"/>
            </w:rPr>
            <w:t xml:space="preserve"> porque depende de las variables x que tratábamos como no </w:t>
          </w:r>
          <w:proofErr w:type="spellStart"/>
          <w:r w:rsidR="0058146E">
            <w:rPr>
              <w:lang w:val="es-ES"/>
            </w:rPr>
            <w:t>estocasticas</w:t>
          </w:r>
          <w:proofErr w:type="spellEnd"/>
        </w:p>
        <w:p w14:paraId="1A095E9C" w14:textId="1ED8689F" w:rsidR="00C36E28" w:rsidRPr="00797E99" w:rsidRDefault="009F57EF" w:rsidP="00C36E28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Bias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</m:oMath>
          </m:oMathPara>
        </w:p>
        <w:p w14:paraId="01A0F0FB" w14:textId="53FB354D" w:rsidR="00C36E28" w:rsidRDefault="007D2C5B" w:rsidP="00C25F46">
          <w:pPr>
            <w:rPr>
              <w:lang w:val="es-ES"/>
            </w:rPr>
          </w:pPr>
          <w:r>
            <w:rPr>
              <w:lang w:val="es-ES"/>
            </w:rPr>
            <w:t xml:space="preserve">Solo si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δ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 xml:space="preserve"> </m:t>
            </m:r>
          </m:oMath>
          <w:r>
            <w:rPr>
              <w:lang w:val="es-ES"/>
            </w:rPr>
            <w:t xml:space="preserve"> es 0 puede no estar sesgado el parámetro del modelo simple, ósea tienen que no estar correlacionadas las x-es</w:t>
          </w:r>
          <w:r w:rsidR="00EE7812">
            <w:rPr>
              <w:lang w:val="es-ES"/>
            </w:rPr>
            <w:t xml:space="preserve">. Si están correlacionadas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δ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 w:rsidR="00EE7812">
            <w:rPr>
              <w:lang w:val="es-ES"/>
            </w:rPr>
            <w:t xml:space="preserve"> va a tener el mismo signo que la </w:t>
          </w:r>
          <w:proofErr w:type="spellStart"/>
          <w:r w:rsidR="00EE7812">
            <w:rPr>
              <w:lang w:val="es-ES"/>
            </w:rPr>
            <w:t>correlacion</w:t>
          </w:r>
          <w:proofErr w:type="spellEnd"/>
          <w:r w:rsidR="00EE7812">
            <w:rPr>
              <w:lang w:val="es-ES"/>
            </w:rPr>
            <w:t xml:space="preserve"> entre </w:t>
          </w:r>
          <w:r w:rsidR="00842CE6">
            <w:rPr>
              <w:lang w:val="es-ES"/>
            </w:rPr>
            <w:t>ellas.</w:t>
          </w:r>
        </w:p>
        <w:p w14:paraId="0E03190F" w14:textId="265D7BF0" w:rsidR="000527AD" w:rsidRPr="00C25F46" w:rsidRDefault="000527AD" w:rsidP="00C25F46">
          <w:pPr>
            <w:rPr>
              <w:lang w:val="es-ES"/>
            </w:rPr>
          </w:pPr>
          <w:r w:rsidRPr="000527AD">
            <w:rPr>
              <w:lang w:val="es-ES"/>
            </w:rPr>
            <w:drawing>
              <wp:inline distT="0" distB="0" distL="0" distR="0" wp14:anchorId="6B685A8F" wp14:editId="1D671EE1">
                <wp:extent cx="6464300" cy="1816100"/>
                <wp:effectExtent l="0" t="0" r="0" b="0"/>
                <wp:docPr id="86255297" name="Picture 1" descr="A blue and white box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255297" name="Picture 1" descr="A blue and white box with black text&#10;&#10;Description automatically generated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4300" cy="181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A98D4E" w14:textId="0F3AE2C8" w:rsidR="008D39BA" w:rsidRDefault="00A1471A" w:rsidP="00AB3A8C">
          <w:pPr>
            <w:pStyle w:val="Heading1"/>
            <w:rPr>
              <w:lang w:val="es-ES"/>
            </w:rPr>
          </w:pPr>
          <w:bookmarkStart w:id="45" w:name="_Toc145955899"/>
          <w:bookmarkEnd w:id="41"/>
          <w:bookmarkEnd w:id="42"/>
          <w:r>
            <w:rPr>
              <w:lang w:val="es-ES"/>
            </w:rPr>
            <w:t>Variables binarias</w:t>
          </w:r>
          <w:bookmarkEnd w:id="45"/>
        </w:p>
        <w:p w14:paraId="1748A68C" w14:textId="43F35019" w:rsidR="00B3771E" w:rsidRPr="00B3771E" w:rsidRDefault="00B3771E" w:rsidP="00B3771E">
          <w:pPr>
            <w:rPr>
              <w:lang w:val="es-ES"/>
            </w:rPr>
          </w:pPr>
          <w:r>
            <w:rPr>
              <w:lang w:val="es-ES"/>
            </w:rPr>
            <w:t>Aplicando media condicional 0:</w:t>
          </w:r>
        </w:p>
        <w:p w14:paraId="5A5561DA" w14:textId="60AC33BA" w:rsidR="00A1471A" w:rsidRPr="003D5F83" w:rsidRDefault="00471E7F" w:rsidP="00A1471A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y|x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x</m:t>
              </m:r>
            </m:oMath>
          </m:oMathPara>
        </w:p>
        <w:p w14:paraId="7FA925EB" w14:textId="2D3124C2" w:rsidR="003D5F83" w:rsidRDefault="003D5F83" w:rsidP="00A1471A">
          <w:pPr>
            <w:rPr>
              <w:i/>
              <w:iCs/>
              <w:lang w:val="es-ES"/>
            </w:rPr>
          </w:pPr>
          <w:r>
            <w:rPr>
              <w:lang w:val="es-ES"/>
            </w:rPr>
            <w:t xml:space="preserve">Usando los valores que puede tomar </w:t>
          </w:r>
          <w:r w:rsidRPr="003D5F83">
            <w:rPr>
              <w:i/>
              <w:iCs/>
              <w:lang w:val="es-ES"/>
            </w:rPr>
            <w:t>x</w:t>
          </w:r>
        </w:p>
        <w:p w14:paraId="010FCF5C" w14:textId="58AAC4C9" w:rsidR="003D5F83" w:rsidRPr="003D5F83" w:rsidRDefault="003D5F83" w:rsidP="00A1471A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w:lastRenderedPageBreak/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y|x</m:t>
                  </m:r>
                  <m:r>
                    <w:rPr>
                      <w:rFonts w:ascii="Latin Modern Math" w:hAnsi="Latin Modern Math"/>
                      <w:lang w:val="es-ES"/>
                    </w:rPr>
                    <m:t>=0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</m:oMath>
          </m:oMathPara>
        </w:p>
        <w:p w14:paraId="04FB6338" w14:textId="2B00AC22" w:rsidR="003D5F83" w:rsidRPr="00E77962" w:rsidRDefault="003D5F83" w:rsidP="003D5F83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y|x=</m:t>
                  </m:r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</m:oMath>
          </m:oMathPara>
        </w:p>
        <w:p w14:paraId="0CA5B257" w14:textId="65E6389D" w:rsidR="00E77962" w:rsidRPr="00E77962" w:rsidRDefault="00E77962" w:rsidP="003D5F83">
          <w:pPr>
            <w:rPr>
              <w:rFonts w:asciiTheme="minorHAnsi" w:hAnsiTheme="minorHAnsi"/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y|x=1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-</m:t>
              </m:r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y|x=0</m:t>
                  </m:r>
                </m:e>
              </m:d>
            </m:oMath>
          </m:oMathPara>
        </w:p>
        <w:p w14:paraId="320856EC" w14:textId="5C75AF1A" w:rsidR="003D5F83" w:rsidRDefault="006024F1" w:rsidP="00A1471A">
          <w:pPr>
            <w:rPr>
              <w:lang w:val="es-ES"/>
            </w:rPr>
          </w:pPr>
          <w:r>
            <w:rPr>
              <w:lang w:val="es-ES"/>
            </w:rPr>
            <w:t>La beta</w:t>
          </w:r>
          <w:r w:rsidR="00E77962">
            <w:rPr>
              <w:lang w:val="es-ES"/>
            </w:rPr>
            <w:t xml:space="preserve"> es la diferencia </w:t>
          </w:r>
          <w:r w:rsidR="00E77962">
            <w:rPr>
              <w:lang w:val="es-ES"/>
            </w:rPr>
            <w:t>promedio</w:t>
          </w:r>
          <w:r w:rsidR="00E77962">
            <w:rPr>
              <w:lang w:val="es-ES"/>
            </w:rPr>
            <w:t xml:space="preserve"> en el valor de los y que cumplen ser de la categoría </w:t>
          </w:r>
          <m:oMath>
            <m:r>
              <w:rPr>
                <w:rFonts w:ascii="Latin Modern Math" w:hAnsi="Latin Modern Math"/>
                <w:lang w:val="es-ES"/>
              </w:rPr>
              <m:t>x=1</m:t>
            </m:r>
          </m:oMath>
          <w:r w:rsidR="00CE3193">
            <w:rPr>
              <w:lang w:val="es-ES"/>
            </w:rPr>
            <w:t>.</w:t>
          </w:r>
        </w:p>
        <w:p w14:paraId="7AEF2BDB" w14:textId="294712BD" w:rsidR="00CE3193" w:rsidRDefault="00CE3193" w:rsidP="00A1471A">
          <w:pPr>
            <w:rPr>
              <w:lang w:val="es-ES"/>
            </w:rPr>
          </w:pPr>
          <w:r>
            <w:rPr>
              <w:lang w:val="es-ES"/>
            </w:rPr>
            <w:t>No cambian las propiedades de MCO, los residuos tienen media</w:t>
          </w:r>
          <w:r w:rsidR="00633E78">
            <w:rPr>
              <w:lang w:val="es-ES"/>
            </w:rPr>
            <w:t>,</w:t>
          </w:r>
          <w:r>
            <w:rPr>
              <w:lang w:val="es-ES"/>
            </w:rPr>
            <w:t xml:space="preserve"> no tienen </w:t>
          </w:r>
          <w:r w:rsidR="00633E78">
            <w:rPr>
              <w:lang w:val="es-ES"/>
            </w:rPr>
            <w:t>correlación</w:t>
          </w:r>
          <w:r>
            <w:rPr>
              <w:lang w:val="es-ES"/>
            </w:rPr>
            <w:t xml:space="preserve"> con los </w:t>
          </w:r>
          <w:r w:rsidR="00633E78" w:rsidRPr="00633E78">
            <w:rPr>
              <w:i/>
              <w:iCs/>
              <w:lang w:val="es-ES"/>
            </w:rPr>
            <w:t>x</w:t>
          </w:r>
          <w:r w:rsidR="00633E78">
            <w:rPr>
              <w:lang w:val="es-ES"/>
            </w:rPr>
            <w:t>, r-cuadrado tiene la misma interpretación</w:t>
          </w:r>
        </w:p>
        <w:p w14:paraId="1898FCFA" w14:textId="7D4D982F" w:rsidR="006024F1" w:rsidRDefault="00F07A8F" w:rsidP="00A1471A">
          <w:pPr>
            <w:rPr>
              <w:lang w:val="es-ES"/>
            </w:rPr>
          </w:pPr>
          <w:r>
            <w:rPr>
              <w:lang w:val="es-ES"/>
            </w:rPr>
            <w:t>Propiedad:</w:t>
          </w:r>
        </w:p>
        <w:p w14:paraId="00229594" w14:textId="56012710" w:rsidR="00F07A8F" w:rsidRPr="00633E78" w:rsidRDefault="00F07A8F" w:rsidP="00A1471A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</m:oMath>
          </m:oMathPara>
        </w:p>
        <w:p w14:paraId="069B4FF8" w14:textId="3844A8E5" w:rsidR="00633E78" w:rsidRPr="00AF0694" w:rsidRDefault="00633E78" w:rsidP="00633E78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</m:oMath>
          </m:oMathPara>
        </w:p>
        <w:p w14:paraId="4131C070" w14:textId="60A4BD11" w:rsidR="00AF0694" w:rsidRDefault="00AF0694" w:rsidP="00AF0694">
          <w:pPr>
            <w:rPr>
              <w:lang w:val="es-ES"/>
            </w:rPr>
          </w:pPr>
          <w:r>
            <w:rPr>
              <w:lang w:val="es-ES"/>
            </w:rPr>
            <w:t>Modelo binario con varias variables:</w:t>
          </w:r>
        </w:p>
        <w:p w14:paraId="2CB061C7" w14:textId="77777777" w:rsidR="00AF0694" w:rsidRPr="00B363FA" w:rsidRDefault="00AF0694" w:rsidP="00AF0694">
          <w:pPr>
            <w:rPr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aed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u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+δhombr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u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</m:oMath>
          </m:oMathPara>
        </w:p>
        <w:p w14:paraId="05A3E803" w14:textId="77777777" w:rsidR="00AF0694" w:rsidRPr="009675FB" w:rsidRDefault="00AF0694" w:rsidP="00AF0694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aed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u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</m:oMath>
          </m:oMathPara>
        </w:p>
        <w:p w14:paraId="7C0870F6" w14:textId="77777777" w:rsidR="00AF0694" w:rsidRDefault="00AF0694" w:rsidP="00AF0694">
          <w:pPr>
            <w:rPr>
              <w:lang w:val="es-ES"/>
            </w:rPr>
          </w:pPr>
          <m:oMath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  <m:e>
                <m:r>
                  <w:rPr>
                    <w:rFonts w:ascii="Latin Modern Math" w:hAnsi="Latin Modern Math"/>
                    <w:lang w:val="es-ES"/>
                  </w:rPr>
                  <m:t>hombre=1</m:t>
                </m:r>
              </m:e>
            </m:d>
            <m:r>
              <w:rPr>
                <w:rFonts w:ascii="Latin Modern Math" w:hAnsi="Latin Modern Math"/>
                <w:lang w:val="es-ES"/>
              </w:rPr>
              <m:t>=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β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0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+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β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aed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u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i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+δ</m:t>
            </m:r>
          </m:oMath>
          <w:r>
            <w:rPr>
              <w:lang w:val="es-ES"/>
            </w:rPr>
            <w:t xml:space="preserve"> </w:t>
          </w:r>
        </w:p>
        <w:p w14:paraId="6AE27E35" w14:textId="77777777" w:rsidR="00AF0694" w:rsidRDefault="00AF0694" w:rsidP="00AF0694">
          <w:pPr>
            <w:rPr>
              <w:lang w:val="es-ES"/>
            </w:rPr>
          </w:pPr>
          <m:oMath>
            <m:r>
              <w:rPr>
                <w:rFonts w:ascii="Latin Modern Math" w:hAnsi="Latin Modern Math"/>
                <w:lang w:val="es-ES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i</m:t>
                    </m:r>
                  </m:sub>
                </m:sSub>
              </m:e>
              <m:e>
                <m:r>
                  <w:rPr>
                    <w:rFonts w:ascii="Latin Modern Math" w:hAnsi="Latin Modern Math"/>
                    <w:lang w:val="es-ES"/>
                  </w:rPr>
                  <m:t>hombre=0</m:t>
                </m:r>
              </m:e>
            </m:d>
            <m:r>
              <w:rPr>
                <w:rFonts w:ascii="Latin Modern Math" w:hAnsi="Latin Modern Math"/>
                <w:lang w:val="es-ES"/>
              </w:rPr>
              <m:t>=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β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0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+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β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aed</m:t>
            </m:r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u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i</m:t>
                </m:r>
              </m:sub>
            </m:sSub>
          </m:oMath>
          <w:r>
            <w:rPr>
              <w:lang w:val="es-ES"/>
            </w:rPr>
            <w:t xml:space="preserve"> </w:t>
          </w:r>
        </w:p>
        <w:p w14:paraId="0E10A63A" w14:textId="77777777" w:rsidR="00AF0694" w:rsidRPr="00C541EA" w:rsidRDefault="00AF0694" w:rsidP="00AF0694">
          <w:pPr>
            <w:rPr>
              <w:lang w:val="es-ES"/>
            </w:rPr>
          </w:pPr>
          <w:bookmarkStart w:id="46" w:name="OLE_LINK1"/>
          <w:bookmarkStart w:id="47" w:name="OLE_LINK2"/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Latin Modern Math" w:hAnsi="Latin Modern Math"/>
                      <w:lang w:val="es-ES"/>
                    </w:rPr>
                    <m:t>H=1</m:t>
                  </m:r>
                </m:e>
              </m:d>
              <w:bookmarkEnd w:id="46"/>
              <w:bookmarkEnd w:id="47"/>
              <m:r>
                <w:rPr>
                  <w:rFonts w:ascii="Latin Modern Math" w:hAnsi="Latin Modern Math"/>
                  <w:lang w:val="es-ES"/>
                </w:rPr>
                <m:t>-E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Latin Modern Math" w:hAnsi="Latin Modern Math"/>
                      <w:lang w:val="es-ES"/>
                    </w:rPr>
                    <m:t>H=0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=δ</m:t>
              </m:r>
            </m:oMath>
          </m:oMathPara>
        </w:p>
        <w:p w14:paraId="2FC5B2FF" w14:textId="77777777" w:rsidR="00AF0694" w:rsidRDefault="00AF0694" w:rsidP="00AF0694">
          <w:pPr>
            <w:rPr>
              <w:lang w:val="es-ES"/>
            </w:rPr>
          </w:pPr>
          <w:r>
            <w:rPr>
              <w:lang w:val="es-ES"/>
            </w:rPr>
            <w:t>Diferencia esperada para hombres y mujeres para el mismo nivel de ingresos. El modelo binario te permite diferenciar los efectos para diferentes tratamientos.</w:t>
          </w:r>
        </w:p>
        <w:p w14:paraId="3870FFE6" w14:textId="77777777" w:rsidR="00AF0694" w:rsidRDefault="00AF0694" w:rsidP="00AF0694">
          <w:pPr>
            <w:rPr>
              <w:lang w:val="es-ES"/>
            </w:rPr>
          </w:pPr>
          <w:r>
            <w:rPr>
              <w:lang w:val="es-ES"/>
            </w:rPr>
            <w:t>Si se quiere estudiar el modelo</w:t>
          </w:r>
        </w:p>
        <w:p w14:paraId="6215D9DE" w14:textId="77777777" w:rsidR="00AF0694" w:rsidRPr="00B47F9B" w:rsidRDefault="00AF0694" w:rsidP="00AF0694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ingres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o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educacio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u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</m:oMath>
          </m:oMathPara>
        </w:p>
        <w:p w14:paraId="7B540624" w14:textId="77777777" w:rsidR="00AF0694" w:rsidRDefault="00AF0694" w:rsidP="00AF0694">
          <w:pPr>
            <w:rPr>
              <w:lang w:val="es-ES"/>
            </w:rPr>
          </w:pPr>
          <w:r>
            <w:rPr>
              <w:lang w:val="es-ES"/>
            </w:rPr>
            <w:t>Si se quiere medir para hombres y mujeres con una dummy, este modelo está mal: hay multicolinealidad perfecta. Base de datos de ejemplo: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158"/>
            <w:gridCol w:w="2158"/>
            <w:gridCol w:w="2158"/>
            <w:gridCol w:w="2158"/>
            <w:gridCol w:w="2158"/>
          </w:tblGrid>
          <w:tr w:rsidR="00AF0694" w14:paraId="4A0E9594" w14:textId="77777777" w:rsidTr="002A648D">
            <w:tc>
              <w:tcPr>
                <w:tcW w:w="2158" w:type="dxa"/>
              </w:tcPr>
              <w:p w14:paraId="617C93E1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Ingreso</w:t>
                </w:r>
              </w:p>
            </w:tc>
            <w:tc>
              <w:tcPr>
                <w:tcW w:w="2158" w:type="dxa"/>
              </w:tcPr>
              <w:p w14:paraId="034201DF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Educación</w:t>
                </w:r>
              </w:p>
            </w:tc>
            <w:tc>
              <w:tcPr>
                <w:tcW w:w="2158" w:type="dxa"/>
              </w:tcPr>
              <w:p w14:paraId="164E8767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Mujer</w:t>
                </w:r>
              </w:p>
            </w:tc>
            <w:tc>
              <w:tcPr>
                <w:tcW w:w="2158" w:type="dxa"/>
              </w:tcPr>
              <w:p w14:paraId="5DAD4785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Hombre</w:t>
                </w:r>
              </w:p>
            </w:tc>
            <w:tc>
              <w:tcPr>
                <w:tcW w:w="2158" w:type="dxa"/>
              </w:tcPr>
              <w:p w14:paraId="5B9DA6A3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Z</w:t>
                </w:r>
              </w:p>
            </w:tc>
          </w:tr>
          <w:tr w:rsidR="00AF0694" w14:paraId="363237B2" w14:textId="77777777" w:rsidTr="002A648D">
            <w:tc>
              <w:tcPr>
                <w:tcW w:w="2158" w:type="dxa"/>
              </w:tcPr>
              <w:p w14:paraId="2C8D2ADB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12</w:t>
                </w:r>
              </w:p>
            </w:tc>
            <w:tc>
              <w:tcPr>
                <w:tcW w:w="2158" w:type="dxa"/>
              </w:tcPr>
              <w:p w14:paraId="3EB1D01A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10</w:t>
                </w:r>
              </w:p>
            </w:tc>
            <w:tc>
              <w:tcPr>
                <w:tcW w:w="2158" w:type="dxa"/>
              </w:tcPr>
              <w:p w14:paraId="4689464B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</w:t>
                </w:r>
              </w:p>
            </w:tc>
            <w:tc>
              <w:tcPr>
                <w:tcW w:w="2158" w:type="dxa"/>
              </w:tcPr>
              <w:p w14:paraId="1B5A84B7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0</w:t>
                </w:r>
              </w:p>
            </w:tc>
            <w:tc>
              <w:tcPr>
                <w:tcW w:w="2158" w:type="dxa"/>
              </w:tcPr>
              <w:p w14:paraId="7AA20F4F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</w:t>
                </w:r>
              </w:p>
            </w:tc>
          </w:tr>
          <w:tr w:rsidR="00AF0694" w14:paraId="655EF429" w14:textId="77777777" w:rsidTr="002A648D">
            <w:tc>
              <w:tcPr>
                <w:tcW w:w="2158" w:type="dxa"/>
              </w:tcPr>
              <w:p w14:paraId="3F8F7404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30</w:t>
                </w:r>
              </w:p>
            </w:tc>
            <w:tc>
              <w:tcPr>
                <w:tcW w:w="2158" w:type="dxa"/>
              </w:tcPr>
              <w:p w14:paraId="7D629ACF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8</w:t>
                </w:r>
              </w:p>
            </w:tc>
            <w:tc>
              <w:tcPr>
                <w:tcW w:w="2158" w:type="dxa"/>
              </w:tcPr>
              <w:p w14:paraId="4ADA03D7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</w:t>
                </w:r>
              </w:p>
            </w:tc>
            <w:tc>
              <w:tcPr>
                <w:tcW w:w="2158" w:type="dxa"/>
              </w:tcPr>
              <w:p w14:paraId="28D226B3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0</w:t>
                </w:r>
              </w:p>
            </w:tc>
            <w:tc>
              <w:tcPr>
                <w:tcW w:w="2158" w:type="dxa"/>
              </w:tcPr>
              <w:p w14:paraId="21236178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</w:t>
                </w:r>
              </w:p>
            </w:tc>
          </w:tr>
          <w:tr w:rsidR="00AF0694" w14:paraId="1F743EFC" w14:textId="77777777" w:rsidTr="002A648D">
            <w:tc>
              <w:tcPr>
                <w:tcW w:w="2158" w:type="dxa"/>
              </w:tcPr>
              <w:p w14:paraId="06C9B23F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25</w:t>
                </w:r>
              </w:p>
            </w:tc>
            <w:tc>
              <w:tcPr>
                <w:tcW w:w="2158" w:type="dxa"/>
              </w:tcPr>
              <w:p w14:paraId="02C7DD34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5</w:t>
                </w:r>
              </w:p>
            </w:tc>
            <w:tc>
              <w:tcPr>
                <w:tcW w:w="2158" w:type="dxa"/>
              </w:tcPr>
              <w:p w14:paraId="487DBDDA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0</w:t>
                </w:r>
              </w:p>
            </w:tc>
            <w:tc>
              <w:tcPr>
                <w:tcW w:w="2158" w:type="dxa"/>
              </w:tcPr>
              <w:p w14:paraId="1AE92340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</w:t>
                </w:r>
              </w:p>
            </w:tc>
            <w:tc>
              <w:tcPr>
                <w:tcW w:w="2158" w:type="dxa"/>
              </w:tcPr>
              <w:p w14:paraId="7CFA0A90" w14:textId="77777777" w:rsidR="00AF0694" w:rsidRDefault="00AF0694" w:rsidP="002A648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</w:t>
                </w:r>
              </w:p>
            </w:tc>
          </w:tr>
        </w:tbl>
        <w:p w14:paraId="49A10903" w14:textId="77777777" w:rsidR="00AF0694" w:rsidRDefault="00AF0694" w:rsidP="00AF0694">
          <w:pPr>
            <w:rPr>
              <w:lang w:val="es-ES"/>
            </w:rPr>
          </w:pPr>
          <w:r>
            <w:rPr>
              <w:lang w:val="es-ES"/>
            </w:rPr>
            <w:t>Como Mujer y Hombre son combinaciones lineales, es imposible estimar el modelo. Si eliminas el intercepto no tenés el problema. La opción más usual es poner una categoría y dejar el resto como omitidas.</w:t>
          </w:r>
        </w:p>
        <w:p w14:paraId="12128518" w14:textId="77777777" w:rsidR="00E44A31" w:rsidRDefault="00E44A31" w:rsidP="00AF0694">
          <w:pPr>
            <w:rPr>
              <w:lang w:val="es-ES"/>
            </w:rPr>
          </w:pPr>
        </w:p>
        <w:p w14:paraId="3D13F1D8" w14:textId="3BD8C59F" w:rsidR="00AF0694" w:rsidRDefault="00396F6E" w:rsidP="00AB3A8C">
          <w:pPr>
            <w:pStyle w:val="Heading1"/>
            <w:rPr>
              <w:lang w:val="es-ES"/>
            </w:rPr>
          </w:pPr>
          <w:bookmarkStart w:id="48" w:name="_Toc145955900"/>
          <w:r>
            <w:rPr>
              <w:lang w:val="es-ES"/>
            </w:rPr>
            <w:t>Relaciones funcionales</w:t>
          </w:r>
          <w:bookmarkEnd w:id="48"/>
        </w:p>
        <w:p w14:paraId="6861474A" w14:textId="459D76AB" w:rsidR="00396F6E" w:rsidRDefault="00396F6E" w:rsidP="00396F6E">
          <w:pPr>
            <w:pStyle w:val="Heading2"/>
            <w:rPr>
              <w:lang w:val="es-ES"/>
            </w:rPr>
          </w:pPr>
          <w:bookmarkStart w:id="49" w:name="_Toc145955901"/>
          <w:r>
            <w:rPr>
              <w:lang w:val="es-ES"/>
            </w:rPr>
            <w:t>Logarítmicas</w:t>
          </w:r>
          <w:bookmarkEnd w:id="49"/>
        </w:p>
        <w:p w14:paraId="09C04F83" w14:textId="6137859C" w:rsidR="00D9394F" w:rsidRPr="00D9394F" w:rsidRDefault="00D9394F" w:rsidP="00D9394F">
          <w:pPr>
            <w:rPr>
              <w:lang w:val="es-ES"/>
            </w:rPr>
          </w:pPr>
          <w:r w:rsidRPr="00D9394F">
            <w:rPr>
              <w:lang w:val="es-ES"/>
            </w:rPr>
            <w:drawing>
              <wp:inline distT="0" distB="0" distL="0" distR="0" wp14:anchorId="2A0D90D5" wp14:editId="3900A4D9">
                <wp:extent cx="6858000" cy="1582420"/>
                <wp:effectExtent l="0" t="0" r="0" b="5080"/>
                <wp:docPr id="155563977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639773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58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41215C" w14:textId="300F3F60" w:rsidR="00D378B7" w:rsidRDefault="009B39A1" w:rsidP="009B39A1">
          <w:pPr>
            <w:pStyle w:val="Heading3"/>
            <w:rPr>
              <w:lang w:val="es-ES"/>
            </w:rPr>
          </w:pPr>
          <w:r>
            <w:rPr>
              <w:lang w:val="es-ES"/>
            </w:rPr>
            <w:t xml:space="preserve"> Log-lin</w:t>
          </w:r>
        </w:p>
        <w:p w14:paraId="7B4B79DA" w14:textId="7C395AC8" w:rsidR="009B39A1" w:rsidRPr="0037735D" w:rsidRDefault="00382B0B" w:rsidP="009B39A1">
          <w:pPr>
            <w:rPr>
              <w:lang w:val="es-ES"/>
            </w:rPr>
          </w:pPr>
          <m:oMathPara>
            <m:oMath>
              <m:func>
                <m:func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log</m:t>
                  </m:r>
                </m:fName>
                <m:e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e>
              </m:func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+u</m:t>
              </m:r>
            </m:oMath>
          </m:oMathPara>
        </w:p>
        <w:p w14:paraId="13F7442F" w14:textId="2B48C21A" w:rsidR="0037735D" w:rsidRPr="009B39A1" w:rsidRDefault="0037735D" w:rsidP="009B39A1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w:lastRenderedPageBreak/>
                <m:t>%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Δ</m:t>
              </m:r>
              <m:r>
                <w:rPr>
                  <w:rFonts w:ascii="Latin Modern Math" w:hAnsi="Latin Modern Math"/>
                  <w:lang w:val="es-ES"/>
                </w:rPr>
                <m:t>y≈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100·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Δ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</m:oMath>
          </m:oMathPara>
        </w:p>
        <w:p w14:paraId="7FA970AE" w14:textId="77777777" w:rsidR="00D378B7" w:rsidRPr="00CF44C1" w:rsidRDefault="00D378B7" w:rsidP="00D378B7">
          <w:pPr>
            <w:rPr>
              <w:lang w:val="es-ES"/>
            </w:rPr>
          </w:pPr>
          <w:r>
            <w:rPr>
              <w:lang w:val="es-ES"/>
            </w:rPr>
            <w:t>En el modelo estimado log-lin:</w:t>
          </w:r>
        </w:p>
        <w:p w14:paraId="2254AE23" w14:textId="77777777" w:rsidR="00D378B7" w:rsidRPr="00DD0D46" w:rsidRDefault="00D378B7" w:rsidP="00D378B7">
          <w:pPr>
            <w:rPr>
              <w:lang w:val="es-ES"/>
            </w:rPr>
          </w:pPr>
          <m:oMathPara>
            <m:oMath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ln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acc>
                <m:acc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Latin Modern Math" w:hAnsi="Latin Modern Math"/>
                  <w:lang w:val="es-ES"/>
                </w:rPr>
                <m:t>+</m:t>
              </m:r>
              <m:acc>
                <m:acc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Latin Modern Math" w:hAnsi="Latin Modern Math"/>
                  <w:lang w:val="es-ES"/>
                </w:rPr>
                <m:t>x</m:t>
              </m:r>
            </m:oMath>
          </m:oMathPara>
        </w:p>
        <w:p w14:paraId="25A92FFC" w14:textId="77777777" w:rsidR="00D378B7" w:rsidRDefault="00D378B7" w:rsidP="00D378B7">
          <w:pPr>
            <w:rPr>
              <w:lang w:val="es-ES"/>
            </w:rPr>
          </w:pPr>
          <w:r>
            <w:rPr>
              <w:lang w:val="es-ES"/>
            </w:rPr>
            <w:t xml:space="preserve">La interpretación de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β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>
            <w:rPr>
              <w:lang w:val="es-ES"/>
            </w:rPr>
            <w:t xml:space="preserve"> cambia porque </w:t>
          </w:r>
        </w:p>
        <w:p w14:paraId="66A2A405" w14:textId="77777777" w:rsidR="00D378B7" w:rsidRPr="00557652" w:rsidRDefault="00D378B7" w:rsidP="00D378B7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 xml:space="preserve">y= 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sup>
              </m:sSup>
            </m:oMath>
          </m:oMathPara>
        </w:p>
        <w:p w14:paraId="087B4CFB" w14:textId="77777777" w:rsidR="00D378B7" w:rsidRPr="002342E0" w:rsidRDefault="00D378B7" w:rsidP="00D378B7">
          <w:pPr>
            <w:rPr>
              <w:rFonts w:asciiTheme="minorHAnsi" w:hAnsiTheme="minorHAns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e>
              </m:d>
              <m:r>
                <w:rPr>
                  <w:rFonts w:ascii="Latin Modern Math" w:hAnsi="Latin Modern Math"/>
                  <w:lang w:val="es-ES"/>
                </w:rPr>
                <m:t>=E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e</m:t>
                      </m:r>
                    </m:e>
                    <m:sup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Latin Modern Math" w:hAnsi="Latin Modern Math"/>
                          <w:lang w:val="es-ES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sup>
                  </m:sSup>
                </m:e>
              </m:d>
            </m:oMath>
          </m:oMathPara>
        </w:p>
        <w:p w14:paraId="7D44E1A4" w14:textId="77777777" w:rsidR="00D378B7" w:rsidRPr="00CA3C47" w:rsidRDefault="00D378B7" w:rsidP="00D378B7">
          <w:pPr>
            <w:rPr>
              <w:rFonts w:asciiTheme="minorHAnsi" w:hAnsiTheme="minorHAnsi"/>
              <w:lang w:val="es-ES"/>
            </w:rPr>
          </w:pPr>
          <m:oMathPara>
            <m:oMath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∂E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∂x</m:t>
                  </m:r>
                </m:den>
              </m:f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∂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∂x</m:t>
                  </m:r>
                </m:den>
              </m:f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e</m:t>
                      </m:r>
                    </m:e>
                    <m:sup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Latin Modern Math" w:hAnsi="Latin Modern Math"/>
                          <w:lang w:val="es-ES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∂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∂x</m:t>
                  </m:r>
                </m:den>
              </m:f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e</m:t>
                      </m:r>
                    </m:e>
                    <m:sup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sup>
                  </m:sSup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e</m:t>
                      </m:r>
                    </m:e>
                    <m:sup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∂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∂x</m:t>
                  </m:r>
                </m:den>
              </m:f>
              <m:r>
                <w:rPr>
                  <w:rFonts w:ascii="Latin Modern Math" w:hAnsi="Latin Modern Math"/>
                  <w:lang w:val="es-ES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e</m:t>
                      </m:r>
                    </m:e>
                    <m:sup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sup>
                  </m:sSup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e</m:t>
                      </m:r>
                    </m:e>
                    <m:sup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sup>
                  </m:sSup>
                </m:e>
              </m:d>
            </m:oMath>
          </m:oMathPara>
        </w:p>
        <w:p w14:paraId="56915414" w14:textId="77777777" w:rsidR="00D378B7" w:rsidRPr="00CA3C47" w:rsidRDefault="00D378B7" w:rsidP="00D378B7">
          <w:pPr>
            <w:rPr>
              <w:rFonts w:asciiTheme="minorHAnsi" w:hAnsiTheme="minorHAnsi"/>
              <w:lang w:val="es-ES"/>
            </w:rPr>
          </w:pPr>
          <w:r>
            <w:rPr>
              <w:lang w:val="es-ES"/>
            </w:rPr>
            <w:t>X no es aleatoria</w:t>
          </w:r>
        </w:p>
        <w:p w14:paraId="205354B7" w14:textId="77777777" w:rsidR="00D378B7" w:rsidRPr="00AF0694" w:rsidRDefault="00D378B7" w:rsidP="00D378B7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acc>
                </m:sup>
              </m:sSup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∂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∂x</m:t>
                  </m:r>
                </m:den>
              </m:f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sup>
              </m:sSup>
              <m:r>
                <w:rPr>
                  <w:rFonts w:ascii="Latin Modern Math" w:hAnsi="Latin Modern Math"/>
                  <w:lang w:val="es-ES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acc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sup>
              </m:sSup>
              <m:acc>
                <m:acc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Latin Modern Math" w:hAnsi="Latin Modern Math"/>
                  <w:lang w:val="es-ES"/>
                </w:rPr>
                <m:t>=</m:t>
              </m:r>
              <m:acc>
                <m:acc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Latin Modern Math" w:hAnsi="Latin Modern Math"/>
                      <w:lang w:val="es-ES"/>
                    </w:rPr>
                    <m:t>+</m:t>
                  </m:r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sup>
              </m:sSup>
              <m:r>
                <w:rPr>
                  <w:rFonts w:ascii="Latin Modern Math" w:hAnsi="Latin Modern Math"/>
                  <w:lang w:val="es-ES"/>
                </w:rPr>
                <m:t>=</m:t>
              </m:r>
              <m:acc>
                <m:acc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Latin Modern Math" w:hAnsi="Latin Modern Math"/>
                  <w:lang w:val="es-ES"/>
                </w:rPr>
                <m:t>y</m:t>
              </m:r>
            </m:oMath>
          </m:oMathPara>
        </w:p>
        <w:p w14:paraId="37E5B4F7" w14:textId="465E4385" w:rsidR="00D378B7" w:rsidRPr="00965E48" w:rsidRDefault="00D378B7" w:rsidP="00D378B7">
          <w:pPr>
            <w:pStyle w:val="Heading3"/>
            <w:rPr>
              <w:lang w:val="es-ES"/>
            </w:rPr>
          </w:pPr>
          <w:r>
            <w:rPr>
              <w:lang w:val="es-ES"/>
            </w:rPr>
            <w:t xml:space="preserve"> </w:t>
          </w:r>
          <w:r w:rsidR="009B39A1">
            <w:rPr>
              <w:lang w:val="es-ES"/>
            </w:rPr>
            <w:t>Binaria l</w:t>
          </w:r>
          <w:r w:rsidR="007D7755">
            <w:rPr>
              <w:lang w:val="es-ES"/>
            </w:rPr>
            <w:t>og-lin</w:t>
          </w:r>
        </w:p>
        <w:p w14:paraId="1D0276E2" w14:textId="77777777" w:rsidR="00D378B7" w:rsidRPr="003159EA" w:rsidRDefault="00D378B7" w:rsidP="00D378B7">
          <w:pPr>
            <w:rPr>
              <w:u w:val="single"/>
              <w:lang w:val="es-ES"/>
            </w:rPr>
          </w:pPr>
          <w:r w:rsidRPr="003159EA">
            <w:rPr>
              <w:u w:val="single"/>
              <w:lang w:val="es-ES"/>
            </w:rPr>
            <w:t>Ejemplo: si tenés una binaria en un log-lin</w:t>
          </w:r>
        </w:p>
        <w:p w14:paraId="02977AAC" w14:textId="77777777" w:rsidR="00D378B7" w:rsidRDefault="00D378B7" w:rsidP="00D378B7">
          <w:pPr>
            <w:rPr>
              <w:lang w:val="es-ES"/>
            </w:rPr>
          </w:pPr>
          <w:r>
            <w:rPr>
              <w:lang w:val="es-ES"/>
            </w:rPr>
            <w:t>Para los hombres:</w:t>
          </w:r>
        </w:p>
        <w:p w14:paraId="0849BF4D" w14:textId="77777777" w:rsidR="00D378B7" w:rsidRPr="005671C2" w:rsidRDefault="00D378B7" w:rsidP="00D378B7">
          <w:pPr>
            <w:rPr>
              <w:lang w:val="es-ES"/>
            </w:rPr>
          </w:pPr>
          <m:oMathPara>
            <m:oMath>
              <m:func>
                <m:funcPr>
                  <m:ctrlPr>
                    <w:rPr>
                      <w:rFonts w:ascii="Latin Modern Math" w:hAnsi="Latin Modern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H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Latin Modern Math" w:hAnsi="Latin Modern Math"/>
                  <w:lang w:val="es-ES"/>
                </w:rPr>
                <m:t>=α+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Hombr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edu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3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eda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</m:oMath>
          </m:oMathPara>
        </w:p>
        <w:p w14:paraId="103CA3E7" w14:textId="77777777" w:rsidR="00D378B7" w:rsidRDefault="00D378B7" w:rsidP="00D378B7">
          <w:pPr>
            <w:rPr>
              <w:lang w:val="es-ES"/>
            </w:rPr>
          </w:pPr>
          <w:r>
            <w:rPr>
              <w:lang w:val="es-ES"/>
            </w:rPr>
            <w:t>Para las mujeres:</w:t>
          </w:r>
        </w:p>
        <w:p w14:paraId="01687E7F" w14:textId="77777777" w:rsidR="00D378B7" w:rsidRPr="005671C2" w:rsidRDefault="00D378B7" w:rsidP="00D378B7">
          <w:pPr>
            <w:rPr>
              <w:lang w:val="es-ES"/>
            </w:rPr>
          </w:pPr>
          <m:oMathPara>
            <m:oMath>
              <m:func>
                <m:funcPr>
                  <m:ctrlPr>
                    <w:rPr>
                      <w:rFonts w:ascii="Latin Modern Math" w:hAnsi="Latin Modern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H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Latin Modern Math" w:hAnsi="Latin Modern Math"/>
                  <w:lang w:val="es-ES"/>
                </w:rPr>
                <m:t>=α+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edu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3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eda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</m:oMath>
          </m:oMathPara>
        </w:p>
        <w:p w14:paraId="20C99176" w14:textId="77777777" w:rsidR="00D378B7" w:rsidRDefault="00D378B7" w:rsidP="00D378B7">
          <w:pPr>
            <w:rPr>
              <w:lang w:val="es-ES"/>
            </w:rPr>
          </w:pPr>
          <w:r>
            <w:rPr>
              <w:lang w:val="es-ES"/>
            </w:rPr>
            <w:t>Entonces:</w:t>
          </w:r>
        </w:p>
        <w:p w14:paraId="6FDE2A5A" w14:textId="77777777" w:rsidR="00D378B7" w:rsidRPr="00F551A4" w:rsidRDefault="00D378B7" w:rsidP="00D378B7">
          <w:pPr>
            <w:rPr>
              <w:lang w:val="es-ES"/>
            </w:rPr>
          </w:pPr>
          <m:oMathPara>
            <m:oMath>
              <m:func>
                <m:funcPr>
                  <m:ctrlPr>
                    <w:rPr>
                      <w:rFonts w:ascii="Latin Modern Math" w:hAnsi="Latin Modern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H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Latin Modern Math" w:hAnsi="Latin Modern Math"/>
                  <w:lang w:val="es-ES"/>
                </w:rPr>
                <m:t>-</m:t>
              </m:r>
              <m:func>
                <m:funcPr>
                  <m:ctrlPr>
                    <w:rPr>
                      <w:rFonts w:ascii="Latin Modern Math" w:hAnsi="Latin Modern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</m:oMath>
          </m:oMathPara>
        </w:p>
        <w:p w14:paraId="390BC185" w14:textId="77777777" w:rsidR="00D378B7" w:rsidRDefault="00D378B7" w:rsidP="00D378B7">
          <w:pPr>
            <w:rPr>
              <w:lang w:val="es-ES"/>
            </w:rPr>
          </w:pPr>
          <w:r>
            <w:rPr>
              <w:lang w:val="es-ES"/>
            </w:rPr>
            <w:t>Buscando el efecto marginal de ser hombre</w:t>
          </w:r>
        </w:p>
        <w:p w14:paraId="130BEAB4" w14:textId="77777777" w:rsidR="00D378B7" w:rsidRPr="00317F4D" w:rsidRDefault="00D378B7" w:rsidP="00D378B7">
          <w:pPr>
            <w:rPr>
              <w:lang w:val="es-ES"/>
            </w:rPr>
          </w:pPr>
          <m:oMathPara>
            <m:oMath>
              <m:func>
                <m:funcPr>
                  <m:ctrlPr>
                    <w:rPr>
                      <w:rFonts w:ascii="Latin Modern Math" w:hAnsi="Latin Modern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H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Latin Modern Math" w:hAnsi="Latin Modern Math"/>
                  <w:lang w:val="es-ES"/>
                </w:rPr>
                <m:t>-</m:t>
              </m:r>
              <m:func>
                <m:funcPr>
                  <m:ctrlPr>
                    <w:rPr>
                      <w:rFonts w:ascii="Latin Modern Math" w:hAnsi="Latin Modern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→</m:t>
              </m:r>
              <m:func>
                <m:funcPr>
                  <m:ctrlPr>
                    <w:rPr>
                      <w:rFonts w:ascii="Latin Modern Math" w:hAnsi="Latin Modern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s-E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Latin Modern Math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→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  <w:lang w:val="es-ES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Latin Modern Math" w:hAnsi="Latin Modern Math"/>
                  <w:lang w:val="es-ES"/>
                </w:rPr>
                <m:t>→</m:t>
              </m:r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  <w:lang w:val="es-ES"/>
                </w:rPr>
                <m:t>-1=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Latin Modern Math" w:hAnsi="Latin Modern Math"/>
                  <w:lang w:val="es-ES"/>
                </w:rPr>
                <m:t>-1</m:t>
              </m:r>
            </m:oMath>
          </m:oMathPara>
        </w:p>
        <w:p w14:paraId="4B37B7A2" w14:textId="77777777" w:rsidR="00D378B7" w:rsidRPr="00F551A4" w:rsidRDefault="00D378B7" w:rsidP="00D378B7">
          <w:pPr>
            <w:rPr>
              <w:lang w:val="es-ES"/>
            </w:rPr>
          </w:pPr>
          <m:oMathPara>
            <m:oMath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H</m:t>
                      </m:r>
                    </m:sub>
                  </m:sSub>
                  <m:r>
                    <w:rPr>
                      <w:rFonts w:ascii="Latin Modern Math" w:hAnsi="Latin Modern Math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  <w:lang w:val="es-ES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Latin Modern Math" w:hAnsi="Latin Modern Math"/>
                  <w:lang w:val="es-ES"/>
                </w:rPr>
                <m:t>-1≈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</m:oMath>
          </m:oMathPara>
        </w:p>
        <w:p w14:paraId="338C9D31" w14:textId="77777777" w:rsidR="00D378B7" w:rsidRPr="00F551A4" w:rsidRDefault="00D378B7" w:rsidP="00D378B7">
          <w:pPr>
            <w:rPr>
              <w:lang w:val="es-ES"/>
            </w:rPr>
          </w:pPr>
          <w:r>
            <w:rPr>
              <w:lang w:val="es-ES"/>
            </w:rPr>
            <w:t xml:space="preserve">El efecto marginal va a ser </w:t>
          </w:r>
          <m:oMath>
            <m:sSup>
              <m:sSup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pPr>
              <m:e>
                <m:r>
                  <w:rPr>
                    <w:rFonts w:ascii="Latin Modern Math" w:hAnsi="Latin Modern Math"/>
                    <w:lang w:val="es-E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Latin Modern Math" w:hAnsi="Latin Modern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Latin Modern Math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lang w:val="es-ES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lang w:val="es-ES"/>
                      </w:rPr>
                      <m:t>1</m:t>
                    </m:r>
                  </m:sub>
                </m:sSub>
              </m:sup>
            </m:sSup>
            <m:r>
              <w:rPr>
                <w:rFonts w:ascii="Latin Modern Math" w:hAnsi="Latin Modern Math"/>
                <w:lang w:val="es-ES"/>
              </w:rPr>
              <m:t>-1</m:t>
            </m:r>
          </m:oMath>
        </w:p>
        <w:p w14:paraId="34772463" w14:textId="77777777" w:rsidR="00D378B7" w:rsidRPr="00A04162" w:rsidRDefault="00D378B7" w:rsidP="00D378B7">
          <w:pPr>
            <w:rPr>
              <w:lang w:val="es-ES"/>
            </w:rPr>
          </w:pPr>
        </w:p>
        <w:p w14:paraId="497E3842" w14:textId="77777777" w:rsidR="00D378B7" w:rsidRPr="00D378B7" w:rsidRDefault="00D378B7" w:rsidP="00D378B7">
          <w:pPr>
            <w:rPr>
              <w:lang w:val="es-ES"/>
            </w:rPr>
          </w:pPr>
        </w:p>
        <w:p w14:paraId="4C61D05C" w14:textId="560E8AF2" w:rsidR="00396F6E" w:rsidRDefault="00396F6E" w:rsidP="00396F6E">
          <w:pPr>
            <w:pStyle w:val="Heading2"/>
            <w:rPr>
              <w:lang w:val="es-ES"/>
            </w:rPr>
          </w:pPr>
          <w:bookmarkStart w:id="50" w:name="_Toc145955902"/>
          <w:r>
            <w:rPr>
              <w:lang w:val="es-ES"/>
            </w:rPr>
            <w:t>Cuadráticas</w:t>
          </w:r>
          <w:bookmarkEnd w:id="50"/>
        </w:p>
        <w:p w14:paraId="74D5DC74" w14:textId="0E90A023" w:rsidR="00396F6E" w:rsidRPr="000C4274" w:rsidRDefault="00BE17A1" w:rsidP="00396F6E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y=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bSup>
              <m:r>
                <w:rPr>
                  <w:rFonts w:ascii="Latin Modern Math" w:hAnsi="Latin Modern Math"/>
                  <w:lang w:val="es-ES"/>
                </w:rPr>
                <m:t>+u</m:t>
              </m:r>
            </m:oMath>
          </m:oMathPara>
        </w:p>
        <w:p w14:paraId="11E68328" w14:textId="0E48ACAE" w:rsidR="000C4274" w:rsidRDefault="001C60EB" w:rsidP="00396F6E">
          <w:pPr>
            <w:rPr>
              <w:lang w:val="es-ES"/>
            </w:rPr>
          </w:pPr>
          <w:r>
            <w:rPr>
              <w:lang w:val="es-ES"/>
            </w:rPr>
            <w:t xml:space="preserve">Se interpreta que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b>
            </m:sSub>
            <m:r>
              <w:rPr>
                <w:rFonts w:ascii="Latin Modern Math" w:hAnsi="Latin Modern Math"/>
                <w:lang w:val="es-ES"/>
              </w:rPr>
              <m:t>=</m:t>
            </m:r>
            <m:sSubSup>
              <m:sSubSup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Sup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bSup>
          </m:oMath>
          <w:r w:rsidR="002C0F55">
            <w:rPr>
              <w:lang w:val="es-ES"/>
            </w:rPr>
            <w:t xml:space="preserve"> para verlo como una regresión múltiple., las propiedades son las mismas para computar el MCO. Lo que cambia la interpretación de los parámetros entre este modelo.</w:t>
          </w:r>
          <w:r w:rsidR="002E273A">
            <w:rPr>
              <w:lang w:val="es-ES"/>
            </w:rPr>
            <w:t xml:space="preserve"> En el modelo cuadrático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β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 w:rsidR="002E273A">
            <w:rPr>
              <w:lang w:val="es-ES"/>
            </w:rPr>
            <w:t xml:space="preserve"> no mide el efecto </w:t>
          </w:r>
          <w:r w:rsidR="009920A9">
            <w:rPr>
              <w:lang w:val="es-ES"/>
            </w:rPr>
            <w:t xml:space="preserve">de </w:t>
          </w:r>
          <m:oMath>
            <m:sSub>
              <m:sSub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</m:sSub>
          </m:oMath>
          <w:r w:rsidR="009920A9">
            <w:rPr>
              <w:lang w:val="es-ES"/>
            </w:rPr>
            <w:t xml:space="preserve"> sobre </w:t>
          </w:r>
          <w:r w:rsidR="009920A9">
            <w:rPr>
              <w:i/>
              <w:iCs/>
              <w:lang w:val="es-ES"/>
            </w:rPr>
            <w:t>y</w:t>
          </w:r>
          <w:r w:rsidR="009920A9">
            <w:rPr>
              <w:lang w:val="es-ES"/>
            </w:rPr>
            <w:t xml:space="preserve"> porque implicaría fijar </w:t>
          </w:r>
          <m:oMath>
            <m:sSubSup>
              <m:sSubSupPr>
                <m:ctrlPr>
                  <w:rPr>
                    <w:rFonts w:ascii="Latin Modern Math" w:hAnsi="Latin Modern Math"/>
                    <w:i/>
                    <w:lang w:val="es-ES"/>
                  </w:rPr>
                </m:ctrlPr>
              </m:sSubSupPr>
              <m:e>
                <m:r>
                  <w:rPr>
                    <w:rFonts w:ascii="Latin Modern Math" w:hAnsi="Latin Modern Math"/>
                    <w:lang w:val="es-E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lang w:val="es-ES"/>
                  </w:rPr>
                  <m:t>1</m:t>
                </m:r>
              </m:sub>
              <m:sup>
                <m:r>
                  <w:rPr>
                    <w:rFonts w:ascii="Latin Modern Math" w:hAnsi="Latin Modern Math"/>
                    <w:lang w:val="es-ES"/>
                  </w:rPr>
                  <m:t>2</m:t>
                </m:r>
              </m:sup>
            </m:sSubSup>
          </m:oMath>
          <w:r w:rsidR="00D20E19">
            <w:rPr>
              <w:lang w:val="es-ES"/>
            </w:rPr>
            <w:t xml:space="preserve"> y eso no tiene sentido: a medida que cambia uno cambia el otro. </w:t>
          </w:r>
          <w:r w:rsidR="0037785D">
            <w:rPr>
              <w:lang w:val="es-ES"/>
            </w:rPr>
            <w:t xml:space="preserve">Para medir el cambio en </w:t>
          </w:r>
          <w:r w:rsidR="0037785D">
            <w:rPr>
              <w:i/>
              <w:iCs/>
              <w:lang w:val="es-ES"/>
            </w:rPr>
            <w:t>y</w:t>
          </w:r>
          <w:r w:rsidR="0037785D">
            <w:rPr>
              <w:lang w:val="es-ES"/>
            </w:rPr>
            <w:t xml:space="preserve"> con respecto al cambio en </w:t>
          </w:r>
          <w:r w:rsidR="0037785D">
            <w:rPr>
              <w:i/>
              <w:iCs/>
              <w:lang w:val="es-ES"/>
            </w:rPr>
            <w:t>x</w:t>
          </w:r>
          <w:r w:rsidR="0037785D">
            <w:rPr>
              <w:lang w:val="es-ES"/>
            </w:rPr>
            <w:t xml:space="preserve"> hay que hacer:</w:t>
          </w:r>
        </w:p>
        <w:p w14:paraId="6E3B8E1F" w14:textId="79095325" w:rsidR="0037785D" w:rsidRPr="0022445F" w:rsidRDefault="001C2771" w:rsidP="00396F6E">
          <w:pPr>
            <w:rPr>
              <w:lang w:val="es-ES"/>
            </w:rPr>
          </w:pPr>
          <m:oMathPara>
            <m:oMath>
              <m:f>
                <m:f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Δ</m:t>
                  </m:r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Δ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  <w:lang w:val="es-ES"/>
                </w:rPr>
                <m:t>≈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+2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</m:oMath>
          </m:oMathPara>
        </w:p>
        <w:p w14:paraId="7FF0F163" w14:textId="25A974B5" w:rsidR="0022445F" w:rsidRDefault="0022445F" w:rsidP="00396F6E">
          <w:pPr>
            <w:rPr>
              <w:lang w:val="es-ES"/>
            </w:rPr>
          </w:pPr>
          <w:r>
            <w:rPr>
              <w:lang w:val="es-ES"/>
            </w:rPr>
            <w:t xml:space="preserve">El cambio depende de los dos parámetros. </w:t>
          </w:r>
        </w:p>
        <w:p w14:paraId="373AD01F" w14:textId="77777777" w:rsidR="00613DE4" w:rsidRDefault="00613DE4" w:rsidP="00396F6E">
          <w:pPr>
            <w:rPr>
              <w:lang w:val="es-ES"/>
            </w:rPr>
          </w:pPr>
        </w:p>
        <w:p w14:paraId="6C024140" w14:textId="349B9285" w:rsidR="00613DE4" w:rsidRDefault="00613DE4" w:rsidP="00613DE4">
          <w:pPr>
            <w:pStyle w:val="Heading1"/>
            <w:rPr>
              <w:lang w:val="es-ES"/>
            </w:rPr>
          </w:pPr>
          <w:bookmarkStart w:id="51" w:name="_Toc145955903"/>
          <w:r>
            <w:rPr>
              <w:lang w:val="es-ES"/>
            </w:rPr>
            <w:lastRenderedPageBreak/>
            <w:t>Inferencia</w:t>
          </w:r>
          <w:bookmarkEnd w:id="51"/>
        </w:p>
        <w:p w14:paraId="45074A1C" w14:textId="44647B29" w:rsidR="001B544B" w:rsidRPr="003A5ADC" w:rsidRDefault="00A367BC" w:rsidP="001B544B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y|x~N</m:t>
              </m:r>
              <m:r>
                <w:rPr>
                  <w:rFonts w:ascii="Latin Modern Math" w:hAnsi="Latin Modern Math"/>
                  <w:lang w:val="es-ES"/>
                </w:rPr>
                <m:t>(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lang w:val="es-ES"/>
                </w:rPr>
                <m:t>,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s-ES"/>
                </w:rPr>
                <m:t>)</m:t>
              </m:r>
            </m:oMath>
          </m:oMathPara>
        </w:p>
        <w:p w14:paraId="4CB98284" w14:textId="7C8A4390" w:rsidR="003A5ADC" w:rsidRPr="001B544B" w:rsidRDefault="003A5ADC" w:rsidP="003A5ADC">
          <w:pPr>
            <w:rPr>
              <w:lang w:val="es-ES"/>
            </w:rPr>
          </w:pPr>
          <m:oMathPara>
            <m:oMath>
              <m:r>
                <w:rPr>
                  <w:rFonts w:ascii="Latin Modern Math" w:hAnsi="Latin Modern Math"/>
                  <w:lang w:val="es-ES"/>
                </w:rPr>
                <m:t>u</m:t>
              </m:r>
              <m:r>
                <w:rPr>
                  <w:rFonts w:ascii="Latin Modern Math" w:hAnsi="Latin Modern Math"/>
                  <w:lang w:val="es-ES"/>
                </w:rPr>
                <m:t>~N(0,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s-ES"/>
                </w:rPr>
                <m:t>)</m:t>
              </m:r>
            </m:oMath>
          </m:oMathPara>
        </w:p>
        <w:p w14:paraId="7BE41E7A" w14:textId="2362096C" w:rsidR="003A5ADC" w:rsidRPr="002D5EA8" w:rsidRDefault="004D2F39" w:rsidP="001B544B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j</m:t>
                  </m:r>
                </m:sub>
              </m:sSub>
              <m:r>
                <w:rPr>
                  <w:rFonts w:ascii="Latin Modern Math" w:eastAsiaTheme="majorEastAsia" w:hAnsi="Latin Modern Math" w:cstheme="majorBidi"/>
                  <w:lang w:val="es-ES"/>
                </w:rPr>
                <m:t>~</m:t>
              </m:r>
              <m:r>
                <w:rPr>
                  <w:rFonts w:ascii="Latin Modern Math" w:eastAsiaTheme="majorEastAsia" w:hAnsi="Latin Modern Math" w:cstheme="majorBidi"/>
                  <w:lang w:val="es-ES"/>
                </w:rPr>
                <m:t>N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j</m:t>
                      </m:r>
                    </m:sub>
                  </m:sSub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,</m:t>
                  </m:r>
                  <m:f>
                    <m:f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s-ES"/>
                                    </w:rPr>
                                    <m:t>x-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Theme="majorEastAsia" w:hAnsi="Latin Modern Math" w:cstheme="majorBidi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Theme="majorEastAsia" w:hAnsi="Latin Modern Math" w:cstheme="majorBidi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d>
            </m:oMath>
          </m:oMathPara>
        </w:p>
        <w:p w14:paraId="31C292E5" w14:textId="41C6B79A" w:rsidR="002D5EA8" w:rsidRPr="007C3210" w:rsidRDefault="002D5EA8" w:rsidP="002D5EA8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f>
                <m:f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j</m:t>
                      </m:r>
                    </m:sub>
                  </m:sSub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j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eastAsiaTheme="majorEastAsia" w:hAnsi="Latin Modern Math" w:cstheme="majorBidi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Theme="majorEastAsia" w:hAnsi="Latin Modern Math" w:cstheme="majorBidi"/>
                                          <w:lang w:val="es-ES"/>
                                        </w:rPr>
                                        <m:t>x-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eastAsiaTheme="majorEastAsia" w:hAnsi="Latin Modern Math" w:cstheme="majorBidi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eastAsiaTheme="majorEastAsia" w:hAnsi="Latin Modern Math" w:cstheme="majorBidi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den>
                      </m:f>
                    </m:e>
                  </m:rad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 xml:space="preserve"> </m:t>
                  </m:r>
                </m:den>
              </m:f>
              <m:r>
                <w:rPr>
                  <w:rFonts w:ascii="Latin Modern Math" w:eastAsiaTheme="majorEastAsia" w:hAnsi="Latin Modern Math" w:cstheme="majorBidi"/>
                  <w:lang w:val="es-ES"/>
                </w:rPr>
                <m:t>~N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0,1</m:t>
                  </m:r>
                </m:e>
              </m:d>
            </m:oMath>
          </m:oMathPara>
        </w:p>
        <w:p w14:paraId="184793DD" w14:textId="3C04970C" w:rsidR="007C3210" w:rsidRPr="0074132D" w:rsidRDefault="007C3210" w:rsidP="002D5EA8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sSub>
                <m:sSub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H</m:t>
                  </m:r>
                </m:e>
                <m:sub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0</m:t>
                  </m:r>
                </m:sub>
              </m:sSub>
              <m:r>
                <w:rPr>
                  <w:rFonts w:ascii="Latin Modern Math" w:eastAsiaTheme="majorEastAsia" w:hAnsi="Latin Modern Math" w:cstheme="majorBidi"/>
                  <w:lang w:val="es-ES"/>
                </w:rPr>
                <m:t>:</m:t>
              </m:r>
              <m:sSub>
                <m:sSub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β</m:t>
                  </m:r>
                </m:e>
                <m:sub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eastAsiaTheme="majorEastAsia" w:hAnsi="Latin Modern Math" w:cstheme="majorBidi"/>
                  <w:lang w:val="es-ES"/>
                </w:rPr>
                <m:t>=0</m:t>
              </m:r>
            </m:oMath>
          </m:oMathPara>
        </w:p>
        <w:p w14:paraId="7A36F2A9" w14:textId="158FF7AC" w:rsidR="003D30F7" w:rsidRDefault="003D30F7" w:rsidP="003D30F7">
          <w:pPr>
            <w:pStyle w:val="Heading2"/>
            <w:rPr>
              <w:lang w:val="es-ES"/>
            </w:rPr>
          </w:pPr>
          <w:r>
            <w:rPr>
              <w:lang w:val="es-ES"/>
            </w:rPr>
            <w:t>Intervalo Z</w:t>
          </w:r>
        </w:p>
        <w:p w14:paraId="2EE89E56" w14:textId="0BC4066B" w:rsidR="0074132D" w:rsidRDefault="0074132D" w:rsidP="002D5EA8">
          <w:pPr>
            <w:rPr>
              <w:rFonts w:asciiTheme="majorHAnsi" w:eastAsiaTheme="majorEastAsia" w:hAnsiTheme="majorHAnsi" w:cstheme="majorBidi"/>
              <w:lang w:val="es-ES"/>
            </w:rPr>
          </w:pPr>
          <w:r>
            <w:rPr>
              <w:rFonts w:asciiTheme="majorHAnsi" w:eastAsiaTheme="majorEastAsia" w:hAnsiTheme="majorHAnsi" w:cstheme="majorBidi"/>
              <w:lang w:val="es-ES"/>
            </w:rPr>
            <w:t xml:space="preserve">Significatividad: </w:t>
          </w:r>
          <m:oMath>
            <m:r>
              <w:rPr>
                <w:rFonts w:ascii="Latin Modern Math" w:eastAsiaTheme="majorEastAsia" w:hAnsi="Latin Modern Math" w:cstheme="majorBidi"/>
                <w:lang w:val="es-ES"/>
              </w:rPr>
              <m:t>P</m:t>
            </m:r>
            <m:d>
              <m:dPr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dPr>
              <m:e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ajorEastAsia" w:hAnsi="Latin Modern Math" w:cstheme="majorBidi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z</m:t>
                    </m:r>
                  </m:e>
                  <m:sub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c</m:t>
                    </m:r>
                  </m:sub>
                </m:sSub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≤</m:t>
                </m:r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z</m:t>
                </m:r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Latin Modern Math" w:eastAsiaTheme="majorEastAsia" w:hAnsi="Latin Modern Math" w:cstheme="majorBidi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z</m:t>
                    </m:r>
                  </m:e>
                  <m:sub>
                    <m:r>
                      <w:rPr>
                        <w:rFonts w:ascii="Latin Modern Math" w:eastAsiaTheme="majorEastAsia" w:hAnsi="Latin Modern Math" w:cstheme="majorBidi"/>
                        <w:lang w:val="es-ES"/>
                      </w:rPr>
                      <m:t>c</m:t>
                    </m:r>
                  </m:sub>
                </m:sSub>
              </m:e>
            </m:d>
            <m:r>
              <w:rPr>
                <w:rFonts w:ascii="Latin Modern Math" w:eastAsiaTheme="majorEastAsia" w:hAnsi="Latin Modern Math" w:cstheme="majorBidi"/>
                <w:lang w:val="es-ES"/>
              </w:rPr>
              <m:t>=1-c</m:t>
            </m:r>
          </m:oMath>
        </w:p>
        <w:p w14:paraId="41C813B6" w14:textId="5C905A43" w:rsidR="005B467D" w:rsidRPr="002D5EA8" w:rsidRDefault="005B467D" w:rsidP="002D5EA8">
          <w:pPr>
            <w:rPr>
              <w:rFonts w:asciiTheme="majorHAnsi" w:eastAsiaTheme="majorEastAsia" w:hAnsiTheme="majorHAnsi" w:cstheme="majorBid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 w:cstheme="majorBidi"/>
                  <w:lang w:val="es-ES"/>
                </w:rPr>
                <m:t>P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z</m:t>
                      </m:r>
                    </m:e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c</m:t>
                      </m:r>
                    </m:sub>
                  </m:sSub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≤</m:t>
                  </m:r>
                  <m:f>
                    <m:f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j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s-E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s-E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s-E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s-E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s-ES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Latin Modern Math" w:eastAsiaTheme="majorEastAsia" w:hAnsi="Latin Modern Math" w:cstheme="majorBidi"/>
                                          <w:i/>
                                          <w:lang w:val="es-E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eastAsiaTheme="majorEastAsia" w:hAnsi="Latin Modern Math" w:cstheme="majorBidi"/>
                                              <w:i/>
                                              <w:lang w:val="es-E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Latin Modern Math" w:eastAsiaTheme="majorEastAsia" w:hAnsi="Latin Modern Math" w:cstheme="majorBidi"/>
                                              <w:lang w:val="es-ES"/>
                                            </w:rPr>
                                            <m:t>x-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Latin Modern Math" w:eastAsiaTheme="majorEastAsia" w:hAnsi="Latin Modern Math" w:cstheme="majorBidi"/>
                                                  <w:i/>
                                                  <w:lang w:val="es-E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Latin Modern Math" w:eastAsiaTheme="majorEastAsia" w:hAnsi="Latin Modern Math" w:cstheme="majorBidi"/>
                                                  <w:lang w:val="es-E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Latin Modern Math" w:eastAsiaTheme="majorEastAsia" w:hAnsi="Latin Modern Math" w:cstheme="majorBidi"/>
                                          <w:lang w:val="es-E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den>
                          </m:f>
                        </m:e>
                      </m:rad>
                    </m:den>
                  </m:f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≤</m:t>
                  </m:r>
                  <m:sSub>
                    <m:sSub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z</m:t>
                      </m:r>
                    </m:e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Latin Modern Math" w:eastAsiaTheme="majorEastAsia" w:hAnsi="Latin Modern Math" w:cstheme="majorBidi"/>
                  <w:lang w:val="es-ES"/>
                </w:rPr>
                <m:t>=</m:t>
              </m:r>
              <m:r>
                <w:rPr>
                  <w:rFonts w:ascii="Latin Modern Math" w:eastAsiaTheme="majorEastAsia" w:hAnsi="Latin Modern Math" w:cstheme="majorBidi"/>
                  <w:lang w:val="es-ES"/>
                </w:rPr>
                <m:t>P</m:t>
              </m:r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z</m:t>
                      </m:r>
                    </m:e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c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eastAsiaTheme="majorEastAsia" w:hAnsi="Latin Modern Math" w:cstheme="majorBidi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Theme="majorEastAsia" w:hAnsi="Latin Modern Math" w:cstheme="majorBidi"/>
                                          <w:lang w:val="es-ES"/>
                                        </w:rPr>
                                        <m:t>x-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eastAsiaTheme="majorEastAsia" w:hAnsi="Latin Modern Math" w:cstheme="majorBidi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eastAsiaTheme="majorEastAsia" w:hAnsi="Latin Modern Math" w:cstheme="majorBidi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den>
                      </m:f>
                    </m:e>
                  </m:rad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≤</m:t>
                  </m:r>
                  <m:sSub>
                    <m:sSub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ajorEastAsia" w:hAnsi="Latin Modern Math" w:cstheme="majorBidi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j</m:t>
                      </m:r>
                    </m:sub>
                  </m:sSub>
                  <m:r>
                    <w:rPr>
                      <w:rFonts w:ascii="Latin Modern Math" w:eastAsiaTheme="majorEastAsia" w:hAnsi="Latin Modern Math" w:cstheme="majorBidi"/>
                      <w:lang w:val="es-ES"/>
                    </w:rPr>
                    <m:t>≤</m:t>
                  </m:r>
                  <m:sSub>
                    <m:sSubPr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z</m:t>
                      </m:r>
                    </m:e>
                    <m:sub>
                      <m:r>
                        <w:rPr>
                          <w:rFonts w:ascii="Latin Modern Math" w:eastAsiaTheme="majorEastAsia" w:hAnsi="Latin Modern Math" w:cstheme="majorBidi"/>
                          <w:lang w:val="es-ES"/>
                        </w:rPr>
                        <m:t>c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Latin Modern Math" w:eastAsiaTheme="majorEastAsia" w:hAnsi="Latin Modern Math" w:cstheme="majorBidi"/>
                          <w:i/>
                          <w:lang w:val="es-E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eastAsiaTheme="majorEastAsia" w:hAnsi="Latin Modern Math" w:cstheme="majorBidi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Theme="majorEastAsia" w:hAnsi="Latin Modern Math" w:cstheme="majorBidi"/>
                                          <w:lang w:val="es-ES"/>
                                        </w:rPr>
                                        <m:t>x-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eastAsiaTheme="majorEastAsia" w:hAnsi="Latin Modern Math" w:cstheme="majorBidi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eastAsiaTheme="majorEastAsia" w:hAnsi="Latin Modern Math" w:cstheme="majorBidi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den>
                      </m:f>
                    </m:e>
                  </m:rad>
                </m:e>
              </m:d>
            </m:oMath>
          </m:oMathPara>
        </w:p>
        <w:p w14:paraId="0C62A08D" w14:textId="0F069D0F" w:rsidR="002D5EA8" w:rsidRDefault="007575A2" w:rsidP="001B544B">
          <w:pPr>
            <w:rPr>
              <w:rFonts w:asciiTheme="majorHAnsi" w:eastAsiaTheme="majorEastAsia" w:hAnsiTheme="majorHAnsi" w:cstheme="majorBidi"/>
              <w:lang w:val="es-ES"/>
            </w:rPr>
          </w:pPr>
          <w:r>
            <w:rPr>
              <w:rFonts w:asciiTheme="majorHAnsi" w:eastAsiaTheme="majorEastAsia" w:hAnsiTheme="majorHAnsi" w:cstheme="majorBidi"/>
              <w:lang w:val="es-ES"/>
            </w:rPr>
            <w:t xml:space="preserve">C = </w:t>
          </w:r>
          <w:r w:rsidR="003D30F7">
            <w:rPr>
              <w:rFonts w:asciiTheme="majorHAnsi" w:eastAsiaTheme="majorEastAsia" w:hAnsiTheme="majorHAnsi" w:cstheme="majorBidi"/>
              <w:lang w:val="es-ES"/>
            </w:rPr>
            <w:t>probabilidad</w:t>
          </w:r>
          <w:r>
            <w:rPr>
              <w:rFonts w:asciiTheme="majorHAnsi" w:eastAsiaTheme="majorEastAsia" w:hAnsiTheme="majorHAnsi" w:cstheme="majorBidi"/>
              <w:lang w:val="es-ES"/>
            </w:rPr>
            <w:t xml:space="preserve"> de rechazar </w:t>
          </w:r>
          <m:oMath>
            <m:sSub>
              <m:sSubPr>
                <m:ctrlPr>
                  <w:rPr>
                    <w:rFonts w:ascii="Latin Modern Math" w:eastAsiaTheme="majorEastAsia" w:hAnsi="Latin Modern Math" w:cstheme="majorBidi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H</m:t>
                </m:r>
              </m:e>
              <m:sub>
                <m:r>
                  <w:rPr>
                    <w:rFonts w:ascii="Latin Modern Math" w:eastAsiaTheme="majorEastAsia" w:hAnsi="Latin Modern Math" w:cstheme="majorBidi"/>
                    <w:lang w:val="es-ES"/>
                  </w:rPr>
                  <m:t>0</m:t>
                </m:r>
              </m:sub>
            </m:sSub>
          </m:oMath>
          <w:r>
            <w:rPr>
              <w:rFonts w:asciiTheme="majorHAnsi" w:eastAsiaTheme="majorEastAsia" w:hAnsiTheme="majorHAnsi" w:cstheme="majorBidi"/>
              <w:lang w:val="es-ES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lang w:val="es-ES"/>
            </w:rPr>
            <w:t>si</w:t>
          </w:r>
          <w:proofErr w:type="spellEnd"/>
          <w:r>
            <w:rPr>
              <w:rFonts w:asciiTheme="majorHAnsi" w:eastAsiaTheme="majorEastAsia" w:hAnsiTheme="majorHAnsi" w:cstheme="majorBidi"/>
              <w:lang w:val="es-ES"/>
            </w:rPr>
            <w:t xml:space="preserve"> es verdadera</w:t>
          </w:r>
        </w:p>
        <w:p w14:paraId="723C2D29" w14:textId="26331891" w:rsidR="0017051D" w:rsidRPr="0017051D" w:rsidRDefault="0017051D" w:rsidP="001B544B">
          <w:pPr>
            <w:rPr>
              <w:rFonts w:asciiTheme="minorHAnsi" w:eastAsiaTheme="majorEastAsia" w:hAnsiTheme="minorHAnsi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/>
                  <w:lang w:val="es-ES"/>
                </w:rPr>
                <m:t>I</m:t>
              </m:r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eastAsiaTheme="majorEastAsia" w:hAnsi="Latin Modern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1-c</m:t>
                  </m:r>
                </m:sub>
              </m:sSub>
              <m:r>
                <w:rPr>
                  <w:rFonts w:ascii="Latin Modern Math" w:eastAsiaTheme="majorEastAsia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eastAsiaTheme="majorEastAsia" w:hAnsi="Latin Modern Math"/>
                  <w:lang w:val="es-ES"/>
                </w:rPr>
                <m:t>±</m:t>
              </m:r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eastAsiaTheme="majorEastAsia" w:hAnsi="Latin Modern Math"/>
                      <w:lang w:val="es-ES"/>
                    </w:rPr>
                    <m:t>z</m:t>
                  </m:r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eastAsiaTheme="majorEastAsia" w:hAnsi="Latin Modern Math"/>
                              <w:i/>
                              <w:lang w:val="es-ES"/>
                            </w:rPr>
                          </m:ctrlPr>
                        </m:radPr>
                        <m:deg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deg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eastAsiaTheme="majorEastAsia" w:hAnsi="Latin Modern Math" w:cstheme="majorBidi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Theme="majorEastAsia" w:hAnsi="Latin Modern Math" w:cstheme="majorBidi"/>
                                          <w:lang w:val="es-ES"/>
                                        </w:rPr>
                                        <m:t>x-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eastAsiaTheme="majorEastAsia" w:hAnsi="Latin Modern Math" w:cstheme="majorBidi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eastAsiaTheme="majorEastAsia" w:hAnsi="Latin Modern Math" w:cstheme="majorBidi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rad>
                    </m:den>
                  </m:f>
                </m:e>
              </m:d>
            </m:oMath>
          </m:oMathPara>
        </w:p>
        <w:p w14:paraId="2FEFC2BF" w14:textId="502B9795" w:rsidR="003D30F7" w:rsidRDefault="003D30F7" w:rsidP="003D30F7">
          <w:pPr>
            <w:pStyle w:val="Heading2"/>
            <w:rPr>
              <w:lang w:val="es-ES"/>
            </w:rPr>
          </w:pPr>
          <w:r>
            <w:rPr>
              <w:lang w:val="es-ES"/>
            </w:rPr>
            <w:t>Intervalo T</w:t>
          </w:r>
        </w:p>
        <w:p w14:paraId="7AA7135D" w14:textId="1B9EB6A6" w:rsidR="003D30F7" w:rsidRDefault="003D30F7" w:rsidP="003D30F7">
          <w:pPr>
            <w:rPr>
              <w:rFonts w:eastAsiaTheme="majorEastAsia"/>
              <w:lang w:val="es-ES"/>
            </w:rPr>
          </w:pPr>
          <w:r>
            <w:rPr>
              <w:rFonts w:eastAsiaTheme="majorEastAsia"/>
              <w:lang w:val="es-ES"/>
            </w:rPr>
            <w:t xml:space="preserve">Para cuando no conoces </w:t>
          </w:r>
          <m:oMath>
            <m:sSup>
              <m:sSupPr>
                <m:ctrlPr>
                  <w:rPr>
                    <w:rFonts w:ascii="Latin Modern Math" w:eastAsiaTheme="majorEastAsia" w:hAnsi="Latin Modern Math"/>
                    <w:i/>
                    <w:lang w:val="es-ES"/>
                  </w:rPr>
                </m:ctrlPr>
              </m:sSupPr>
              <m:e>
                <m:r>
                  <w:rPr>
                    <w:rFonts w:ascii="Latin Modern Math" w:eastAsiaTheme="majorEastAsia" w:hAnsi="Latin Modern Math"/>
                    <w:lang w:val="es-ES"/>
                  </w:rPr>
                  <m:t>σ</m:t>
                </m:r>
              </m:e>
              <m:sup>
                <m:r>
                  <w:rPr>
                    <w:rFonts w:ascii="Latin Modern Math" w:eastAsiaTheme="majorEastAsia" w:hAnsi="Latin Modern Math"/>
                    <w:lang w:val="es-ES"/>
                  </w:rPr>
                  <m:t>2</m:t>
                </m:r>
              </m:sup>
            </m:sSup>
          </m:oMath>
          <w:r>
            <w:rPr>
              <w:rFonts w:eastAsiaTheme="majorEastAsia"/>
              <w:lang w:val="es-ES"/>
            </w:rPr>
            <w:t>.</w:t>
          </w:r>
          <w:r w:rsidR="00583A5C">
            <w:rPr>
              <w:rFonts w:eastAsiaTheme="majorEastAsia"/>
              <w:lang w:val="es-ES"/>
            </w:rPr>
            <w:t xml:space="preserve"> Usas el estadístico t</w:t>
          </w:r>
        </w:p>
        <w:p w14:paraId="31C93564" w14:textId="151D7DE1" w:rsidR="00583A5C" w:rsidRPr="00D9401E" w:rsidRDefault="00D9401E" w:rsidP="003D30F7">
          <w:pPr>
            <w:rPr>
              <w:rFonts w:eastAsiaTheme="majorEastAsia"/>
              <w:lang w:val="es-ES"/>
            </w:rPr>
          </w:pPr>
          <m:oMathPara>
            <m:oMath>
              <m:sSup>
                <m:sSupPr>
                  <m:ctrlPr>
                    <w:rPr>
                      <w:rFonts w:ascii="Latin Modern Math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lang w:val="es-ES"/>
                    </w:rPr>
                    <m:t>S</m:t>
                  </m:r>
                </m:e>
                <m:sup>
                  <m:r>
                    <w:rPr>
                      <w:rFonts w:ascii="Latin Modern Math" w:hAnsi="Latin Modern Math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-2</m:t>
                  </m:r>
                </m:den>
              </m:f>
              <m:nary>
                <m:naryPr>
                  <m:chr m:val="∑"/>
                  <m:ctrlPr>
                    <w:rPr>
                      <w:rFonts w:ascii="Latin Modern Math" w:hAnsi="Latin Modern Math"/>
                      <w:lang w:val="es-ES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lang w:val="es-E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=1</m:t>
                  </m:r>
                </m:sub>
                <m:sup>
                  <m:r>
                    <w:rPr>
                      <w:rFonts w:ascii="Latin Modern Math" w:hAnsi="Latin Modern Math"/>
                      <w:lang w:val="es-E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lang w:val="es-E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s-ES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/>
                              <w:lang w:val="es-E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s-ES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̂</m:t>
                  </m:r>
                </m:e>
              </m:nary>
            </m:oMath>
          </m:oMathPara>
        </w:p>
        <w:p w14:paraId="7F070853" w14:textId="1157EA9E" w:rsidR="00D9401E" w:rsidRPr="00CA3E56" w:rsidRDefault="00D9401E" w:rsidP="003D30F7">
          <w:pPr>
            <w:rPr>
              <w:rFonts w:eastAsiaTheme="majorEastAsia"/>
              <w:lang w:val="es-ES"/>
            </w:rPr>
          </w:pPr>
          <m:oMathPara>
            <m:oMath>
              <m:r>
                <w:rPr>
                  <w:rFonts w:ascii="Latin Modern Math" w:eastAsiaTheme="majorEastAsia" w:hAnsi="Latin Modern Math"/>
                  <w:lang w:val="es-ES"/>
                </w:rPr>
                <m:t>I</m:t>
              </m:r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eastAsiaTheme="majorEastAsia" w:hAnsi="Latin Modern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1-c</m:t>
                  </m:r>
                </m:sub>
              </m:sSub>
              <m:r>
                <w:rPr>
                  <w:rFonts w:ascii="Latin Modern Math" w:eastAsiaTheme="majorEastAsia" w:hAnsi="Latin Modern Math"/>
                  <w:lang w:val="es-ES"/>
                </w:rPr>
                <m:t>=</m:t>
              </m:r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eastAsiaTheme="majorEastAsia" w:hAnsi="Latin Modern Math"/>
                  <w:lang w:val="es-ES"/>
                </w:rPr>
                <m:t>±</m:t>
              </m:r>
              <m:sSub>
                <m:sSub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eastAsiaTheme="majorEastAsia" w:hAnsi="Latin Modern Math"/>
                      <w:lang w:val="es-ES"/>
                    </w:rPr>
                    <m:t>t</m:t>
                  </m:r>
                </m:e>
                <m:sub>
                  <m:r>
                    <w:rPr>
                      <w:rFonts w:ascii="Latin Modern Math" w:eastAsiaTheme="majorEastAsia" w:hAnsi="Latin Modern Math"/>
                      <w:lang w:val="es-E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Latin Modern Math" w:eastAsiaTheme="majorEastAsia" w:hAnsi="Latin Modern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eastAsiaTheme="majorEastAsia" w:hAnsi="Latin Modern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eastAsiaTheme="majorEastAsia" w:hAnsi="Latin Modern Math"/>
                          <w:lang w:val="es-ES"/>
                        </w:rPr>
                        <m:t>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eastAsiaTheme="majorEastAsia" w:hAnsi="Latin Modern Math"/>
                              <w:i/>
                              <w:lang w:val="es-ES"/>
                            </w:rPr>
                          </m:ctrlPr>
                        </m:radPr>
                        <m:deg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lang w:val="es-ES"/>
                            </w:rPr>
                          </m:ctrlPr>
                        </m:deg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eastAsiaTheme="majorEastAsia" w:hAnsi="Latin Modern Math" w:cstheme="majorBidi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Theme="majorEastAsia" w:hAnsi="Latin Modern Math" w:cstheme="majorBidi"/>
                                          <w:lang w:val="es-ES"/>
                                        </w:rPr>
                                        <m:t>x-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eastAsiaTheme="majorEastAsia" w:hAnsi="Latin Modern Math" w:cstheme="majorBidi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eastAsiaTheme="majorEastAsia" w:hAnsi="Latin Modern Math" w:cstheme="majorBidi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rad>
                    </m:den>
                  </m:f>
                </m:e>
              </m:d>
            </m:oMath>
          </m:oMathPara>
        </w:p>
        <w:p w14:paraId="6203FDF7" w14:textId="5C2ECBB0" w:rsidR="00CA3E56" w:rsidRDefault="00CA3E56" w:rsidP="003D30F7">
          <w:pPr>
            <w:rPr>
              <w:rFonts w:eastAsiaTheme="majorEastAsia"/>
              <w:lang w:val="es-ES"/>
            </w:rPr>
          </w:pPr>
          <m:oMath>
            <m:sSub>
              <m:sSubPr>
                <m:ctrlPr>
                  <w:rPr>
                    <w:rFonts w:ascii="Latin Modern Math" w:eastAsiaTheme="majorEastAsia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eastAsiaTheme="majorEastAsia" w:hAnsi="Latin Modern Math"/>
                    <w:lang w:val="es-ES"/>
                  </w:rPr>
                  <m:t>t</m:t>
                </m:r>
              </m:e>
              <m:sub>
                <m:r>
                  <w:rPr>
                    <w:rFonts w:ascii="Latin Modern Math" w:eastAsiaTheme="majorEastAsia" w:hAnsi="Latin Modern Math"/>
                    <w:lang w:val="es-ES"/>
                  </w:rPr>
                  <m:t>c</m:t>
                </m:r>
              </m:sub>
            </m:sSub>
            <m:r>
              <w:rPr>
                <w:rFonts w:ascii="Latin Modern Math" w:eastAsiaTheme="majorEastAsia" w:hAnsi="Latin Modern Math"/>
                <w:lang w:val="es-ES"/>
              </w:rPr>
              <m:t>→</m:t>
            </m:r>
          </m:oMath>
          <w:r w:rsidR="00E3654B">
            <w:rPr>
              <w:rFonts w:eastAsiaTheme="majorEastAsia"/>
              <w:lang w:val="es-ES"/>
            </w:rPr>
            <w:t xml:space="preserve"> percentil de la </w:t>
          </w:r>
          <m:oMath>
            <m:sSub>
              <m:sSubPr>
                <m:ctrlPr>
                  <w:rPr>
                    <w:rFonts w:ascii="Latin Modern Math" w:eastAsiaTheme="majorEastAsia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eastAsiaTheme="majorEastAsia" w:hAnsi="Latin Modern Math"/>
                    <w:lang w:val="es-ES"/>
                  </w:rPr>
                  <m:t>t</m:t>
                </m:r>
              </m:e>
              <m:sub>
                <m:r>
                  <w:rPr>
                    <w:rFonts w:ascii="Latin Modern Math" w:eastAsiaTheme="majorEastAsia" w:hAnsi="Latin Modern Math"/>
                    <w:lang w:val="es-ES"/>
                  </w:rPr>
                  <m:t>n-2</m:t>
                </m:r>
              </m:sub>
            </m:sSub>
          </m:oMath>
          <w:r w:rsidR="00E3654B">
            <w:rPr>
              <w:rFonts w:eastAsiaTheme="majorEastAsia"/>
              <w:lang w:val="es-ES"/>
            </w:rPr>
            <w:t xml:space="preserve"> </w:t>
          </w:r>
        </w:p>
        <w:p w14:paraId="2DD88C51" w14:textId="56D2A90B" w:rsidR="00C63E01" w:rsidRDefault="00C63E01" w:rsidP="003D30F7">
          <w:pPr>
            <w:rPr>
              <w:rFonts w:eastAsiaTheme="majorEastAsia"/>
              <w:lang w:val="es-ES"/>
            </w:rPr>
          </w:pPr>
          <w:r>
            <w:rPr>
              <w:rFonts w:eastAsiaTheme="majorEastAsia"/>
              <w:lang w:val="es-ES"/>
            </w:rPr>
            <w:t>Bajo la hipótesis nula, x no explica y (beta es 0)</w:t>
          </w:r>
        </w:p>
        <w:p w14:paraId="639E4790" w14:textId="5509BC12" w:rsidR="00C63E01" w:rsidRDefault="00C63E01" w:rsidP="003D30F7">
          <w:pPr>
            <w:rPr>
              <w:rFonts w:eastAsiaTheme="majorEastAsia"/>
              <w:lang w:val="es-ES"/>
            </w:rPr>
          </w:pPr>
          <w:r>
            <w:rPr>
              <w:rFonts w:eastAsiaTheme="majorEastAsia"/>
              <w:lang w:val="es-ES"/>
            </w:rPr>
            <w:t>Bajo la alternativa, sí lo explica</w:t>
          </w:r>
        </w:p>
        <w:p w14:paraId="762ADC38" w14:textId="2BEE1892" w:rsidR="00C63E01" w:rsidRDefault="00C63E01" w:rsidP="003D30F7">
          <w:pPr>
            <w:rPr>
              <w:rFonts w:eastAsiaTheme="majorEastAsia"/>
              <w:lang w:val="es-ES"/>
            </w:rPr>
          </w:pPr>
          <w:r>
            <w:rPr>
              <w:rFonts w:eastAsiaTheme="majorEastAsia"/>
              <w:lang w:val="es-ES"/>
            </w:rPr>
            <w:t xml:space="preserve">Quisiera </w:t>
          </w:r>
          <w:r w:rsidR="00BF0755">
            <w:rPr>
              <w:rFonts w:eastAsiaTheme="majorEastAsia"/>
              <w:lang w:val="es-ES"/>
            </w:rPr>
            <w:t xml:space="preserve">rechazar </w:t>
          </w:r>
          <m:oMath>
            <m:sSub>
              <m:sSubPr>
                <m:ctrlPr>
                  <w:rPr>
                    <w:rFonts w:ascii="Latin Modern Math" w:eastAsiaTheme="majorEastAsia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eastAsiaTheme="majorEastAsia" w:hAnsi="Latin Modern Math"/>
                    <w:lang w:val="es-ES"/>
                  </w:rPr>
                  <m:t>H</m:t>
                </m:r>
              </m:e>
              <m:sub>
                <m:r>
                  <w:rPr>
                    <w:rFonts w:ascii="Latin Modern Math" w:eastAsiaTheme="majorEastAsia" w:hAnsi="Latin Modern Math"/>
                    <w:lang w:val="es-ES"/>
                  </w:rPr>
                  <m:t>0</m:t>
                </m:r>
              </m:sub>
            </m:sSub>
            <m:r>
              <w:rPr>
                <w:rFonts w:ascii="Latin Modern Math" w:eastAsiaTheme="majorEastAsia" w:hAnsi="Latin Modern Math"/>
                <w:lang w:val="es-ES"/>
              </w:rPr>
              <m:t>→</m:t>
            </m:r>
          </m:oMath>
          <w:r w:rsidR="00BF0755">
            <w:rPr>
              <w:rFonts w:eastAsiaTheme="majorEastAsia"/>
              <w:lang w:val="es-ES"/>
            </w:rPr>
            <w:t xml:space="preserve"> el estadístico tiene que </w:t>
          </w:r>
          <w:r w:rsidR="005A0F69">
            <w:rPr>
              <w:rFonts w:eastAsiaTheme="majorEastAsia"/>
              <w:lang w:val="es-ES"/>
            </w:rPr>
            <w:t>dar un p-valor bajo (tiene que ser poco probable, dados</w:t>
          </w:r>
          <w:r w:rsidR="00BF0755">
            <w:rPr>
              <w:rFonts w:eastAsiaTheme="majorEastAsia"/>
              <w:lang w:val="es-ES"/>
            </w:rPr>
            <w:t xml:space="preserve"> </w:t>
          </w:r>
          <w:r w:rsidR="005A0F69">
            <w:rPr>
              <w:rFonts w:eastAsiaTheme="majorEastAsia"/>
              <w:lang w:val="es-ES"/>
            </w:rPr>
            <w:t>los datos insertados en el estadístico, que la hipótesis nula sea verdadera)</w:t>
          </w:r>
        </w:p>
        <w:p w14:paraId="4784C7C9" w14:textId="77777777" w:rsidR="005A0F69" w:rsidRPr="003D30F7" w:rsidRDefault="005A0F69" w:rsidP="003D30F7">
          <w:pPr>
            <w:rPr>
              <w:rFonts w:eastAsiaTheme="majorEastAsia"/>
              <w:lang w:val="es-ES"/>
            </w:rPr>
          </w:pPr>
        </w:p>
        <w:p w14:paraId="69F3A1F1" w14:textId="5F0CFC9D" w:rsidR="00F551A4" w:rsidRPr="00AB3A8C" w:rsidRDefault="00AB3A8C" w:rsidP="00AB3A8C">
          <w:pPr>
            <w:pStyle w:val="Heading1"/>
            <w:rPr>
              <w:rFonts w:asciiTheme="minorHAnsi" w:hAnsiTheme="minorHAnsi"/>
              <w:szCs w:val="28"/>
              <w:lang w:val="es-ES"/>
            </w:rPr>
          </w:pPr>
          <w:bookmarkStart w:id="52" w:name="_Toc145955904"/>
          <w:r>
            <w:rPr>
              <w:rFonts w:asciiTheme="minorHAnsi" w:hAnsiTheme="minorHAnsi"/>
              <w:szCs w:val="28"/>
              <w:lang w:val="es-ES"/>
            </w:rPr>
            <w:t>Forma matricial</w:t>
          </w:r>
        </w:p>
      </w:sdtContent>
    </w:sdt>
    <w:bookmarkEnd w:id="52" w:displacedByCustomXml="prev"/>
    <w:p w14:paraId="7DE5EB32" w14:textId="37D33CFC" w:rsidR="00C93377" w:rsidRDefault="00B06742" w:rsidP="00CC466C">
      <w:pPr>
        <w:rPr>
          <w:rFonts w:eastAsia="MS Mincho"/>
          <w:lang w:val="es-ES"/>
        </w:rPr>
      </w:pPr>
      <w:r>
        <w:rPr>
          <w:rFonts w:eastAsia="MS Mincho"/>
          <w:lang w:val="es-ES"/>
        </w:rPr>
        <w:t xml:space="preserve">En el modelo de k-variables, </w:t>
      </w:r>
      <w:r w:rsidR="00C159FE">
        <w:rPr>
          <w:rFonts w:eastAsia="MS Mincho"/>
          <w:lang w:val="es-ES"/>
        </w:rPr>
        <w:t>los valores poblacionales tienen la forma</w:t>
      </w:r>
      <w:r w:rsidR="001E74E1">
        <w:rPr>
          <w:rFonts w:eastAsia="MS Mincho"/>
          <w:lang w:val="es-ES"/>
        </w:rPr>
        <w:t>,</w:t>
      </w:r>
    </w:p>
    <w:p w14:paraId="3048AD97" w14:textId="4FCD4225" w:rsidR="00C159FE" w:rsidRPr="001E74E1" w:rsidRDefault="00C159FE" w:rsidP="00CC466C">
      <w:pPr>
        <w:rPr>
          <w:rFonts w:eastAsia="MS Mincho"/>
          <w:lang w:val="es-ES"/>
        </w:rPr>
      </w:pPr>
      <m:oMathPara>
        <m:oMath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y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i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=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β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0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β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x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i1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β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sSub>
                <m:sSub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</m:t>
                  </m:r>
                </m:sub>
              </m:sSub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2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+…+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β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k</m:t>
              </m:r>
            </m:sub>
          </m:sSub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x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ik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u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i</m:t>
              </m:r>
            </m:sub>
          </m:sSub>
        </m:oMath>
      </m:oMathPara>
    </w:p>
    <w:p w14:paraId="0A71A96F" w14:textId="30C1C05F" w:rsidR="001E74E1" w:rsidRDefault="001E74E1" w:rsidP="00CC466C">
      <w:pPr>
        <w:rPr>
          <w:rFonts w:eastAsia="MS Mincho"/>
          <w:lang w:val="es-ES"/>
        </w:rPr>
      </w:pPr>
      <w:r>
        <w:rPr>
          <w:rFonts w:eastAsia="MS Mincho"/>
          <w:lang w:val="es-ES"/>
        </w:rPr>
        <w:t>Extendiendo a cada observación se puede presentar como matriz</w:t>
      </w:r>
    </w:p>
    <w:p w14:paraId="6A7C5B13" w14:textId="3FBED1ED" w:rsidR="00580797" w:rsidRPr="00383242" w:rsidRDefault="00580797" w:rsidP="00CC466C">
      <w:pPr>
        <w:rPr>
          <w:rFonts w:eastAsia="MS Mincho"/>
          <w:lang w:val="es-ES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lang w:val="es-ES"/>
                    </w:rPr>
                  </m:ctrlPr>
                </m:mPr>
                <m:mr>
                  <m:e/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⋯</m:t>
                    </m:r>
                  </m:e>
                  <m:e/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⋮</m:t>
                    </m:r>
                  </m:e>
                </m:mr>
                <m:mr>
                  <m:e/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⋯</m:t>
                    </m:r>
                  </m:e>
                  <m:e/>
                </m:mr>
              </m:m>
            </m:e>
          </m:d>
        </m:oMath>
      </m:oMathPara>
    </w:p>
    <w:p w14:paraId="13D183A2" w14:textId="1AA5446C" w:rsidR="00383242" w:rsidRDefault="00383242" w:rsidP="00CC466C">
      <w:pPr>
        <w:rPr>
          <w:rFonts w:eastAsia="MS Mincho"/>
          <w:lang w:val="es-ES"/>
        </w:rPr>
      </w:pPr>
      <w:r>
        <w:rPr>
          <w:rFonts w:eastAsia="MS Mincho"/>
          <w:lang w:val="es-ES"/>
        </w:rPr>
        <w:t>Modelo estimado:</w:t>
      </w:r>
    </w:p>
    <w:p w14:paraId="7940856C" w14:textId="297639D5" w:rsidR="00383242" w:rsidRPr="00C50935" w:rsidRDefault="00C50935" w:rsidP="00CC466C">
      <w:pPr>
        <w:rPr>
          <w:rFonts w:eastAsia="MS Mincho"/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Latin Modern Math" w:eastAsia="MS Mincho" w:hAnsi="Latin Modern Math"/>
              <w:lang w:val="es-ES"/>
            </w:rPr>
            <m:t>y=</m:t>
          </m:r>
          <m:r>
            <m:rPr>
              <m:sty m:val="bi"/>
            </m:rPr>
            <w:rPr>
              <w:rFonts w:ascii="Latin Modern Math" w:eastAsia="MS Mincho" w:hAnsi="Latin Modern Math"/>
              <w:lang w:val="es-ES"/>
            </w:rPr>
            <m:t>X</m:t>
          </m:r>
          <m:acc>
            <m:accPr>
              <m:ctrlPr>
                <w:rPr>
                  <w:rFonts w:ascii="Latin Modern Math" w:eastAsia="MS Mincho" w:hAnsi="Latin Modern Math"/>
                  <w:b/>
                  <w:bCs/>
                  <w:i/>
                  <w:lang w:val="es-ES"/>
                </w:rPr>
              </m:ctrlPr>
            </m:accPr>
            <m:e>
              <m:r>
                <m:rPr>
                  <m:sty m:val="bi"/>
                </m:rPr>
                <w:rPr>
                  <w:rFonts w:ascii="Latin Modern Math" w:eastAsia="MS Mincho" w:hAnsi="Latin Modern Math"/>
                  <w:lang w:val="es-ES"/>
                </w:rPr>
                <m:t>β</m:t>
              </m:r>
            </m:e>
          </m:acc>
          <m:r>
            <m:rPr>
              <m:sty m:val="bi"/>
            </m:rPr>
            <w:rPr>
              <w:rFonts w:ascii="Latin Modern Math" w:eastAsia="MS Mincho" w:hAnsi="Latin Modern Math"/>
              <w:lang w:val="es-ES"/>
            </w:rPr>
            <m:t>+</m:t>
          </m:r>
          <m:acc>
            <m:accPr>
              <m:ctrlPr>
                <w:rPr>
                  <w:rFonts w:ascii="Latin Modern Math" w:eastAsia="MS Mincho" w:hAnsi="Latin Modern Math"/>
                  <w:b/>
                  <w:bCs/>
                  <w:i/>
                  <w:lang w:val="es-ES"/>
                </w:rPr>
              </m:ctrlPr>
            </m:accPr>
            <m:e>
              <m:r>
                <m:rPr>
                  <m:sty m:val="bi"/>
                </m:rPr>
                <w:rPr>
                  <w:rFonts w:ascii="Latin Modern Math" w:eastAsia="MS Mincho" w:hAnsi="Latin Modern Math"/>
                  <w:lang w:val="es-ES"/>
                </w:rPr>
                <m:t>u</m:t>
              </m:r>
            </m:e>
          </m:acc>
        </m:oMath>
      </m:oMathPara>
    </w:p>
    <w:p w14:paraId="563CA05E" w14:textId="3BEA9921" w:rsidR="00C50935" w:rsidRPr="00383242" w:rsidRDefault="00C50935" w:rsidP="00CC466C">
      <w:pPr>
        <w:rPr>
          <w:rFonts w:ascii="Latin Modern Math" w:eastAsia="MS Mincho" w:hAnsi="Latin Modern Math"/>
          <w:i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⋮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Cambria Math" w:hAnsi="Latin Modern Math" w:cs="Cambria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Cambria Math" w:hAnsi="Latin Modern Math" w:cs="Cambria Math"/>
                              <w:lang w:val="es-E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Latin Modern Math" w:eastAsia="MS Mincho" w:hAnsi="Latin Modern Math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21</m:t>
                      </m:r>
                    </m:sub>
                  </m:sSub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⋮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n1</m:t>
                      </m:r>
                    </m:sub>
                  </m:sSub>
                </m:e>
              </m:eqArr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</m:t>
                      </m:r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⋮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n</m:t>
                      </m:r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2</m:t>
                      </m:r>
                    </m:sub>
                  </m:sSub>
                </m:e>
              </m:eqArr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…</m:t>
                  </m:r>
                </m:e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…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⋱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…</m:t>
                  </m:r>
                </m:e>
              </m:eqArr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</m:t>
                      </m:r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k</m:t>
                      </m:r>
                    </m:sub>
                  </m:sSub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⋮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n</m:t>
                      </m:r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k</m:t>
                      </m:r>
                    </m:sub>
                  </m:sSub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e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⋮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Latin Modern Math" w:eastAsia="MS Mincho" w:hAnsi="Latin Modern Math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⋮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020F6896" w14:textId="3D99EA5C" w:rsidR="002628AB" w:rsidRDefault="002628AB" w:rsidP="00CC466C">
      <w:pPr>
        <w:rPr>
          <w:rFonts w:eastAsia="MS Mincho"/>
          <w:lang w:val="es-ES"/>
        </w:rPr>
      </w:pPr>
      <w:r>
        <w:rPr>
          <w:rFonts w:eastAsia="MS Mincho"/>
          <w:lang w:val="es-ES"/>
        </w:rPr>
        <w:t>En forma matricial</w:t>
      </w:r>
      <w:r w:rsidR="006C6B72">
        <w:rPr>
          <w:rFonts w:eastAsia="MS Mincho"/>
          <w:lang w:val="es-ES"/>
        </w:rPr>
        <w:t>,</w:t>
      </w:r>
    </w:p>
    <w:p w14:paraId="112B1D0C" w14:textId="41F54FFD" w:rsidR="00BE3978" w:rsidRPr="006C6B72" w:rsidRDefault="00BE3978" w:rsidP="00CC466C">
      <w:pPr>
        <w:rPr>
          <w:rFonts w:eastAsia="MS Mincho"/>
          <w:lang w:val="es-ES"/>
        </w:rPr>
      </w:pPr>
      <m:oMathPara>
        <m:oMath>
          <m:sSup>
            <m:sSup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p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u</m:t>
                  </m:r>
                </m:e>
              </m:acc>
            </m:e>
            <m:sup>
              <m:r>
                <w:rPr>
                  <w:rFonts w:ascii="Latin Modern Math" w:eastAsia="MS Mincho" w:hAnsi="Latin Modern Math"/>
                  <w:lang w:val="es-ES"/>
                </w:rPr>
                <m:t>T</m:t>
              </m:r>
            </m:sup>
          </m:sSup>
          <m:acc>
            <m:acc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accPr>
            <m:e>
              <m:r>
                <w:rPr>
                  <w:rFonts w:ascii="Latin Modern Math" w:eastAsia="MS Mincho" w:hAnsi="Latin Modern Math"/>
                  <w:lang w:val="es-ES"/>
                </w:rPr>
                <m:t>u</m:t>
              </m:r>
            </m:e>
          </m:acc>
          <m:r>
            <w:rPr>
              <w:rFonts w:ascii="Latin Modern Math" w:eastAsia="MS Mincho" w:hAnsi="Latin Modern Math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eastAsia="MS Mincho" w:hAnsi="Latin Modern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b>
              </m:sSub>
              <m:r>
                <w:rPr>
                  <w:rFonts w:ascii="Latin Modern Math" w:eastAsia="MS Mincho" w:hAnsi="Latin Modern Math"/>
                  <w:lang w:val="es-ES"/>
                </w:rPr>
                <m:t>…</m:t>
              </m:r>
              <m:sSub>
                <m:sSub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b>
              </m:sSub>
            </m:e>
          </m:d>
          <m:r>
            <w:rPr>
              <w:rFonts w:ascii="Latin Modern Math" w:eastAsia="MS Mincho" w:hAnsi="Latin Modern Math"/>
              <w:lang w:val="es-ES"/>
            </w:rPr>
            <m:t> </m:t>
          </m:r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⋮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Cambria Math" w:hAnsi="Latin Modern Math" w:cs="Cambria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Cambria Math" w:hAnsi="Latin Modern Math" w:cs="Cambria Math"/>
                              <w:lang w:val="es-E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Latin Modern Math" w:eastAsia="MS Mincho" w:hAnsi="Latin Modern Math"/>
              <w:lang w:val="es-ES"/>
            </w:rPr>
            <m:t>=</m:t>
          </m:r>
          <m:nary>
            <m:naryPr>
              <m:chr m:val="∑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naryPr>
            <m:sub>
              <m:r>
                <w:rPr>
                  <w:rFonts w:ascii="Latin Modern Math" w:eastAsia="MS Mincho" w:hAnsi="Latin Modern Math"/>
                  <w:lang w:val="es-ES"/>
                </w:rPr>
                <m:t>i=1</m:t>
              </m:r>
            </m:sub>
            <m:sup>
              <m:r>
                <w:rPr>
                  <w:rFonts w:ascii="Latin Modern Math" w:eastAsia="MS Mincho" w:hAnsi="Latin Modern Math"/>
                  <w:lang w:val="es-ES"/>
                </w:rPr>
                <m:t>n</m:t>
              </m:r>
            </m:sup>
            <m:e>
              <m:sSubSup>
                <m:sSub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bSup>
            </m:e>
          </m:nary>
          <m:r>
            <w:rPr>
              <w:rFonts w:ascii="Latin Modern Math" w:eastAsia="MS Mincho" w:hAnsi="Latin Modern Math"/>
              <w:lang w:val="es-ES"/>
            </w:rPr>
            <m:t xml:space="preserve"> </m:t>
          </m:r>
        </m:oMath>
      </m:oMathPara>
    </w:p>
    <w:p w14:paraId="65F96DEC" w14:textId="65D00FA3" w:rsidR="006C6B72" w:rsidRDefault="006C6B72" w:rsidP="00CC466C">
      <w:pPr>
        <w:rPr>
          <w:rFonts w:eastAsia="MS Mincho"/>
          <w:lang w:val="es-ES"/>
        </w:rPr>
      </w:pPr>
      <w:r>
        <w:rPr>
          <w:rFonts w:eastAsia="MS Mincho"/>
          <w:lang w:val="es-ES"/>
        </w:rPr>
        <w:t>Y también,</w:t>
      </w:r>
    </w:p>
    <w:p w14:paraId="0FF72654" w14:textId="12847EDC" w:rsidR="006C6B72" w:rsidRPr="00545600" w:rsidRDefault="006C6B72" w:rsidP="00CC466C">
      <w:pPr>
        <w:rPr>
          <w:rFonts w:ascii="Latin Modern Math" w:eastAsia="MS Mincho" w:hAnsi="Latin Modern Math"/>
          <w:i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⋮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Cambria Math" w:hAnsi="Latin Modern Math" w:cs="Cambria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Cambria Math" w:hAnsi="Latin Modern Math" w:cs="Cambria Math"/>
                              <w:lang w:val="es-E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Latin Modern Math" w:eastAsia="MS Mincho" w:hAnsi="Latin Modern Math"/>
              <w:lang w:val="es-ES"/>
            </w:rPr>
            <m:t>-</m:t>
          </m:r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21</m:t>
                      </m:r>
                    </m:sub>
                  </m:sSub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⋮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n1</m:t>
                      </m:r>
                    </m:sub>
                  </m:sSub>
                </m:e>
              </m:eqArr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22</m:t>
                      </m:r>
                    </m:sub>
                  </m:sSub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⋮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n2</m:t>
                      </m:r>
                    </m:sub>
                  </m:sSub>
                </m:e>
              </m:eqArr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…</m:t>
                  </m:r>
                </m:e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…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⋱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…</m:t>
                  </m:r>
                </m:e>
              </m:eqArr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2k</m:t>
                      </m:r>
                    </m:sub>
                  </m:sSub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⋮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nk</m:t>
                      </m:r>
                    </m:sub>
                  </m:sSub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e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⋮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Latin Modern Math" w:eastAsia="MS Mincho" w:hAnsi="Latin Modern Math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⋮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CAC5B98" w14:textId="22C57DD4" w:rsidR="006C6B72" w:rsidRPr="006C6B72" w:rsidRDefault="00545600" w:rsidP="00CC466C">
      <w:pPr>
        <w:rPr>
          <w:rFonts w:eastAsia="MS Mincho"/>
          <w:lang w:val="es-ES"/>
        </w:rPr>
      </w:pPr>
      <w:r>
        <w:rPr>
          <w:rFonts w:eastAsia="MS Mincho"/>
          <w:lang w:val="es-ES"/>
        </w:rPr>
        <w:tab/>
      </w:r>
      <w:r>
        <w:rPr>
          <w:rFonts w:eastAsia="MS Mincho"/>
          <w:lang w:val="es-ES"/>
        </w:rPr>
        <w:tab/>
      </w:r>
      <w:r>
        <w:rPr>
          <w:rFonts w:eastAsia="MS Mincho"/>
          <w:lang w:val="es-ES"/>
        </w:rPr>
        <w:tab/>
      </w:r>
      <w:r>
        <w:rPr>
          <w:rFonts w:eastAsia="MS Mincho"/>
          <w:lang w:val="es-ES"/>
        </w:rPr>
        <w:tab/>
        <w:t xml:space="preserve">N x 1.           N x K           </w:t>
      </w:r>
      <w:proofErr w:type="spellStart"/>
      <w:r w:rsidR="00203500">
        <w:rPr>
          <w:rFonts w:eastAsia="MS Mincho"/>
          <w:lang w:val="es-ES"/>
        </w:rPr>
        <w:t>K</w:t>
      </w:r>
      <w:proofErr w:type="spellEnd"/>
      <w:r>
        <w:rPr>
          <w:rFonts w:eastAsia="MS Mincho"/>
          <w:lang w:val="es-ES"/>
        </w:rPr>
        <w:t xml:space="preserve"> x 1.    N x 1</w:t>
      </w:r>
    </w:p>
    <w:p w14:paraId="590FC19F" w14:textId="3A361DDF" w:rsidR="006C6B72" w:rsidRDefault="006C6B72" w:rsidP="00CC466C">
      <w:pPr>
        <w:rPr>
          <w:rFonts w:eastAsia="MS Mincho"/>
          <w:lang w:val="es-ES"/>
        </w:rPr>
      </w:pPr>
      <w:r>
        <w:rPr>
          <w:rFonts w:eastAsia="MS Mincho"/>
          <w:lang w:val="es-ES"/>
        </w:rPr>
        <w:t>El MCO es la suma de los residuos cuadrados</w:t>
      </w:r>
    </w:p>
    <w:p w14:paraId="11C4D78B" w14:textId="5C28E109" w:rsidR="0051420E" w:rsidRPr="00730D51" w:rsidRDefault="00852611" w:rsidP="00CC466C">
      <w:pPr>
        <w:rPr>
          <w:rFonts w:asciiTheme="minorHAnsi" w:eastAsia="MS Mincho" w:hAnsiTheme="minorHAnsi"/>
          <w:lang w:val="es-ES"/>
        </w:rPr>
      </w:pPr>
      <m:oMathPara>
        <m:oMath>
          <m:func>
            <m:func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="MS Mincho" w:hAnsi="Latin Modern Math"/>
                      <w:lang w:val="es-ES"/>
                    </w:rPr>
                    <m:t>min</m:t>
                  </m:r>
                  <m:ctrlPr>
                    <w:rPr>
                      <w:rFonts w:ascii="Latin Modern Math" w:eastAsia="MS Mincho" w:hAnsi="Latin Modern Math"/>
                      <w:lang w:val="es-ES"/>
                    </w:rPr>
                  </m:ctrlPr>
                </m:e>
                <m:lim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β</m:t>
                      </m:r>
                    </m:e>
                  </m:acc>
                  <m:ctrlPr>
                    <w:rPr>
                      <w:rFonts w:ascii="Latin Modern Math" w:eastAsia="MS Mincho" w:hAnsi="Latin Modern Math"/>
                      <w:lang w:val="es-ES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u</m:t>
                  </m:r>
                </m:e>
              </m:acc>
            </m:e>
          </m:func>
          <m:r>
            <w:rPr>
              <w:rFonts w:ascii="Latin Modern Math" w:eastAsia="MS Mincho" w:hAnsi="Latin Modern Math"/>
              <w:lang w:val="es-ES"/>
            </w:rPr>
            <m:t> =</m:t>
          </m:r>
          <m:func>
            <m:func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="MS Mincho" w:hAnsi="Latin Modern Math"/>
                      <w:lang w:val="es-ES"/>
                    </w:rPr>
                    <m:t>min</m:t>
                  </m:r>
                  <m:ctrlPr>
                    <w:rPr>
                      <w:rFonts w:ascii="Latin Modern Math" w:eastAsia="MS Mincho" w:hAnsi="Latin Modern Math"/>
                      <w:lang w:val="es-ES"/>
                    </w:rPr>
                  </m:ctrlPr>
                </m:e>
                <m:lim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β</m:t>
                      </m:r>
                    </m:e>
                  </m:acc>
                  <m:ctrlPr>
                    <w:rPr>
                      <w:rFonts w:ascii="Latin Modern Math" w:eastAsia="MS Mincho" w:hAnsi="Latin Modern Math"/>
                      <w:lang w:val="es-ES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y-X</m:t>
                      </m:r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b/>
                              <w:bCs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y-X</m:t>
                  </m:r>
                  <m:acc>
                    <m:acc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β</m:t>
                      </m:r>
                    </m:e>
                  </m:acc>
                </m:e>
              </m:d>
            </m:e>
          </m:func>
        </m:oMath>
      </m:oMathPara>
    </w:p>
    <w:p w14:paraId="5FEBEFFC" w14:textId="05E1C744" w:rsidR="00730D51" w:rsidRPr="00085664" w:rsidRDefault="00730D51" w:rsidP="00CC466C">
      <w:pPr>
        <w:rPr>
          <w:rFonts w:eastAsia="MS Mincho"/>
          <w:lang w:val="es-ES"/>
        </w:rPr>
      </w:pPr>
      <m:oMathPara>
        <m:oMath>
          <m:r>
            <w:rPr>
              <w:rFonts w:ascii="Latin Modern Math" w:eastAsia="MS Mincho" w:hAnsi="Latin Modern Math"/>
              <w:lang w:val="es-ES"/>
            </w:rPr>
            <m:t>=</m:t>
          </m:r>
          <m:func>
            <m:func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="MS Mincho" w:hAnsi="Latin Modern Math"/>
                      <w:lang w:val="es-ES"/>
                    </w:rPr>
                    <m:t>min</m:t>
                  </m:r>
                  <m:ctrlPr>
                    <w:rPr>
                      <w:rFonts w:ascii="Latin Modern Math" w:eastAsia="MS Mincho" w:hAnsi="Latin Modern Math"/>
                      <w:lang w:val="es-ES"/>
                    </w:rPr>
                  </m:ctrlPr>
                </m:e>
                <m:lim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β</m:t>
                      </m:r>
                    </m:e>
                  </m:acc>
                  <m:ctrlPr>
                    <w:rPr>
                      <w:rFonts w:ascii="Latin Modern Math" w:eastAsia="MS Mincho" w:hAnsi="Latin Modern Math"/>
                      <w:lang w:val="es-E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y</m:t>
                      </m:r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b/>
                              <w:bCs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y-</m:t>
                  </m:r>
                  <w:bookmarkStart w:id="53" w:name="OLE_LINK16"/>
                  <w:bookmarkStart w:id="54" w:name="OLE_LINK17"/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X</m:t>
                  </m:r>
                  <m:acc>
                    <m:acc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β</m:t>
                      </m:r>
                    </m:e>
                  </m:acc>
                  <w:bookmarkEnd w:id="53"/>
                  <w:bookmarkEnd w:id="54"/>
                </m:e>
              </m:d>
            </m:e>
          </m:func>
          <m:r>
            <w:rPr>
              <w:rFonts w:ascii="Latin Modern Math" w:eastAsia="MS Mincho" w:hAnsi="Latin Modern Math"/>
              <w:lang w:val="es-ES"/>
            </w:rPr>
            <m:t> </m:t>
          </m:r>
        </m:oMath>
      </m:oMathPara>
    </w:p>
    <w:p w14:paraId="45BEB0FA" w14:textId="261D5872" w:rsidR="00085664" w:rsidRPr="00591F33" w:rsidRDefault="00085664" w:rsidP="00CC466C">
      <w:pPr>
        <w:rPr>
          <w:rFonts w:eastAsia="MS Mincho"/>
          <w:lang w:val="es-ES"/>
        </w:rPr>
      </w:pPr>
      <m:oMathPara>
        <m:oMath>
          <m:r>
            <w:rPr>
              <w:rFonts w:ascii="Latin Modern Math" w:eastAsia="MS Mincho" w:hAnsi="Latin Modern Math"/>
              <w:lang w:val="es-ES"/>
            </w:rPr>
            <m:t>=</m:t>
          </m:r>
          <m:func>
            <m:func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="MS Mincho" w:hAnsi="Latin Modern Math"/>
                      <w:lang w:val="es-ES"/>
                    </w:rPr>
                    <m:t>min</m:t>
                  </m:r>
                  <m:ctrlPr>
                    <w:rPr>
                      <w:rFonts w:ascii="Latin Modern Math" w:eastAsia="MS Mincho" w:hAnsi="Latin Modern Math"/>
                      <w:lang w:val="es-ES"/>
                    </w:rPr>
                  </m:ctrlPr>
                </m:e>
                <m:lim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β</m:t>
                      </m:r>
                    </m:e>
                  </m:acc>
                  <m:ctrlPr>
                    <w:rPr>
                      <w:rFonts w:ascii="Latin Modern Math" w:eastAsia="MS Mincho" w:hAnsi="Latin Modern Math"/>
                      <w:lang w:val="es-E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y</m:t>
                      </m:r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b/>
                              <w:bCs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y</m:t>
                      </m:r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X</m:t>
                  </m:r>
                  <m:acc>
                    <m:acc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β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b/>
                              <w:bCs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X</m:t>
                  </m:r>
                  <m:acc>
                    <m:acc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β</m:t>
                      </m:r>
                    </m:e>
                  </m:acc>
                </m:e>
              </m:d>
            </m:e>
          </m:func>
          <m:r>
            <w:rPr>
              <w:rFonts w:ascii="Latin Modern Math" w:eastAsia="MS Mincho" w:hAnsi="Latin Modern Math"/>
              <w:lang w:val="es-ES"/>
            </w:rPr>
            <m:t> </m:t>
          </m:r>
        </m:oMath>
      </m:oMathPara>
    </w:p>
    <w:p w14:paraId="4ABCFFBD" w14:textId="4F712334" w:rsidR="00B96D45" w:rsidRDefault="00591F33" w:rsidP="00CC466C">
      <w:pPr>
        <w:rPr>
          <w:rFonts w:eastAsia="MS Mincho"/>
          <w:lang w:val="es-ES"/>
        </w:rPr>
      </w:pPr>
      <m:oMath>
        <m:sSup>
          <m:sSupPr>
            <m:ctrlPr>
              <w:rPr>
                <w:rFonts w:ascii="Latin Modern Math" w:eastAsia="MS Mincho" w:hAnsi="Latin Modern Math"/>
                <w:b/>
                <w:bCs/>
                <w:i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Latin Modern Math" w:eastAsia="MS Mincho" w:hAnsi="Latin Modern Math"/>
                <w:lang w:val="es-ES"/>
              </w:rPr>
              <m:t>y</m:t>
            </m:r>
          </m:e>
          <m:sup>
            <m:r>
              <w:rPr>
                <w:rFonts w:ascii="Latin Modern Math" w:eastAsia="MS Mincho" w:hAnsi="Latin Modern Math"/>
                <w:lang w:val="es-ES"/>
              </w:rPr>
              <m:t>T</m:t>
            </m:r>
          </m:sup>
        </m:sSup>
        <m:r>
          <m:rPr>
            <m:sty m:val="bi"/>
          </m:rPr>
          <w:rPr>
            <w:rFonts w:ascii="Latin Modern Math" w:eastAsia="MS Mincho" w:hAnsi="Latin Modern Math"/>
            <w:lang w:val="es-ES"/>
          </w:rPr>
          <m:t>X</m:t>
        </m:r>
        <m:acc>
          <m:accPr>
            <m:ctrlPr>
              <w:rPr>
                <w:rFonts w:ascii="Latin Modern Math" w:eastAsia="MS Mincho" w:hAnsi="Latin Modern Math"/>
                <w:b/>
                <w:bCs/>
                <w:i/>
                <w:lang w:val="es-ES"/>
              </w:rPr>
            </m:ctrlPr>
          </m:accPr>
          <m:e>
            <m:r>
              <m:rPr>
                <m:sty m:val="bi"/>
              </m:rPr>
              <w:rPr>
                <w:rFonts w:ascii="Latin Modern Math" w:eastAsia="MS Mincho" w:hAnsi="Latin Modern Math"/>
                <w:lang w:val="es-ES"/>
              </w:rPr>
              <m:t>β</m:t>
            </m:r>
          </m:e>
        </m:acc>
        <m:r>
          <m:rPr>
            <m:sty m:val="bi"/>
          </m:rPr>
          <w:rPr>
            <w:rFonts w:ascii="Latin Modern Math" w:eastAsia="MS Mincho" w:hAnsi="Latin Modern Math"/>
            <w:lang w:val="es-ES"/>
          </w:rPr>
          <m:t>=</m:t>
        </m:r>
      </m:oMath>
      <w:r w:rsidR="00B96D45">
        <w:rPr>
          <w:rFonts w:eastAsia="MS Mincho"/>
          <w:b/>
          <w:bCs/>
          <w:lang w:val="es-ES"/>
        </w:rPr>
        <w:t xml:space="preserve"> </w:t>
      </w:r>
      <w:r w:rsidR="008C12F3">
        <w:rPr>
          <w:rFonts w:eastAsia="MS Mincho"/>
          <w:lang w:val="es-ES"/>
        </w:rPr>
        <w:t>1 x N · N x K · K x 1 = 1 x 1</w:t>
      </w:r>
    </w:p>
    <w:p w14:paraId="4C0BCEA9" w14:textId="00917AA8" w:rsidR="003B05FA" w:rsidRDefault="003B05FA" w:rsidP="00CC466C">
      <w:pPr>
        <w:rPr>
          <w:rFonts w:eastAsia="MS Mincho"/>
          <w:lang w:val="es-ES"/>
        </w:rPr>
      </w:pPr>
      <m:oMath>
        <m:sSup>
          <m:sSupPr>
            <m:ctrlPr>
              <w:rPr>
                <w:rFonts w:ascii="Latin Modern Math" w:eastAsia="MS Mincho" w:hAnsi="Latin Modern Math"/>
                <w:b/>
                <w:bCs/>
                <w:i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Latin Modern Math" w:eastAsia="MS Mincho" w:hAnsi="Latin Modern Math"/>
                <w:lang w:val="es-ES"/>
              </w:rPr>
              <m:t>y</m:t>
            </m:r>
          </m:e>
          <m:sup>
            <m:r>
              <w:rPr>
                <w:rFonts w:ascii="Latin Modern Math" w:eastAsia="MS Mincho" w:hAnsi="Latin Modern Math"/>
                <w:lang w:val="es-ES"/>
              </w:rPr>
              <m:t>T</m:t>
            </m:r>
          </m:sup>
        </m:sSup>
        <m:r>
          <m:rPr>
            <m:sty m:val="bi"/>
          </m:rPr>
          <w:rPr>
            <w:rFonts w:ascii="Latin Modern Math" w:eastAsia="MS Mincho" w:hAnsi="Latin Modern Math"/>
            <w:lang w:val="es-ES"/>
          </w:rPr>
          <m:t>X</m:t>
        </m:r>
        <m:acc>
          <m:accPr>
            <m:ctrlPr>
              <w:rPr>
                <w:rFonts w:ascii="Latin Modern Math" w:eastAsia="MS Mincho" w:hAnsi="Latin Modern Math"/>
                <w:b/>
                <w:bCs/>
                <w:i/>
                <w:lang w:val="es-ES"/>
              </w:rPr>
            </m:ctrlPr>
          </m:accPr>
          <m:e>
            <m:r>
              <m:rPr>
                <m:sty m:val="bi"/>
              </m:rPr>
              <w:rPr>
                <w:rFonts w:ascii="Latin Modern Math" w:eastAsia="MS Mincho" w:hAnsi="Latin Modern Math"/>
                <w:lang w:val="es-ES"/>
              </w:rPr>
              <m:t>β</m:t>
            </m:r>
          </m:e>
        </m:acc>
      </m:oMath>
      <w:r>
        <w:rPr>
          <w:rFonts w:eastAsia="MS Mincho"/>
          <w:b/>
          <w:bCs/>
          <w:lang w:val="es-ES"/>
        </w:rPr>
        <w:t xml:space="preserve"> = </w:t>
      </w:r>
      <m:oMath>
        <m:nary>
          <m:naryPr>
            <m:chr m:val="∑"/>
            <m:ctrlPr>
              <w:rPr>
                <w:rFonts w:ascii="Latin Modern Math" w:eastAsia="MS Mincho" w:hAnsi="Latin Modern Math"/>
                <w:i/>
                <w:lang w:val="es-ES"/>
              </w:rPr>
            </m:ctrlPr>
          </m:naryPr>
          <m:sub>
            <m:r>
              <w:rPr>
                <w:rFonts w:ascii="Latin Modern Math" w:eastAsia="MS Mincho" w:hAnsi="Latin Modern Math"/>
                <w:lang w:val="es-ES"/>
              </w:rPr>
              <m:t>i=1</m:t>
            </m:r>
          </m:sub>
          <m:sup>
            <m:r>
              <w:rPr>
                <w:rFonts w:ascii="Latin Modern Math" w:eastAsia="MS Mincho" w:hAnsi="Latin Modern Math"/>
                <w:lang w:val="es-ES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Latin Modern Math" w:eastAsia="MS Mincho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eastAsia="MS Mincho" w:hAnsi="Latin Modern Math"/>
                    <w:lang w:val="es-ES"/>
                  </w:rPr>
                  <m:t>j</m:t>
                </m:r>
                <m:r>
                  <w:rPr>
                    <w:rFonts w:ascii="Latin Modern Math" w:eastAsia="MS Mincho" w:hAnsi="Latin Modern Math"/>
                    <w:lang w:val="es-ES"/>
                  </w:rPr>
                  <m:t>=1</m:t>
                </m:r>
              </m:sub>
              <m:sup>
                <m:r>
                  <w:rPr>
                    <w:rFonts w:ascii="Latin Modern Math" w:eastAsia="MS Mincho" w:hAnsi="Latin Modern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Latin Modern Math" w:eastAsia="MS Mincho" w:hAnsi="Latin Modern Math"/>
                        <w:i/>
                        <w:lang w:val="es-E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="MS Mincho" w:hAnsi="Latin Modern Math"/>
                            <w:i/>
                            <w:lang w:val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Latin Modern Math" w:eastAsia="MS Mincho" w:hAnsi="Latin Modern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="MS Mincho" w:hAnsi="Latin Modern Math"/>
                                <w:lang w:val="es-E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Latin Modern Math" w:eastAsia="MS Mincho" w:hAnsi="Latin Modern Math"/>
                                <w:lang w:val="es-E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Latin Modern Math" w:eastAsia="MS Mincho" w:hAnsi="Latin Modern Math"/>
                        <w:lang w:val="es-E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Latin Modern Math" w:eastAsia="MS Mincho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eastAsia="MS Mincho" w:hAnsi="Latin Modern Math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Latin Modern Math" w:eastAsia="MS Mincho" w:hAnsi="Latin Modern Math"/>
                        <w:lang w:val="es-ES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Latin Modern Math" w:eastAsia="MS Mincho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eastAsia="MS Mincho" w:hAnsi="Latin Modern Math"/>
                        <w:lang w:val="es-ES"/>
                      </w:rPr>
                      <m:t>β</m:t>
                    </m:r>
                  </m:e>
                  <m:sub>
                    <m:r>
                      <w:rPr>
                        <w:rFonts w:ascii="Latin Modern Math" w:eastAsia="MS Mincho" w:hAnsi="Latin Modern Math"/>
                        <w:lang w:val="es-ES"/>
                      </w:rPr>
                      <m:t>j</m:t>
                    </m:r>
                  </m:sub>
                </m:sSub>
              </m:e>
            </m:nary>
          </m:e>
        </m:nary>
      </m:oMath>
    </w:p>
    <w:p w14:paraId="3075D949" w14:textId="40933333" w:rsidR="00784C15" w:rsidRDefault="00784C15" w:rsidP="00CC466C">
      <w:pPr>
        <w:rPr>
          <w:rFonts w:eastAsia="MS Mincho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1</m:t>
                  </m:r>
                </m:sub>
              </m:sSub>
              <m:r>
                <w:rPr>
                  <w:rFonts w:ascii="Latin Modern Math" w:eastAsia="MS Mincho" w:hAnsi="Latin Modern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b>
              </m:sSub>
              <m:r>
                <w:rPr>
                  <w:rFonts w:ascii="Latin Modern Math" w:eastAsia="MS Mincho" w:hAnsi="Latin Modern Math"/>
                  <w:lang w:val="es-ES"/>
                </w:rPr>
                <m:t>…</m:t>
              </m:r>
              <m:sSub>
                <m:sSub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b>
              </m:sSub>
            </m:e>
          </m:d>
          <m:r>
            <w:rPr>
              <w:rFonts w:ascii="Latin Modern Math" w:eastAsia="MS Mincho" w:hAnsi="Latin Modern Math"/>
              <w:lang w:val="es-ES"/>
            </w:rPr>
            <m:t> </m:t>
          </m:r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21</m:t>
                      </m:r>
                    </m:sub>
                  </m:sSub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⋮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n1</m:t>
                      </m:r>
                    </m:sub>
                  </m:sSub>
                </m:e>
              </m:eqArr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22</m:t>
                      </m:r>
                    </m:sub>
                  </m:sSub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⋮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n2</m:t>
                      </m:r>
                    </m:sub>
                  </m:sSub>
                </m:e>
              </m:eqArr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…</m:t>
                  </m:r>
                </m:e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…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⋱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…</m:t>
                  </m:r>
                </m:e>
              </m:eqArr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2k</m:t>
                      </m:r>
                    </m:sub>
                  </m:sSub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  <w:lang w:val="es-ES"/>
                    </w:rPr>
                    <m:t>⋮</m:t>
                  </m:r>
                  <m:ctrlPr>
                    <w:rPr>
                      <w:rFonts w:ascii="Latin Modern Math" w:eastAsia="Cambria Math" w:hAnsi="Latin Modern Math" w:cs="Cambria Math"/>
                      <w:i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nk</m:t>
                      </m:r>
                    </m:sub>
                  </m:sSub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e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⋮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3CFE64C5" w14:textId="75DF68E5" w:rsidR="00F91AAC" w:rsidRPr="0085505B" w:rsidRDefault="00784C15" w:rsidP="00CC466C">
      <w:pPr>
        <w:rPr>
          <w:rFonts w:eastAsia="MS Mincho"/>
          <w:lang w:val="es-ES"/>
        </w:rPr>
      </w:pPr>
      <m:oMathPara>
        <m:oMath>
          <m:r>
            <w:rPr>
              <w:rFonts w:ascii="Latin Modern Math" w:eastAsia="MS Mincho" w:hAnsi="Latin Modern Math"/>
              <w:lang w:val="es-ES"/>
            </w:rPr>
            <m:t>[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1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·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x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11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2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·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x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21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+…+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n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·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x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n</m:t>
              </m:r>
              <m:r>
                <w:rPr>
                  <w:rFonts w:ascii="Latin Modern Math" w:eastAsia="MS Mincho" w:hAnsi="Latin Modern Math"/>
                  <w:lang w:val="es-ES"/>
                </w:rPr>
                <m:t>1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 xml:space="preserve">    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1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·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x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1</m:t>
              </m:r>
              <m:r>
                <w:rPr>
                  <w:rFonts w:ascii="Latin Modern Math" w:eastAsia="MS Mincho" w:hAnsi="Latin Modern Math"/>
                  <w:lang w:val="es-ES"/>
                </w:rPr>
                <m:t>2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2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·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x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2</m:t>
              </m:r>
              <m:r>
                <w:rPr>
                  <w:rFonts w:ascii="Latin Modern Math" w:eastAsia="MS Mincho" w:hAnsi="Latin Modern Math"/>
                  <w:lang w:val="es-ES"/>
                </w:rPr>
                <m:t>2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+…+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n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·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x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n</m:t>
              </m:r>
              <m:r>
                <w:rPr>
                  <w:rFonts w:ascii="Latin Modern Math" w:eastAsia="MS Mincho" w:hAnsi="Latin Modern Math"/>
                  <w:lang w:val="es-ES"/>
                </w:rPr>
                <m:t>2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 xml:space="preserve">      … </m:t>
          </m:r>
          <m:r>
            <w:rPr>
              <w:rFonts w:ascii="Latin Modern Math" w:eastAsia="MS Mincho" w:hAnsi="Latin Modern Math"/>
              <w:lang w:val="es-ES"/>
            </w:rPr>
            <m:t>]</m:t>
          </m:r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e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⋮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68718895" w14:textId="150B8430" w:rsidR="0085505B" w:rsidRPr="003B05FA" w:rsidRDefault="0085505B" w:rsidP="0085505B">
      <w:pPr>
        <w:rPr>
          <w:rFonts w:asciiTheme="minorHAnsi" w:eastAsia="MS Mincho" w:hAnsiTheme="minorHAnsi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i</m:t>
                      </m:r>
                    </m:sub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Latin Modern Math" w:eastAsia="MS Mincho" w:hAnsi="Latin Modern Math"/>
                  <w:lang w:val="es-ES"/>
                </w:rPr>
                <m:t xml:space="preserve"> </m:t>
              </m:r>
              <m:r>
                <w:rPr>
                  <w:rFonts w:ascii="Latin Modern Math" w:eastAsia="MS Mincho" w:hAnsi="Latin Modern Math"/>
                  <w:lang w:val="es-ES"/>
                </w:rPr>
                <m:t xml:space="preserve">     </m:t>
              </m:r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i</m:t>
                      </m:r>
                    </m:sub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i</m:t>
                      </m:r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Latin Modern Math" w:eastAsia="MS Mincho" w:hAnsi="Latin Modern Math"/>
                  <w:lang w:val="es-ES"/>
                </w:rPr>
                <m:t xml:space="preserve">  …   </m:t>
              </m:r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i</m:t>
                      </m:r>
                    </m:sub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i</m:t>
                      </m:r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k</m:t>
                      </m:r>
                    </m:sub>
                  </m:sSub>
                </m:e>
              </m:nary>
            </m:e>
          </m:d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Latin Modern Math" w:eastAsia="Cambria Math" w:hAnsi="Latin Modern Math" w:cs="Cambria Math"/>
                          <w:i/>
                          <w:lang w:val="es-ES"/>
                        </w:rPr>
                      </m:ctrlPr>
                    </m:e>
                    <m:e>
                      <m:r>
                        <w:rPr>
                          <w:rFonts w:ascii="Latin Modern Math" w:eastAsia="Cambria Math" w:hAnsi="Latin Modern Math" w:cs="Cambria Math"/>
                          <w:lang w:val="es-ES"/>
                        </w:rPr>
                        <m:t>⋮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32405EB4" w14:textId="6A9C6FB4" w:rsidR="00DC41A7" w:rsidRPr="00DC41A7" w:rsidRDefault="00DC41A7" w:rsidP="00CC466C">
      <w:pPr>
        <w:rPr>
          <w:rFonts w:asciiTheme="minorHAnsi" w:eastAsia="MS Mincho" w:hAnsiTheme="minorHAnsi"/>
          <w:lang w:val="es-ES"/>
        </w:rPr>
      </w:pPr>
      <m:oMathPara>
        <m:oMath>
          <m:nary>
            <m:naryPr>
              <m:chr m:val="∑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naryPr>
            <m:sub>
              <m:r>
                <w:rPr>
                  <w:rFonts w:ascii="Latin Modern Math" w:eastAsia="MS Mincho" w:hAnsi="Latin Modern Math"/>
                  <w:lang w:val="es-ES"/>
                </w:rPr>
                <m:t>i=1</m:t>
              </m:r>
            </m:sub>
            <m:sup>
              <m:r>
                <w:rPr>
                  <w:rFonts w:ascii="Latin Modern Math" w:eastAsia="MS Mincho" w:hAnsi="Latin Modern Math"/>
                  <w:lang w:val="es-ES"/>
                </w:rPr>
                <m:t>n</m:t>
              </m:r>
            </m:sup>
            <m:e>
              <m:sSubSup>
                <m:sSub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i1</m:t>
                  </m:r>
                </m:sub>
              </m:sSub>
            </m:e>
          </m:nary>
          <m:r>
            <w:rPr>
              <w:rFonts w:ascii="Latin Modern Math" w:eastAsia="MS Mincho" w:hAnsi="Latin Modern Math"/>
              <w:lang w:val="es-ES"/>
            </w:rPr>
            <m:t>·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1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</m:t>
          </m:r>
          <m:nary>
            <m:naryPr>
              <m:chr m:val="∑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naryPr>
            <m:sub>
              <m:r>
                <w:rPr>
                  <w:rFonts w:ascii="Latin Modern Math" w:eastAsia="MS Mincho" w:hAnsi="Latin Modern Math"/>
                  <w:lang w:val="es-ES"/>
                </w:rPr>
                <m:t>i=1</m:t>
              </m:r>
            </m:sub>
            <m:sup>
              <m:r>
                <w:rPr>
                  <w:rFonts w:ascii="Latin Modern Math" w:eastAsia="MS Mincho" w:hAnsi="Latin Modern Math"/>
                  <w:lang w:val="es-ES"/>
                </w:rPr>
                <m:t>n</m:t>
              </m:r>
            </m:sup>
            <m:e>
              <m:sSubSup>
                <m:sSub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i2</m:t>
                  </m:r>
                </m:sub>
              </m:sSub>
            </m:e>
          </m:nary>
          <m:r>
            <w:rPr>
              <w:rFonts w:ascii="Latin Modern Math" w:eastAsia="MS Mincho" w:hAnsi="Latin Modern Math"/>
              <w:lang w:val="es-ES"/>
            </w:rPr>
            <m:t>·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2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+…+</m:t>
          </m:r>
          <m:nary>
            <m:naryPr>
              <m:chr m:val="∑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naryPr>
            <m:sub>
              <m:r>
                <w:rPr>
                  <w:rFonts w:ascii="Latin Modern Math" w:eastAsia="MS Mincho" w:hAnsi="Latin Modern Math"/>
                  <w:lang w:val="es-ES"/>
                </w:rPr>
                <m:t>i=1</m:t>
              </m:r>
            </m:sub>
            <m:sup>
              <m:r>
                <w:rPr>
                  <w:rFonts w:ascii="Latin Modern Math" w:eastAsia="MS Mincho" w:hAnsi="Latin Modern Math"/>
                  <w:lang w:val="es-ES"/>
                </w:rPr>
                <m:t>n</m:t>
              </m:r>
            </m:sup>
            <m:e>
              <m:sSubSup>
                <m:sSub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</m:t>
                  </m:r>
                  <m:r>
                    <w:rPr>
                      <w:rFonts w:ascii="Latin Modern Math" w:eastAsia="MS Mincho" w:hAnsi="Latin Modern Math"/>
                      <w:lang w:val="es-ES"/>
                    </w:rPr>
                    <m:t>k</m:t>
                  </m:r>
                </m:sub>
              </m:sSub>
            </m:e>
          </m:nary>
          <m:r>
            <w:rPr>
              <w:rFonts w:ascii="Latin Modern Math" w:eastAsia="MS Mincho" w:hAnsi="Latin Modern Math"/>
              <w:lang w:val="es-ES"/>
            </w:rPr>
            <m:t>·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k</m:t>
              </m:r>
            </m:sub>
          </m:sSub>
        </m:oMath>
      </m:oMathPara>
    </w:p>
    <w:p w14:paraId="5B52CE36" w14:textId="314D3DFB" w:rsidR="00295D16" w:rsidRPr="00DC41A7" w:rsidRDefault="00295D16" w:rsidP="00295D16">
      <w:pPr>
        <w:rPr>
          <w:rFonts w:asciiTheme="minorHAnsi" w:eastAsia="MS Mincho" w:hAnsiTheme="minorHAnsi"/>
          <w:lang w:val="es-ES"/>
        </w:rPr>
      </w:pPr>
      <m:oMathPara>
        <m:oMath>
          <m:nary>
            <m:naryPr>
              <m:chr m:val="∑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naryPr>
            <m:sub>
              <m:r>
                <w:rPr>
                  <w:rFonts w:ascii="Latin Modern Math" w:eastAsia="MS Mincho" w:hAnsi="Latin Modern Math"/>
                  <w:lang w:val="es-ES"/>
                </w:rPr>
                <m:t>j=1</m:t>
              </m:r>
            </m:sub>
            <m:sup>
              <m:r>
                <w:rPr>
                  <w:rFonts w:ascii="Latin Modern Math" w:eastAsia="MS Mincho" w:hAnsi="Latin Modern Math"/>
                  <w:lang w:val="es-ES"/>
                </w:rPr>
                <m:t>k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</m:t>
                          </m:r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Latin Modern Math" w:eastAsia="MS Mincho" w:hAnsi="Latin Modern Math"/>
                      <w:lang w:val="es-ES"/>
                    </w:rPr>
                    <m:t>·</m:t>
                  </m:r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26B3D082" w14:textId="77777777" w:rsidR="00295D16" w:rsidRDefault="00295D16" w:rsidP="00CC466C">
      <w:pPr>
        <w:rPr>
          <w:rFonts w:eastAsia="MS Mincho"/>
          <w:b/>
          <w:bCs/>
          <w:lang w:val="es-ES"/>
        </w:rPr>
      </w:pPr>
    </w:p>
    <w:p w14:paraId="5A496C05" w14:textId="1AEA39B0" w:rsidR="00591F33" w:rsidRDefault="00591F33" w:rsidP="00CC466C">
      <w:pPr>
        <w:rPr>
          <w:rFonts w:eastAsia="MS Mincho"/>
          <w:lang w:val="es-ES"/>
        </w:rPr>
      </w:pPr>
      <m:oMath>
        <m:sSup>
          <m:sSupPr>
            <m:ctrlPr>
              <w:rPr>
                <w:rFonts w:ascii="Latin Modern Math" w:eastAsia="MS Mincho" w:hAnsi="Latin Modern Math"/>
                <w:b/>
                <w:bCs/>
                <w:i/>
                <w:lang w:val="es-ES"/>
              </w:rPr>
            </m:ctrlPr>
          </m:sSupPr>
          <m:e>
            <m:acc>
              <m:accPr>
                <m:ctrlPr>
                  <w:rPr>
                    <w:rFonts w:ascii="Latin Modern Math" w:eastAsia="MS Mincho" w:hAnsi="Latin Modern Math"/>
                    <w:b/>
                    <w:bCs/>
                    <w:i/>
                    <w:lang w:val="es-E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eastAsia="MS Mincho" w:hAnsi="Latin Modern Math"/>
                    <w:lang w:val="es-ES"/>
                  </w:rPr>
                  <m:t>β</m:t>
                </m:r>
              </m:e>
            </m:acc>
          </m:e>
          <m:sup>
            <m:r>
              <w:rPr>
                <w:rFonts w:ascii="Latin Modern Math" w:eastAsia="MS Mincho" w:hAnsi="Latin Modern Math"/>
                <w:lang w:val="es-ES"/>
              </w:rPr>
              <m:t>T</m:t>
            </m:r>
          </m:sup>
        </m:sSup>
        <m:sSup>
          <m:sSupPr>
            <m:ctrlPr>
              <w:rPr>
                <w:rFonts w:ascii="Latin Modern Math" w:eastAsia="MS Mincho" w:hAnsi="Latin Modern Math"/>
                <w:b/>
                <w:bCs/>
                <w:i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Latin Modern Math" w:eastAsia="MS Mincho" w:hAnsi="Latin Modern Math"/>
                <w:lang w:val="es-ES"/>
              </w:rPr>
              <m:t>X</m:t>
            </m:r>
          </m:e>
          <m:sup>
            <m:r>
              <w:rPr>
                <w:rFonts w:ascii="Latin Modern Math" w:eastAsia="MS Mincho" w:hAnsi="Latin Modern Math"/>
                <w:lang w:val="es-ES"/>
              </w:rPr>
              <m:t>T</m:t>
            </m:r>
          </m:sup>
        </m:sSup>
        <m:r>
          <m:rPr>
            <m:sty m:val="bi"/>
          </m:rPr>
          <w:rPr>
            <w:rFonts w:ascii="Latin Modern Math" w:eastAsia="MS Mincho" w:hAnsi="Latin Modern Math"/>
            <w:lang w:val="es-ES"/>
          </w:rPr>
          <m:t>y</m:t>
        </m:r>
      </m:oMath>
      <w:r>
        <w:rPr>
          <w:rFonts w:eastAsia="MS Mincho"/>
          <w:b/>
          <w:bCs/>
          <w:lang w:val="es-ES"/>
        </w:rPr>
        <w:t xml:space="preserve"> </w:t>
      </w:r>
      <w:r w:rsidR="008C12F3">
        <w:rPr>
          <w:rFonts w:eastAsia="MS Mincho"/>
          <w:b/>
          <w:bCs/>
          <w:lang w:val="es-ES"/>
        </w:rPr>
        <w:t xml:space="preserve">= </w:t>
      </w:r>
      <w:r w:rsidR="00841BF8">
        <w:rPr>
          <w:rFonts w:eastAsia="MS Mincho"/>
          <w:lang w:val="es-ES"/>
        </w:rPr>
        <w:t>1 x K · K x N · N x 1 = 1 x 1</w:t>
      </w:r>
    </w:p>
    <w:p w14:paraId="06AB17E3" w14:textId="77777777" w:rsidR="00D5776B" w:rsidRPr="00841BF8" w:rsidRDefault="00D5776B" w:rsidP="00CC466C">
      <w:pPr>
        <w:rPr>
          <w:rFonts w:eastAsia="MS Mincho"/>
          <w:lang w:val="es-ES"/>
        </w:rPr>
      </w:pPr>
    </w:p>
    <w:p w14:paraId="6CEAD403" w14:textId="425C1F24" w:rsidR="000B3781" w:rsidRPr="001B35EF" w:rsidRDefault="000B3781" w:rsidP="00CC466C">
      <w:pPr>
        <w:rPr>
          <w:rFonts w:eastAsia="MS Mincho"/>
          <w:lang w:val="es-ES"/>
        </w:rPr>
      </w:pPr>
      <m:oMathPara>
        <m:oMath>
          <m:r>
            <w:rPr>
              <w:rFonts w:ascii="Latin Modern Math" w:eastAsia="MS Mincho" w:hAnsi="Latin Modern Math"/>
              <w:lang w:val="es-ES"/>
            </w:rPr>
            <m:t>=</m:t>
          </m:r>
          <m:func>
            <m:func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="MS Mincho" w:hAnsi="Latin Modern Math"/>
                      <w:lang w:val="es-ES"/>
                    </w:rPr>
                    <m:t>min</m:t>
                  </m:r>
                  <m:ctrlPr>
                    <w:rPr>
                      <w:rFonts w:ascii="Latin Modern Math" w:eastAsia="MS Mincho" w:hAnsi="Latin Modern Math"/>
                      <w:lang w:val="es-ES"/>
                    </w:rPr>
                  </m:ctrlPr>
                </m:e>
                <m:lim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β</m:t>
                      </m:r>
                    </m:e>
                  </m:acc>
                  <m:ctrlPr>
                    <w:rPr>
                      <w:rFonts w:ascii="Latin Modern Math" w:eastAsia="MS Mincho" w:hAnsi="Latin Modern Math"/>
                      <w:lang w:val="es-E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y</m:t>
                      </m:r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  <m:sSup>
                    <m:sSup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b/>
                              <w:bCs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b/>
                              <w:bCs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X</m:t>
                  </m:r>
                  <m:acc>
                    <m:acc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β</m:t>
                      </m:r>
                    </m:e>
                  </m:acc>
                </m:e>
              </m:d>
            </m:e>
          </m:func>
          <m:r>
            <w:rPr>
              <w:rFonts w:ascii="Latin Modern Math" w:eastAsia="MS Mincho" w:hAnsi="Latin Modern Math"/>
              <w:lang w:val="es-ES"/>
            </w:rPr>
            <m:t> </m:t>
          </m:r>
        </m:oMath>
      </m:oMathPara>
    </w:p>
    <w:p w14:paraId="482ABCA0" w14:textId="0A5C9CE0" w:rsidR="00CC7FB2" w:rsidRPr="00C11E1C" w:rsidRDefault="00CC7FB2" w:rsidP="00CC466C">
      <w:pPr>
        <w:rPr>
          <w:rFonts w:eastAsia="MS Mincho"/>
          <w:lang w:val="es-ES"/>
        </w:rPr>
      </w:pPr>
      <m:oMathPara>
        <m:oMath>
          <m:r>
            <w:rPr>
              <w:rFonts w:ascii="Latin Modern Math" w:eastAsia="MS Mincho" w:hAnsi="Latin Modern Math"/>
              <w:lang w:val="es-ES"/>
            </w:rPr>
            <m:t>=</m:t>
          </m:r>
          <m:func>
            <m:func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="MS Mincho" w:hAnsi="Latin Modern Math"/>
                      <w:lang w:val="es-ES"/>
                    </w:rPr>
                    <m:t>min</m:t>
                  </m:r>
                  <m:ctrlPr>
                    <w:rPr>
                      <w:rFonts w:ascii="Latin Modern Math" w:eastAsia="MS Mincho" w:hAnsi="Latin Modern Math"/>
                      <w:lang w:val="es-ES"/>
                    </w:rPr>
                  </m:ctrlPr>
                </m:e>
                <m:lim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β</m:t>
                      </m:r>
                    </m:e>
                  </m:acc>
                  <m:ctrlPr>
                    <w:rPr>
                      <w:rFonts w:ascii="Latin Modern Math" w:eastAsia="MS Mincho" w:hAnsi="Latin Modern Math"/>
                      <w:lang w:val="es-E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Latin Modern Math" w:eastAsia="MS Mincho" w:hAnsi="Latin Modern Math"/>
                              <w:b/>
                              <w:bCs/>
                              <w:i/>
                              <w:lang w:val="es-E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-2</m:t>
                  </m:r>
                  <m:nary>
                    <m:naryPr>
                      <m:chr m:val="∑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j=1</m:t>
                      </m:r>
                    </m:sub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k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j=1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="MS Mincho" w:hAnsi="Latin Modern Math"/>
                              <w:b/>
                              <w:bCs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Latin Modern Math" w:eastAsia="MS Mincho" w:hAnsi="Latin Modern Math"/>
                                  <w:b/>
                                  <w:bCs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Latin Modern Math" w:eastAsia="MS Mincho" w:hAnsi="Latin Modern Math"/>
                                      <w:b/>
                                      <w:bCs/>
                                      <w:i/>
                                      <w:lang w:val="es-ES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k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b/>
                                          <w:bCs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b/>
                                          <w:bCs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ji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14:paraId="6EABB6FE" w14:textId="19BB3D27" w:rsidR="00C11E1C" w:rsidRPr="00CC7FB2" w:rsidRDefault="00C11E1C" w:rsidP="00CC466C">
      <w:pPr>
        <w:rPr>
          <w:rFonts w:eastAsia="MS Mincho"/>
          <w:lang w:val="es-ES"/>
        </w:rPr>
      </w:pPr>
      <m:oMathPara>
        <m:oMath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r>
                <w:rPr>
                  <w:rFonts w:ascii="Latin Modern Math" w:eastAsia="MS Mincho" w:hAnsi="Latin Modern Math"/>
                  <w:lang w:val="es-ES"/>
                </w:rPr>
                <m:t>∂</m:t>
              </m:r>
            </m:num>
            <m:den>
              <m:r>
                <w:rPr>
                  <w:rFonts w:ascii="Latin Modern Math" w:eastAsia="MS Mincho" w:hAnsi="Latin Modern Math"/>
                  <w:lang w:val="es-ES"/>
                </w:rPr>
                <m:t>∂β</m:t>
              </m:r>
            </m:den>
          </m:f>
          <m:nary>
            <m:naryPr>
              <m:chr m:val="∑"/>
              <m:ctrlPr>
                <w:rPr>
                  <w:rFonts w:ascii="Latin Modern Math" w:eastAsia="MS Mincho" w:hAnsi="Latin Modern Math"/>
                  <w:b/>
                  <w:bCs/>
                  <w:i/>
                  <w:lang w:val="es-ES"/>
                </w:rPr>
              </m:ctrlPr>
            </m:naryPr>
            <m:sub>
              <m:r>
                <m:rPr>
                  <m:sty m:val="bi"/>
                </m:rPr>
                <w:rPr>
                  <w:rFonts w:ascii="Latin Modern Math" w:eastAsia="MS Mincho" w:hAnsi="Latin Modern Math"/>
                  <w:lang w:val="es-ES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Latin Modern Math" w:eastAsia="MS Mincho" w:hAnsi="Latin Modern Math"/>
                  <w:lang w:val="es-ES"/>
                </w:rPr>
                <m:t>n</m:t>
              </m:r>
            </m:sup>
            <m:e>
              <m:sSup>
                <m:sSupPr>
                  <m:ctrlPr>
                    <w:rPr>
                      <w:rFonts w:ascii="Latin Modern Math" w:eastAsia="MS Mincho" w:hAnsi="Latin Modern Math"/>
                      <w:b/>
                      <w:bCs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eastAsia="MS Mincho" w:hAnsi="Latin Modern Math"/>
                              <w:b/>
                              <w:bCs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Latin Modern Math" w:eastAsia="MS Mincho" w:hAnsi="Latin Modern Math"/>
                                  <w:b/>
                                  <w:bCs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eastAsia="MS Mincho" w:hAnsi="Latin Modern Math"/>
                                  <w:b/>
                                  <w:bCs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ji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Latin Modern Math" w:eastAsia="MS Mincho" w:hAnsi="Latin Modern Math"/>
              <w:lang w:val="es-ES"/>
            </w:rPr>
            <m:t>=</m:t>
          </m:r>
          <m:nary>
            <m:naryPr>
              <m:chr m:val="∑"/>
              <m:ctrlPr>
                <w:rPr>
                  <w:rFonts w:ascii="Latin Modern Math" w:eastAsia="MS Mincho" w:hAnsi="Latin Modern Math"/>
                  <w:b/>
                  <w:bCs/>
                  <w:i/>
                  <w:lang w:val="es-ES"/>
                </w:rPr>
              </m:ctrlPr>
            </m:naryPr>
            <m:sub>
              <m:r>
                <m:rPr>
                  <m:sty m:val="bi"/>
                </m:rPr>
                <w:rPr>
                  <w:rFonts w:ascii="Latin Modern Math" w:eastAsia="MS Mincho" w:hAnsi="Latin Modern Math"/>
                  <w:lang w:val="es-ES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Latin Modern Math" w:eastAsia="MS Mincho" w:hAnsi="Latin Modern Math"/>
                  <w:lang w:val="es-ES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Latin Modern Math" w:eastAsia="MS Mincho" w:hAnsi="Latin Modern Math"/>
                  <w:lang w:val="es-ES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Latin Modern Math" w:eastAsia="MS Mincho" w:hAnsi="Latin Modern Math"/>
                      <w:b/>
                      <w:bCs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b/>
                              <w:bCs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b/>
                              <w:bCs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ji</m:t>
                          </m:r>
                        </m:sub>
                      </m:sSub>
                    </m:e>
                  </m:nary>
                </m:e>
              </m:d>
              <m:d>
                <m:dPr>
                  <m:begChr m:val="["/>
                  <m:endChr m:val="]"/>
                  <m:ctrlPr>
                    <w:rPr>
                      <w:rFonts w:ascii="Latin Modern Math" w:eastAsia="MS Mincho" w:hAnsi="Latin Modern Math"/>
                      <w:b/>
                      <w:bCs/>
                      <w:i/>
                      <w:lang w:val="es-E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b/>
                              <w:bCs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ji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6CE4C460" w14:textId="5F14466C" w:rsidR="002F4763" w:rsidRPr="00CA40E1" w:rsidRDefault="00761D57" w:rsidP="00CC466C">
      <w:pPr>
        <w:rPr>
          <w:rFonts w:eastAsia="MS Mincho"/>
          <w:b/>
          <w:bCs/>
          <w:lang w:val="es-ES"/>
        </w:rPr>
      </w:pPr>
      <m:oMathPara>
        <m:oMath>
          <m:f>
            <m:fPr>
              <m:ctrlPr>
                <w:rPr>
                  <w:rFonts w:ascii="Latin Modern Math" w:eastAsia="MS Mincho" w:hAnsi="Latin Modern Math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Latin Modern Math" w:eastAsia="MS Mincho" w:hAnsi="Latin Modern Math"/>
                  <w:lang w:val="es-ES"/>
                </w:rPr>
                <m:t>∂</m:t>
              </m:r>
              <m:sSup>
                <m:sSupPr>
                  <m:ctrlPr>
                    <w:rPr>
                      <w:rFonts w:ascii="Latin Modern Math" w:eastAsia="MS Mincho" w:hAnsi="Latin Modern Math"/>
                      <w:b/>
                      <w:bCs/>
                      <w:i/>
                      <w:lang w:val="es-E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Latin Modern Math" w:eastAsia="MS Mincho" w:hAnsi="Latin Modern Math"/>
                          <w:b/>
                          <w:bCs/>
                          <w:i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Latin Modern Math" w:eastAsia="MS Mincho" w:hAnsi="Latin Modern Math"/>
                          <w:lang w:val="es-ES"/>
                        </w:rPr>
                        <m:t>u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Latin Modern Math" w:eastAsia="MS Mincho" w:hAnsi="Latin Modern Math"/>
                  <w:lang w:val="es-ES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Latin Modern Math" w:eastAsia="MS Mincho" w:hAnsi="Latin Modern Math"/>
                  <w:lang w:val="es-ES"/>
                </w:rPr>
                <m:t>∂</m:t>
              </m:r>
              <m:acc>
                <m:accPr>
                  <m:ctrlPr>
                    <w:rPr>
                      <w:rFonts w:ascii="Latin Modern Math" w:eastAsia="MS Mincho" w:hAnsi="Latin Modern Math"/>
                      <w:b/>
                      <w:bCs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Latin Modern Math" w:eastAsia="MS Mincho" w:hAnsi="Latin Modern Math"/>
                      <w:lang w:val="es-ES"/>
                    </w:rPr>
                    <m:t>β</m:t>
                  </m:r>
                </m:e>
              </m:acc>
            </m:den>
          </m:f>
          <m:r>
            <m:rPr>
              <m:sty m:val="bi"/>
            </m:rPr>
            <w:rPr>
              <w:rFonts w:ascii="Latin Modern Math" w:eastAsia="MS Mincho" w:hAnsi="Latin Modern Math"/>
              <w:lang w:val="es-ES"/>
            </w:rPr>
            <m:t xml:space="preserve"> </m:t>
          </m:r>
          <m:r>
            <m:rPr>
              <m:sty m:val="bi"/>
            </m:rPr>
            <w:rPr>
              <w:rFonts w:ascii="Latin Modern Math" w:eastAsia="MS Mincho" w:hAnsi="Latin Modern Math"/>
              <w:lang w:val="es-ES"/>
            </w:rPr>
            <m:t xml:space="preserve">= </m:t>
          </m:r>
          <m:r>
            <m:rPr>
              <m:sty m:val="bi"/>
            </m:rPr>
            <w:rPr>
              <w:rFonts w:ascii="Latin Modern Math" w:eastAsia="MS Mincho" w:hAnsi="Latin Modern Math"/>
              <w:lang w:val="es-ES"/>
            </w:rPr>
            <m:t>-2</m:t>
          </m:r>
          <m:sSup>
            <m:sSupPr>
              <m:ctrlPr>
                <w:rPr>
                  <w:rFonts w:ascii="Latin Modern Math" w:eastAsia="MS Mincho" w:hAnsi="Latin Modern Math"/>
                  <w:b/>
                  <w:bCs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eastAsia="MS Mincho" w:hAnsi="Latin Modern Math"/>
                  <w:lang w:val="es-ES"/>
                </w:rPr>
                <m:t>X</m:t>
              </m:r>
            </m:e>
            <m:sup>
              <m:r>
                <w:rPr>
                  <w:rFonts w:ascii="Latin Modern Math" w:eastAsia="MS Mincho" w:hAnsi="Latin Modern Math"/>
                  <w:lang w:val="es-ES"/>
                </w:rPr>
                <m:t>T</m:t>
              </m:r>
            </m:sup>
          </m:sSup>
          <m:r>
            <m:rPr>
              <m:sty m:val="bi"/>
            </m:rPr>
            <w:rPr>
              <w:rFonts w:ascii="Latin Modern Math" w:eastAsia="MS Mincho" w:hAnsi="Latin Modern Math"/>
              <w:lang w:val="es-ES"/>
            </w:rPr>
            <m:t>y</m:t>
          </m:r>
          <m:r>
            <m:rPr>
              <m:sty m:val="bi"/>
            </m:rPr>
            <w:rPr>
              <w:rFonts w:ascii="Latin Modern Math" w:eastAsia="MS Mincho" w:hAnsi="Latin Modern Math"/>
              <w:lang w:val="es-ES"/>
            </w:rPr>
            <m:t>+</m:t>
          </m:r>
          <m:r>
            <m:rPr>
              <m:sty m:val="bi"/>
            </m:rPr>
            <w:rPr>
              <w:rFonts w:ascii="Latin Modern Math" w:eastAsia="MS Mincho" w:hAnsi="Latin Modern Math"/>
              <w:lang w:val="es-ES"/>
            </w:rPr>
            <m:t>2</m:t>
          </m:r>
          <m:sSup>
            <m:sSupPr>
              <m:ctrlPr>
                <w:rPr>
                  <w:rFonts w:ascii="Latin Modern Math" w:eastAsia="MS Mincho" w:hAnsi="Latin Modern Math"/>
                  <w:b/>
                  <w:bCs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eastAsia="MS Mincho" w:hAnsi="Latin Modern Math"/>
                  <w:lang w:val="es-ES"/>
                </w:rPr>
                <m:t>X</m:t>
              </m:r>
            </m:e>
            <m:sup>
              <m:r>
                <w:rPr>
                  <w:rFonts w:ascii="Latin Modern Math" w:eastAsia="MS Mincho" w:hAnsi="Latin Modern Math"/>
                  <w:lang w:val="es-ES"/>
                </w:rPr>
                <m:t>T</m:t>
              </m:r>
            </m:sup>
          </m:sSup>
          <m:r>
            <m:rPr>
              <m:sty m:val="bi"/>
            </m:rPr>
            <w:rPr>
              <w:rFonts w:ascii="Latin Modern Math" w:eastAsia="MS Mincho" w:hAnsi="Latin Modern Math"/>
              <w:lang w:val="es-ES"/>
            </w:rPr>
            <m:t>X</m:t>
          </m:r>
          <m:acc>
            <m:accPr>
              <m:ctrlPr>
                <w:rPr>
                  <w:rFonts w:ascii="Latin Modern Math" w:eastAsia="MS Mincho" w:hAnsi="Latin Modern Math"/>
                  <w:b/>
                  <w:bCs/>
                  <w:i/>
                  <w:lang w:val="es-ES"/>
                </w:rPr>
              </m:ctrlPr>
            </m:accPr>
            <m:e>
              <m:r>
                <m:rPr>
                  <m:sty m:val="bi"/>
                </m:rPr>
                <w:rPr>
                  <w:rFonts w:ascii="Latin Modern Math" w:eastAsia="MS Mincho" w:hAnsi="Latin Modern Math"/>
                  <w:lang w:val="es-ES"/>
                </w:rPr>
                <m:t>β</m:t>
              </m:r>
            </m:e>
          </m:acc>
          <m:r>
            <m:rPr>
              <m:sty m:val="bi"/>
            </m:rPr>
            <w:rPr>
              <w:rFonts w:ascii="Latin Modern Math" w:eastAsia="MS Mincho" w:hAnsi="Latin Modern Math"/>
              <w:lang w:val="es-ES"/>
            </w:rPr>
            <m:t>=0</m:t>
          </m:r>
        </m:oMath>
      </m:oMathPara>
    </w:p>
    <w:p w14:paraId="7CA8D64E" w14:textId="77777777" w:rsidR="00CA40E1" w:rsidRDefault="00CA40E1" w:rsidP="00CC466C">
      <w:pPr>
        <w:rPr>
          <w:rFonts w:eastAsia="MS Mincho"/>
          <w:b/>
          <w:bCs/>
          <w:lang w:val="es-ES"/>
        </w:rPr>
      </w:pPr>
    </w:p>
    <w:p w14:paraId="4A7A5BE7" w14:textId="77777777" w:rsidR="00CA40E1" w:rsidRDefault="00CA40E1" w:rsidP="00CC466C">
      <w:pPr>
        <w:rPr>
          <w:rFonts w:eastAsia="MS Mincho"/>
          <w:b/>
          <w:bCs/>
          <w:lang w:val="es-ES"/>
        </w:rPr>
      </w:pPr>
    </w:p>
    <w:p w14:paraId="39E86272" w14:textId="77777777" w:rsidR="00CA40E1" w:rsidRDefault="00CA40E1" w:rsidP="00CC466C">
      <w:pPr>
        <w:rPr>
          <w:rFonts w:eastAsia="MS Mincho"/>
          <w:b/>
          <w:bCs/>
          <w:lang w:val="es-ES"/>
        </w:rPr>
      </w:pPr>
    </w:p>
    <w:p w14:paraId="0981F3D8" w14:textId="77777777" w:rsidR="00CA40E1" w:rsidRDefault="00CA40E1" w:rsidP="00CC466C">
      <w:pPr>
        <w:rPr>
          <w:rFonts w:eastAsia="MS Mincho"/>
          <w:b/>
          <w:bCs/>
          <w:lang w:val="es-ES"/>
        </w:rPr>
      </w:pPr>
    </w:p>
    <w:p w14:paraId="60AA4065" w14:textId="77777777" w:rsidR="00CA40E1" w:rsidRDefault="00CA40E1" w:rsidP="00CC466C">
      <w:pPr>
        <w:rPr>
          <w:rFonts w:eastAsia="MS Mincho"/>
          <w:b/>
          <w:bCs/>
          <w:lang w:val="es-ES"/>
        </w:rPr>
      </w:pPr>
    </w:p>
    <w:p w14:paraId="72CDFD02" w14:textId="2F9E6420" w:rsidR="00CA40E1" w:rsidRDefault="00CA40E1" w:rsidP="00CA40E1">
      <w:pPr>
        <w:pStyle w:val="Heading1"/>
        <w:rPr>
          <w:rFonts w:eastAsia="MS Mincho"/>
          <w:lang w:val="es-ES"/>
        </w:rPr>
      </w:pPr>
      <w:r>
        <w:rPr>
          <w:rFonts w:eastAsia="MS Mincho"/>
          <w:lang w:val="es-ES"/>
        </w:rPr>
        <w:t>Ejercicios</w:t>
      </w:r>
    </w:p>
    <w:p w14:paraId="7DFF7E5B" w14:textId="2B823BE0" w:rsidR="00CA40E1" w:rsidRDefault="0096258C" w:rsidP="00CA40E1">
      <w:pPr>
        <w:rPr>
          <w:rFonts w:eastAsia="MS Mincho"/>
          <w:lang w:val="es-ES"/>
        </w:rPr>
      </w:pPr>
      <w:r w:rsidRPr="0096258C">
        <w:rPr>
          <w:rFonts w:eastAsia="MS Mincho"/>
          <w:lang w:val="es-ES"/>
        </w:rPr>
        <w:drawing>
          <wp:inline distT="0" distB="0" distL="0" distR="0" wp14:anchorId="3E3FBBF2" wp14:editId="37CDB587">
            <wp:extent cx="6858000" cy="3094990"/>
            <wp:effectExtent l="0" t="0" r="0" b="3810"/>
            <wp:docPr id="32175256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52568" name="Picture 1" descr="A white pap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B059" w14:textId="4856176B" w:rsidR="00C8768E" w:rsidRPr="00B64079" w:rsidRDefault="00B64079" w:rsidP="00B64079">
      <w:pPr>
        <w:rPr>
          <w:rFonts w:eastAsia="MS Mincho"/>
          <w:lang w:val="es-ES"/>
        </w:rPr>
      </w:pPr>
      <w:proofErr w:type="spellStart"/>
      <w:r>
        <w:rPr>
          <w:rFonts w:eastAsia="MS Mincho"/>
          <w:lang w:val="es-ES"/>
        </w:rPr>
        <w:t>a.</w:t>
      </w:r>
      <w:r w:rsidR="00C8768E" w:rsidRPr="00B64079">
        <w:rPr>
          <w:rFonts w:eastAsia="MS Mincho"/>
          <w:lang w:val="es-ES"/>
        </w:rPr>
        <w:t>V</w:t>
      </w:r>
      <w:proofErr w:type="spellEnd"/>
    </w:p>
    <w:p w14:paraId="089A9070" w14:textId="4F1F5B71" w:rsidR="00B64079" w:rsidRDefault="00B64079" w:rsidP="00B640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MS Mincho" w:hAnsi="Helvetica" w:cs="Helvetica"/>
          <w:lang w:val="en-US"/>
        </w:rPr>
      </w:pPr>
      <w:r>
        <w:rPr>
          <w:rFonts w:ascii="Helvetica" w:eastAsia="MS Mincho" w:hAnsi="Helvetica" w:cs="Helvetica"/>
          <w:lang w:val="en-US"/>
        </w:rPr>
        <w:t xml:space="preserve">a. </w:t>
      </w:r>
      <w:proofErr w:type="spellStart"/>
      <w:r>
        <w:rPr>
          <w:rFonts w:ascii="Helvetica" w:eastAsia="MS Mincho" w:hAnsi="Helvetica" w:cs="Helvetica"/>
          <w:lang w:val="en-US"/>
        </w:rPr>
        <w:t>Suponga</w:t>
      </w:r>
      <w:proofErr w:type="spellEnd"/>
      <w:r>
        <w:rPr>
          <w:rFonts w:ascii="Helvetica" w:eastAsia="MS Mincho" w:hAnsi="Helvetica" w:cs="Helvetica"/>
          <w:lang w:val="en-US"/>
        </w:rPr>
        <w:t xml:space="preserve"> </w:t>
      </w:r>
      <w:proofErr w:type="spellStart"/>
      <w:r>
        <w:rPr>
          <w:rFonts w:ascii="Helvetica" w:eastAsia="MS Mincho" w:hAnsi="Helvetica" w:cs="Helvetica"/>
          <w:lang w:val="en-US"/>
        </w:rPr>
        <w:t>el</w:t>
      </w:r>
      <w:proofErr w:type="spellEnd"/>
      <w:r>
        <w:rPr>
          <w:rFonts w:ascii="Helvetica" w:eastAsia="MS Mincho" w:hAnsi="Helvetica" w:cs="Helvetica"/>
          <w:lang w:val="en-US"/>
        </w:rPr>
        <w:t xml:space="preserve"> </w:t>
      </w:r>
      <w:proofErr w:type="spellStart"/>
      <w:r>
        <w:rPr>
          <w:rFonts w:ascii="Helvetica" w:eastAsia="MS Mincho" w:hAnsi="Helvetica" w:cs="Helvetica"/>
          <w:lang w:val="en-US"/>
        </w:rPr>
        <w:t>siguiente</w:t>
      </w:r>
      <w:proofErr w:type="spellEnd"/>
      <w:r>
        <w:rPr>
          <w:rFonts w:ascii="Helvetica" w:eastAsia="MS Mincho" w:hAnsi="Helvetica" w:cs="Helvetica"/>
          <w:lang w:val="en-US"/>
        </w:rPr>
        <w:t xml:space="preserve"> </w:t>
      </w:r>
      <w:proofErr w:type="spellStart"/>
      <w:r>
        <w:rPr>
          <w:rFonts w:ascii="Helvetica" w:eastAsia="MS Mincho" w:hAnsi="Helvetica" w:cs="Helvetica"/>
          <w:lang w:val="en-US"/>
        </w:rPr>
        <w:t>modelo</w:t>
      </w:r>
      <w:proofErr w:type="spellEnd"/>
      <w:r>
        <w:rPr>
          <w:rFonts w:ascii="Helvetica" w:eastAsia="MS Mincho" w:hAnsi="Helvetica" w:cs="Helvetica"/>
          <w:lang w:val="en-US"/>
        </w:rPr>
        <w:t xml:space="preserve">: In(Y) = a + </w:t>
      </w:r>
      <m:oMath>
        <m:r>
          <w:rPr>
            <w:rFonts w:ascii="Latin Modern Math" w:eastAsia="MS Mincho" w:hAnsi="Latin Modern Math" w:cs="Helvetica"/>
            <w:lang w:val="en-US"/>
          </w:rPr>
          <m:t>β</m:t>
        </m:r>
      </m:oMath>
      <w:r>
        <w:rPr>
          <w:rFonts w:ascii="Helvetica" w:eastAsia="MS Mincho" w:hAnsi="Helvetica" w:cs="Helvetica"/>
          <w:lang w:val="en-US"/>
        </w:rPr>
        <w:t>X</w:t>
      </w:r>
      <w:r>
        <w:rPr>
          <w:rFonts w:ascii="Helvetica" w:eastAsia="MS Mincho" w:hAnsi="Helvetica" w:cs="Helvetica"/>
          <w:lang w:val="en-US"/>
        </w:rPr>
        <w:t xml:space="preserve"> </w:t>
      </w:r>
      <w:r>
        <w:rPr>
          <w:rFonts w:ascii="Helvetica" w:eastAsia="MS Mincho" w:hAnsi="Helvetica" w:cs="Helvetica"/>
          <w:lang w:val="en-US"/>
        </w:rPr>
        <w:t xml:space="preserve">+ </w:t>
      </w:r>
      <w:proofErr w:type="spellStart"/>
      <w:r>
        <w:rPr>
          <w:rFonts w:ascii="Helvetica" w:eastAsia="MS Mincho" w:hAnsi="Helvetica" w:cs="Helvetica"/>
          <w:lang w:val="en-US"/>
        </w:rPr>
        <w:t>u</w:t>
      </w:r>
      <w:r>
        <w:rPr>
          <w:rFonts w:ascii="Helvetica" w:eastAsia="MS Mincho" w:hAnsi="Helvetica" w:cs="Helvetica"/>
          <w:lang w:val="en-US"/>
        </w:rPr>
        <w:t>i</w:t>
      </w:r>
      <w:proofErr w:type="spellEnd"/>
    </w:p>
    <w:p w14:paraId="7463A592" w14:textId="59C11F23" w:rsidR="00CC7529" w:rsidRDefault="00B64079" w:rsidP="00B64079">
      <w:pPr>
        <w:rPr>
          <w:rFonts w:ascii="Helvetica" w:eastAsia="MS Mincho" w:hAnsi="Helvetica" w:cs="Helvetica"/>
          <w:lang w:val="en-US"/>
        </w:rPr>
      </w:pPr>
      <w:proofErr w:type="spellStart"/>
      <w:r>
        <w:rPr>
          <w:rFonts w:ascii="Helvetica" w:eastAsia="MS Mincho" w:hAnsi="Helvetica" w:cs="Helvetica"/>
          <w:lang w:val="en-US"/>
        </w:rPr>
        <w:lastRenderedPageBreak/>
        <w:t>y</w:t>
      </w:r>
      <w:proofErr w:type="spellEnd"/>
      <w:r>
        <w:rPr>
          <w:rFonts w:ascii="Helvetica" w:eastAsia="MS Mincho" w:hAnsi="Helvetica" w:cs="Helvetica"/>
          <w:lang w:val="en-US"/>
        </w:rPr>
        <w:t xml:space="preserve"> </w:t>
      </w:r>
      <w:proofErr w:type="spellStart"/>
      <w:r>
        <w:rPr>
          <w:rFonts w:ascii="Helvetica" w:eastAsia="MS Mincho" w:hAnsi="Helvetica" w:cs="Helvetica"/>
          <w:lang w:val="en-US"/>
        </w:rPr>
        <w:t>sean</w:t>
      </w:r>
      <w:proofErr w:type="spellEnd"/>
      <w:r>
        <w:rPr>
          <w:rFonts w:ascii="Helvetica" w:eastAsia="MS Mincho" w:hAnsi="Helvetica" w:cs="Helvetica"/>
          <w:lang w:val="en-US"/>
        </w:rPr>
        <w:t xml:space="preserve"> </w:t>
      </w:r>
      <m:oMath>
        <m:acc>
          <m:accPr>
            <m:ctrlPr>
              <w:rPr>
                <w:rFonts w:ascii="Latin Modern Math" w:eastAsia="MS Mincho" w:hAnsi="Latin Modern Math" w:cs="Helvetica"/>
                <w:i/>
                <w:lang w:val="en-US"/>
              </w:rPr>
            </m:ctrlPr>
          </m:accPr>
          <m:e>
            <m:r>
              <w:rPr>
                <w:rFonts w:ascii="Latin Modern Math" w:eastAsia="MS Mincho" w:hAnsi="Latin Modern Math" w:cs="Helvetica"/>
                <w:lang w:val="en-US"/>
              </w:rPr>
              <m:t>a</m:t>
            </m:r>
          </m:e>
        </m:acc>
      </m:oMath>
      <w:r>
        <w:rPr>
          <w:rFonts w:ascii="Helvetica" w:eastAsia="MS Mincho" w:hAnsi="Helvetica" w:cs="Helvetica"/>
          <w:lang w:val="en-US"/>
        </w:rPr>
        <w:t xml:space="preserve"> y </w:t>
      </w:r>
      <m:oMath>
        <m:acc>
          <m:accPr>
            <m:ctrlPr>
              <w:rPr>
                <w:rFonts w:ascii="Latin Modern Math" w:eastAsia="MS Mincho" w:hAnsi="Latin Modern Math" w:cs="Helvetica"/>
                <w:i/>
                <w:lang w:val="en-US"/>
              </w:rPr>
            </m:ctrlPr>
          </m:accPr>
          <m:e>
            <m:r>
              <w:rPr>
                <w:rFonts w:ascii="Latin Modern Math" w:eastAsia="MS Mincho" w:hAnsi="Latin Modern Math" w:cs="Helvetica"/>
                <w:lang w:val="en-US"/>
              </w:rPr>
              <m:t>β</m:t>
            </m:r>
          </m:e>
        </m:acc>
      </m:oMath>
      <w:r>
        <w:rPr>
          <w:rFonts w:ascii="Helvetica" w:eastAsia="MS Mincho" w:hAnsi="Helvetica" w:cs="Helvetica"/>
          <w:lang w:val="en-US"/>
        </w:rPr>
        <w:t xml:space="preserve"> los estimadores mínimos cuadráticos del intercepto y de la pendiente, respectivamente. </w:t>
      </w:r>
      <w:proofErr w:type="spellStart"/>
      <w:r>
        <w:rPr>
          <w:rFonts w:ascii="Helvetica" w:eastAsia="MS Mincho" w:hAnsi="Helvetica" w:cs="Helvetica"/>
          <w:lang w:val="en-US"/>
        </w:rPr>
        <w:t>Ahora</w:t>
      </w:r>
      <w:proofErr w:type="spellEnd"/>
      <w:r>
        <w:rPr>
          <w:rFonts w:ascii="Helvetica" w:eastAsia="MS Mincho" w:hAnsi="Helvetica" w:cs="Helvetica"/>
          <w:lang w:val="en-US"/>
        </w:rPr>
        <w:t xml:space="preserve">, </w:t>
      </w:r>
      <w:proofErr w:type="spellStart"/>
      <w:r>
        <w:rPr>
          <w:rFonts w:ascii="Helvetica" w:eastAsia="MS Mincho" w:hAnsi="Helvetica" w:cs="Helvetica"/>
          <w:lang w:val="en-US"/>
        </w:rPr>
        <w:t>defina</w:t>
      </w:r>
      <w:proofErr w:type="spellEnd"/>
      <w:r>
        <w:rPr>
          <w:rFonts w:ascii="Helvetica" w:eastAsia="MS Mincho" w:hAnsi="Helvetica" w:cs="Helvetica"/>
          <w:lang w:val="en-US"/>
        </w:rPr>
        <w:t xml:space="preserve"> ã y </w:t>
      </w:r>
      <m:oMath>
        <m:acc>
          <m:accPr>
            <m:chr m:val="̃"/>
            <m:ctrlPr>
              <w:rPr>
                <w:rFonts w:ascii="Latin Modern Math" w:eastAsia="MS Mincho" w:hAnsi="Latin Modern Math" w:cs="Helvetica"/>
                <w:i/>
                <w:lang w:val="en-US"/>
              </w:rPr>
            </m:ctrlPr>
          </m:accPr>
          <m:e>
            <m:r>
              <w:rPr>
                <w:rFonts w:ascii="Latin Modern Math" w:eastAsia="MS Mincho" w:hAnsi="Latin Modern Math" w:cs="Helvetica"/>
                <w:lang w:val="en-US"/>
              </w:rPr>
              <m:t>β</m:t>
            </m:r>
          </m:e>
        </m:acc>
      </m:oMath>
      <w:r>
        <w:rPr>
          <w:rFonts w:ascii="Helvetica" w:eastAsia="MS Mincho" w:hAnsi="Helvetica" w:cs="Helvetica"/>
          <w:lang w:val="en-US"/>
        </w:rPr>
        <w:t xml:space="preserve"> como los estimadores correspondientes a la regresión </w:t>
      </w:r>
      <w:proofErr w:type="gramStart"/>
      <w:r>
        <w:rPr>
          <w:rFonts w:ascii="Helvetica" w:eastAsia="MS Mincho" w:hAnsi="Helvetica" w:cs="Helvetica"/>
          <w:lang w:val="en-US"/>
        </w:rPr>
        <w:t>In</w:t>
      </w:r>
      <w:proofErr w:type="gramEnd"/>
      <w:r>
        <w:rPr>
          <w:rFonts w:ascii="Helvetica" w:eastAsia="MS Mincho" w:hAnsi="Helvetica" w:cs="Helvetica"/>
          <w:lang w:val="en-US"/>
        </w:rPr>
        <w:t>(</w:t>
      </w:r>
      <w:proofErr w:type="spellStart"/>
      <w:r>
        <w:rPr>
          <w:rFonts w:ascii="Helvetica" w:eastAsia="MS Mincho" w:hAnsi="Helvetica" w:cs="Helvetica"/>
          <w:lang w:val="en-US"/>
        </w:rPr>
        <w:t>kY</w:t>
      </w:r>
      <w:r w:rsidR="002A14FB">
        <w:rPr>
          <w:rFonts w:ascii="Helvetica" w:eastAsia="MS Mincho" w:hAnsi="Helvetica" w:cs="Helvetica"/>
          <w:lang w:val="en-US"/>
        </w:rPr>
        <w:t>i</w:t>
      </w:r>
      <w:proofErr w:type="spellEnd"/>
      <w:r>
        <w:rPr>
          <w:rFonts w:ascii="Helvetica" w:eastAsia="MS Mincho" w:hAnsi="Helvetica" w:cs="Helvetica"/>
          <w:lang w:val="en-US"/>
        </w:rPr>
        <w:t>) en X</w:t>
      </w:r>
      <w:r w:rsidR="002A14FB">
        <w:rPr>
          <w:rFonts w:ascii="Helvetica" w:eastAsia="MS Mincho" w:hAnsi="Helvetica" w:cs="Helvetica"/>
          <w:lang w:val="en-US"/>
        </w:rPr>
        <w:t>i</w:t>
      </w:r>
      <w:r>
        <w:rPr>
          <w:rFonts w:ascii="Helvetica" w:eastAsia="MS Mincho" w:hAnsi="Helvetica" w:cs="Helvetica"/>
          <w:lang w:val="en-US"/>
        </w:rPr>
        <w:t xml:space="preserve"> en </w:t>
      </w:r>
      <w:proofErr w:type="spellStart"/>
      <w:r>
        <w:rPr>
          <w:rFonts w:ascii="Helvetica" w:eastAsia="MS Mincho" w:hAnsi="Helvetica" w:cs="Helvetica"/>
          <w:lang w:val="en-US"/>
        </w:rPr>
        <w:t>donde</w:t>
      </w:r>
      <w:proofErr w:type="spellEnd"/>
      <w:r>
        <w:rPr>
          <w:rFonts w:ascii="Helvetica" w:eastAsia="MS Mincho" w:hAnsi="Helvetica" w:cs="Helvetica"/>
          <w:lang w:val="en-US"/>
        </w:rPr>
        <w:t xml:space="preserve"> k </w:t>
      </w:r>
      <m:oMath>
        <m:r>
          <w:rPr>
            <w:rFonts w:ascii="Latin Modern Math" w:eastAsia="MS Mincho" w:hAnsi="Latin Modern Math" w:cs="Helvetica"/>
            <w:lang w:val="en-US"/>
          </w:rPr>
          <m:t>∈</m:t>
        </m:r>
        <m:sSup>
          <m:sSupPr>
            <m:ctrlPr>
              <w:rPr>
                <w:rFonts w:ascii="Latin Modern Math" w:eastAsia="MS Mincho" w:hAnsi="Latin Modern Math" w:cs="Helvetica"/>
                <w:i/>
                <w:lang w:val="en-US"/>
              </w:rPr>
            </m:ctrlPr>
          </m:sSupPr>
          <m:e>
            <m:r>
              <w:rPr>
                <w:rFonts w:ascii="Latin Modern Math" w:eastAsia="MS Mincho" w:hAnsi="Latin Modern Math" w:cs="Helvetica"/>
                <w:lang w:val="en-US"/>
              </w:rPr>
              <m:t>R</m:t>
            </m:r>
          </m:e>
          <m:sup>
            <m:r>
              <w:rPr>
                <w:rFonts w:ascii="Latin Modern Math" w:eastAsia="MS Mincho" w:hAnsi="Latin Modern Math" w:cs="Helvetica"/>
                <w:lang w:val="en-US"/>
              </w:rPr>
              <m:t>+</m:t>
            </m:r>
          </m:sup>
        </m:sSup>
      </m:oMath>
      <w:r>
        <w:rPr>
          <w:rFonts w:ascii="Helvetica" w:eastAsia="MS Mincho" w:hAnsi="Helvetica" w:cs="Helvetica"/>
          <w:lang w:val="en-US"/>
        </w:rPr>
        <w:t xml:space="preserve"> . Entonces, </w:t>
      </w:r>
      <w:proofErr w:type="spellStart"/>
      <w:r>
        <w:rPr>
          <w:rFonts w:ascii="Helvetica" w:eastAsia="MS Mincho" w:hAnsi="Helvetica" w:cs="Helvetica"/>
          <w:lang w:val="en-US"/>
        </w:rPr>
        <w:t>los</w:t>
      </w:r>
      <w:proofErr w:type="spellEnd"/>
      <w:r>
        <w:rPr>
          <w:rFonts w:ascii="Helvetica" w:eastAsia="MS Mincho" w:hAnsi="Helvetica" w:cs="Helvetica"/>
          <w:lang w:val="en-US"/>
        </w:rPr>
        <w:t xml:space="preserve"> </w:t>
      </w:r>
      <w:proofErr w:type="spellStart"/>
      <w:r>
        <w:rPr>
          <w:rFonts w:ascii="Helvetica" w:eastAsia="MS Mincho" w:hAnsi="Helvetica" w:cs="Helvetica"/>
          <w:lang w:val="en-US"/>
        </w:rPr>
        <w:t>estimadores</w:t>
      </w:r>
      <w:proofErr w:type="spellEnd"/>
      <w:r>
        <w:rPr>
          <w:rFonts w:ascii="Helvetica" w:eastAsia="MS Mincho" w:hAnsi="Helvetica" w:cs="Helvetica"/>
          <w:lang w:val="en-US"/>
        </w:rPr>
        <w:t xml:space="preserve"> de ambos </w:t>
      </w:r>
      <w:proofErr w:type="spellStart"/>
      <w:r>
        <w:rPr>
          <w:rFonts w:ascii="Helvetica" w:eastAsia="MS Mincho" w:hAnsi="Helvetica" w:cs="Helvetica"/>
          <w:lang w:val="en-US"/>
        </w:rPr>
        <w:t>modelos</w:t>
      </w:r>
      <w:proofErr w:type="spellEnd"/>
      <w:r>
        <w:rPr>
          <w:rFonts w:ascii="Helvetica" w:eastAsia="MS Mincho" w:hAnsi="Helvetica" w:cs="Helvetica"/>
          <w:lang w:val="en-US"/>
        </w:rPr>
        <w:t xml:space="preserve"> </w:t>
      </w:r>
      <w:proofErr w:type="spellStart"/>
      <w:r>
        <w:rPr>
          <w:rFonts w:ascii="Helvetica" w:eastAsia="MS Mincho" w:hAnsi="Helvetica" w:cs="Helvetica"/>
          <w:lang w:val="en-US"/>
        </w:rPr>
        <w:t>pueden</w:t>
      </w:r>
      <w:proofErr w:type="spellEnd"/>
      <w:r>
        <w:rPr>
          <w:rFonts w:ascii="Helvetica" w:eastAsia="MS Mincho" w:hAnsi="Helvetica" w:cs="Helvetica"/>
          <w:lang w:val="en-US"/>
        </w:rPr>
        <w:t xml:space="preserve"> </w:t>
      </w:r>
      <w:proofErr w:type="spellStart"/>
      <w:r>
        <w:rPr>
          <w:rFonts w:ascii="Helvetica" w:eastAsia="MS Mincho" w:hAnsi="Helvetica" w:cs="Helvetica"/>
          <w:lang w:val="en-US"/>
        </w:rPr>
        <w:t>relacionarse</w:t>
      </w:r>
      <w:proofErr w:type="spellEnd"/>
      <w:r>
        <w:rPr>
          <w:rFonts w:ascii="Helvetica" w:eastAsia="MS Mincho" w:hAnsi="Helvetica" w:cs="Helvetica"/>
          <w:lang w:val="en-US"/>
        </w:rPr>
        <w:t xml:space="preserve"> de la </w:t>
      </w:r>
      <w:proofErr w:type="spellStart"/>
      <w:r>
        <w:rPr>
          <w:rFonts w:ascii="Helvetica" w:eastAsia="MS Mincho" w:hAnsi="Helvetica" w:cs="Helvetica"/>
          <w:lang w:val="en-US"/>
        </w:rPr>
        <w:t>siguiente</w:t>
      </w:r>
      <w:proofErr w:type="spellEnd"/>
      <w:r>
        <w:rPr>
          <w:rFonts w:ascii="Helvetica" w:eastAsia="MS Mincho" w:hAnsi="Helvetica" w:cs="Helvetica"/>
          <w:lang w:val="en-US"/>
        </w:rPr>
        <w:t xml:space="preserve"> </w:t>
      </w:r>
      <w:proofErr w:type="spellStart"/>
      <w:r>
        <w:rPr>
          <w:rFonts w:ascii="Helvetica" w:eastAsia="MS Mincho" w:hAnsi="Helvetica" w:cs="Helvetica"/>
          <w:lang w:val="en-US"/>
        </w:rPr>
        <w:t>manera</w:t>
      </w:r>
      <w:proofErr w:type="spellEnd"/>
      <w:r>
        <w:rPr>
          <w:rFonts w:ascii="Helvetica" w:eastAsia="MS Mincho" w:hAnsi="Helvetica" w:cs="Helvetica"/>
          <w:lang w:val="en-US"/>
        </w:rPr>
        <w:t xml:space="preserve">: </w:t>
      </w:r>
      <m:oMath>
        <m:acc>
          <m:accPr>
            <m:chr m:val="̃"/>
            <m:ctrlPr>
              <w:rPr>
                <w:rFonts w:ascii="Latin Modern Math" w:eastAsia="MS Mincho" w:hAnsi="Latin Modern Math" w:cs="Helvetica"/>
                <w:i/>
                <w:lang w:val="en-US"/>
              </w:rPr>
            </m:ctrlPr>
          </m:accPr>
          <m:e>
            <m:r>
              <w:rPr>
                <w:rFonts w:ascii="Latin Modern Math" w:eastAsia="MS Mincho" w:hAnsi="Latin Modern Math" w:cs="Helvetica"/>
                <w:lang w:val="en-US"/>
              </w:rPr>
              <m:t>β</m:t>
            </m:r>
          </m:e>
        </m:acc>
        <m:r>
          <w:rPr>
            <w:rFonts w:ascii="Latin Modern Math" w:eastAsia="MS Mincho" w:hAnsi="Latin Modern Math" w:cs="Helvetica"/>
            <w:lang w:val="en-US"/>
          </w:rPr>
          <m:t>=</m:t>
        </m:r>
        <m:acc>
          <m:accPr>
            <m:ctrlPr>
              <w:rPr>
                <w:rFonts w:ascii="Latin Modern Math" w:eastAsia="MS Mincho" w:hAnsi="Latin Modern Math" w:cs="Helvetica"/>
                <w:i/>
                <w:lang w:val="en-US"/>
              </w:rPr>
            </m:ctrlPr>
          </m:accPr>
          <m:e>
            <m:r>
              <w:rPr>
                <w:rFonts w:ascii="Latin Modern Math" w:eastAsia="MS Mincho" w:hAnsi="Latin Modern Math" w:cs="Helvetica"/>
                <w:lang w:val="en-US"/>
              </w:rPr>
              <m:t>β</m:t>
            </m:r>
          </m:e>
        </m:acc>
      </m:oMath>
      <w:r w:rsidR="00CC7529">
        <w:rPr>
          <w:rFonts w:ascii="Helvetica" w:eastAsia="MS Mincho" w:hAnsi="Helvetica" w:cs="Helvetica"/>
          <w:lang w:val="en-US"/>
        </w:rPr>
        <w:t xml:space="preserve"> y </w:t>
      </w:r>
      <m:oMath>
        <m:acc>
          <m:accPr>
            <m:chr m:val="̃"/>
            <m:ctrlPr>
              <w:rPr>
                <w:rFonts w:ascii="Latin Modern Math" w:eastAsia="MS Mincho" w:hAnsi="Latin Modern Math" w:cs="Helvetica"/>
                <w:i/>
                <w:lang w:val="en-US"/>
              </w:rPr>
            </m:ctrlPr>
          </m:accPr>
          <m:e>
            <m:r>
              <w:rPr>
                <w:rFonts w:ascii="Latin Modern Math" w:eastAsia="MS Mincho" w:hAnsi="Latin Modern Math" w:cs="Helvetica"/>
                <w:lang w:val="en-US"/>
              </w:rPr>
              <m:t>a</m:t>
            </m:r>
          </m:e>
        </m:acc>
        <m:r>
          <w:rPr>
            <w:rFonts w:ascii="Latin Modern Math" w:eastAsia="MS Mincho" w:hAnsi="Latin Modern Math" w:cs="Helvetica"/>
            <w:lang w:val="en-US"/>
          </w:rPr>
          <m:t>=</m:t>
        </m:r>
        <m:func>
          <m:funcPr>
            <m:ctrlPr>
              <w:rPr>
                <w:rFonts w:ascii="Latin Modern Math" w:eastAsia="MS Mincho" w:hAnsi="Latin Modern Math" w:cs="Helvetica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="MS Mincho" w:hAnsi="Latin Modern Math" w:cs="Helvetica"/>
                <w:lang w:val="en-US"/>
              </w:rPr>
              <m:t>ln</m:t>
            </m:r>
          </m:fName>
          <m:e>
            <m:r>
              <w:rPr>
                <w:rFonts w:ascii="Latin Modern Math" w:eastAsia="MS Mincho" w:hAnsi="Latin Modern Math" w:cs="Helvetica"/>
                <w:lang w:val="en-US"/>
              </w:rPr>
              <m:t>k</m:t>
            </m:r>
          </m:e>
        </m:func>
        <m:r>
          <w:rPr>
            <w:rFonts w:ascii="Latin Modern Math" w:eastAsia="MS Mincho" w:hAnsi="Latin Modern Math" w:cs="Helvetica"/>
            <w:lang w:val="en-US"/>
          </w:rPr>
          <m:t>+</m:t>
        </m:r>
        <m:acc>
          <m:accPr>
            <m:ctrlPr>
              <w:rPr>
                <w:rFonts w:ascii="Latin Modern Math" w:eastAsia="MS Mincho" w:hAnsi="Latin Modern Math" w:cs="Helvetica"/>
                <w:i/>
                <w:lang w:val="en-US"/>
              </w:rPr>
            </m:ctrlPr>
          </m:accPr>
          <m:e>
            <m:r>
              <w:rPr>
                <w:rFonts w:ascii="Latin Modern Math" w:eastAsia="MS Mincho" w:hAnsi="Latin Modern Math" w:cs="Helvetica"/>
                <w:lang w:val="en-US"/>
              </w:rPr>
              <m:t>a</m:t>
            </m:r>
          </m:e>
        </m:acc>
      </m:oMath>
    </w:p>
    <w:p w14:paraId="2C8807CD" w14:textId="79A004E2" w:rsidR="00A05CB9" w:rsidRPr="00CC7529" w:rsidRDefault="00A05CB9" w:rsidP="00B64079">
      <w:pPr>
        <w:rPr>
          <w:rFonts w:ascii="Helvetica" w:eastAsia="MS Mincho" w:hAnsi="Helvetica" w:cs="Helvetica"/>
          <w:lang w:val="en-US"/>
        </w:rPr>
      </w:pPr>
      <w:r>
        <w:rPr>
          <w:rFonts w:ascii="Helvetica" w:eastAsia="MS Mincho" w:hAnsi="Helvetica" w:cs="Helvetica"/>
          <w:lang w:val="en-US"/>
        </w:rPr>
        <w:t>v</w:t>
      </w:r>
    </w:p>
    <w:p w14:paraId="0D8C0281" w14:textId="648618E8" w:rsidR="00FB7AE7" w:rsidRPr="00CA40E1" w:rsidRDefault="009A4E75" w:rsidP="00FB7AE7">
      <w:pPr>
        <w:rPr>
          <w:rFonts w:eastAsia="MS Mincho"/>
          <w:lang w:val="es-ES"/>
        </w:rPr>
      </w:pPr>
      <m:oMathPara>
        <m:oMath>
          <m:func>
            <m:func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="MS Mincho" w:hAnsi="Latin Modern Math"/>
                  <w:lang w:val="es-E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</m:e>
              </m:d>
            </m:e>
          </m:func>
          <m:r>
            <w:rPr>
              <w:rFonts w:ascii="Latin Modern Math" w:eastAsia="MS Mincho" w:hAnsi="Latin Modern Math"/>
              <w:lang w:val="es-ES"/>
            </w:rPr>
            <m:t>=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0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X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i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u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i</m:t>
              </m:r>
            </m:sub>
          </m:sSub>
        </m:oMath>
      </m:oMathPara>
    </w:p>
    <w:p w14:paraId="36CB3EA4" w14:textId="244C5B9F" w:rsidR="00732D1D" w:rsidRPr="00C8768E" w:rsidRDefault="006F5B58" w:rsidP="00732D1D">
      <w:pPr>
        <w:rPr>
          <w:rFonts w:eastAsia="MS Mincho"/>
          <w:lang w:val="es-ES"/>
        </w:rPr>
      </w:pPr>
      <m:oMathPara>
        <m:oMath>
          <m:func>
            <m:func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="MS Mincho" w:hAnsi="Latin Modern Math"/>
                  <w:lang w:val="es-E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k</m:t>
                  </m:r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Latin Modern Math" w:eastAsia="MS Mincho" w:hAnsi="Latin Modern Math"/>
              <w:lang w:val="es-ES"/>
            </w:rPr>
            <m:t>=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0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X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i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u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i</m:t>
              </m:r>
            </m:sub>
          </m:sSub>
        </m:oMath>
      </m:oMathPara>
    </w:p>
    <w:p w14:paraId="29E2F2A6" w14:textId="30C5DB59" w:rsidR="00C8768E" w:rsidRPr="00CA40E1" w:rsidRDefault="00DE2BC1" w:rsidP="00C8768E">
      <w:pPr>
        <w:rPr>
          <w:rFonts w:eastAsia="MS Mincho"/>
          <w:lang w:val="es-ES"/>
        </w:rPr>
      </w:pPr>
      <m:oMathPara>
        <m:oMath>
          <m:r>
            <w:rPr>
              <w:rFonts w:ascii="Latin Modern Math" w:eastAsia="MS Mincho" w:hAnsi="Latin Modern Math"/>
              <w:lang w:val="es-ES"/>
            </w:rPr>
            <m:t>k</m:t>
          </m:r>
          <m:acc>
            <m:acc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accPr>
            <m:e>
              <m:r>
                <w:rPr>
                  <w:rFonts w:ascii="Latin Modern Math" w:eastAsia="MS Mincho" w:hAnsi="Latin Modern Math"/>
                  <w:lang w:val="es-ES"/>
                </w:rPr>
                <m:t>Y</m:t>
              </m:r>
            </m:e>
          </m:acc>
          <m:r>
            <w:rPr>
              <w:rFonts w:ascii="Latin Modern Math" w:eastAsia="MS Mincho" w:hAnsi="Latin Modern Math"/>
              <w:lang w:val="es-ES"/>
            </w:rPr>
            <m:t>=</m:t>
          </m:r>
          <m:r>
            <w:rPr>
              <w:rFonts w:ascii="Latin Modern Math" w:eastAsia="MS Mincho" w:hAnsi="Latin Modern Math"/>
              <w:lang w:val="es-ES"/>
            </w:rPr>
            <m:t>k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0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</m:t>
          </m:r>
          <m:r>
            <w:rPr>
              <w:rFonts w:ascii="Latin Modern Math" w:eastAsia="MS Mincho" w:hAnsi="Latin Modern Math"/>
              <w:lang w:val="es-ES"/>
            </w:rPr>
            <m:t>k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r>
                <w:rPr>
                  <w:rFonts w:ascii="Latin Modern Math" w:eastAsia="MS Mincho" w:hAnsi="Latin Modern Math"/>
                  <w:lang w:val="es-ES"/>
                </w:rPr>
                <m:t>X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i</m:t>
              </m:r>
            </m:sub>
          </m:sSub>
          <m:r>
            <w:rPr>
              <w:rFonts w:ascii="Latin Modern Math" w:eastAsia="MS Mincho" w:hAnsi="Latin Modern Math"/>
              <w:lang w:val="es-ES"/>
            </w:rPr>
            <m:t>+</m:t>
          </m:r>
          <m:r>
            <w:rPr>
              <w:rFonts w:ascii="Latin Modern Math" w:eastAsia="MS Mincho" w:hAnsi="Latin Modern Math"/>
              <w:lang w:val="es-ES"/>
            </w:rPr>
            <m:t>k</m:t>
          </m:r>
          <m:sSub>
            <m:sSub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u</m:t>
                  </m:r>
                </m:e>
              </m:acc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i</m:t>
              </m:r>
            </m:sub>
          </m:sSub>
        </m:oMath>
      </m:oMathPara>
    </w:p>
    <w:p w14:paraId="784118DA" w14:textId="2544B6A1" w:rsidR="00021FBA" w:rsidRPr="00CA40E1" w:rsidRDefault="00021FBA" w:rsidP="00021FBA">
      <w:pPr>
        <w:rPr>
          <w:rFonts w:eastAsia="MS Mincho"/>
          <w:lang w:val="es-ES"/>
        </w:rPr>
      </w:pPr>
      <m:oMathPara>
        <m:oMath>
          <m:func>
            <m:func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="MS Mincho" w:hAnsi="Latin Modern Math"/>
                  <w:lang w:val="es-ES"/>
                </w:rPr>
                <m:t>ln</m:t>
              </m:r>
            </m:fName>
            <m:e>
              <m:r>
                <w:rPr>
                  <w:rFonts w:ascii="Latin Modern Math" w:eastAsia="MS Mincho" w:hAnsi="Latin Modern Math"/>
                  <w:lang w:val="es-ES"/>
                </w:rPr>
                <m:t>k</m:t>
              </m:r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</m:e>
              </m:acc>
            </m:e>
          </m:func>
          <m:r>
            <w:rPr>
              <w:rFonts w:ascii="Latin Modern Math" w:eastAsia="MS Mincho" w:hAnsi="Latin Modern Math"/>
              <w:lang w:val="es-ES"/>
            </w:rPr>
            <m:t>=</m:t>
          </m:r>
          <m:func>
            <m:func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="MS Mincho" w:hAnsi="Latin Modern Math"/>
                  <w:lang w:val="es-E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k</m:t>
                  </m:r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0</m:t>
                      </m:r>
                    </m:sub>
                  </m:sSub>
                  <m:r>
                    <w:rPr>
                      <w:rFonts w:ascii="Latin Modern Math" w:eastAsia="MS Mincho" w:hAnsi="Latin Modern Math"/>
                      <w:lang w:val="es-ES"/>
                    </w:rPr>
                    <m:t>+k</m:t>
                  </m:r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Latin Modern Math" w:eastAsia="MS Mincho" w:hAnsi="Latin Modern Math"/>
                      <w:lang w:val="es-ES"/>
                    </w:rPr>
                    <m:t>+k</m:t>
                  </m:r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Latin Modern Math" w:eastAsia="MS Mincho" w:hAnsi="Latin Modern Math"/>
              <w:lang w:val="es-ES"/>
            </w:rPr>
            <m:t>=</m:t>
          </m:r>
          <m:func>
            <m:func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="MS Mincho" w:hAnsi="Latin Modern Math"/>
                  <w:lang w:val="es-E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Latin Modern Math" w:eastAsia="MS Mincho" w:hAnsi="Latin Modern Math"/>
              <w:lang w:val="es-ES"/>
            </w:rPr>
            <m:t>=</m:t>
          </m:r>
          <m:func>
            <m:func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="MS Mincho" w:hAnsi="Latin Modern Math"/>
                  <w:lang w:val="es-ES"/>
                </w:rPr>
                <m:t>log</m:t>
              </m:r>
            </m:fName>
            <m:e>
              <m:r>
                <w:rPr>
                  <w:rFonts w:ascii="Latin Modern Math" w:eastAsia="MS Mincho" w:hAnsi="Latin Modern Math"/>
                  <w:lang w:val="es-ES"/>
                </w:rPr>
                <m:t>k</m:t>
              </m:r>
            </m:e>
          </m:func>
          <m:r>
            <w:rPr>
              <w:rFonts w:ascii="Latin Modern Math" w:eastAsia="MS Mincho" w:hAnsi="Latin Modern Math"/>
              <w:lang w:val="es-ES"/>
            </w:rPr>
            <m:t>+</m:t>
          </m:r>
          <m:func>
            <m:func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="MS Mincho" w:hAnsi="Latin Modern Math"/>
                  <w:lang w:val="es-ES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0</m:t>
                      </m:r>
                    </m:sub>
                  </m:sSub>
                  <m:r>
                    <w:rPr>
                      <w:rFonts w:ascii="Latin Modern Math" w:eastAsia="MS Mincho" w:hAnsi="Latin Modern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Latin Modern Math" w:eastAsia="MS Mincho" w:hAnsi="Latin Modern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45961651" w14:textId="77777777" w:rsidR="00C8768E" w:rsidRPr="007C7BD3" w:rsidRDefault="00C8768E" w:rsidP="00732D1D">
      <w:pPr>
        <w:rPr>
          <w:rFonts w:eastAsia="MS Mincho"/>
          <w:lang w:val="es-ES"/>
        </w:rPr>
      </w:pPr>
    </w:p>
    <w:p w14:paraId="635E7C83" w14:textId="1D9988BC" w:rsidR="007C7BD3" w:rsidRDefault="007C7BD3" w:rsidP="00732D1D">
      <w:pPr>
        <w:rPr>
          <w:rFonts w:eastAsia="MS Mincho"/>
          <w:lang w:val="es-ES"/>
        </w:rPr>
      </w:pPr>
      <w:r>
        <w:rPr>
          <w:rFonts w:eastAsia="MS Mincho"/>
          <w:lang w:val="es-ES"/>
        </w:rPr>
        <w:t xml:space="preserve">b. </w:t>
      </w:r>
      <w:r w:rsidR="00C8768E">
        <w:rPr>
          <w:rFonts w:eastAsia="MS Mincho"/>
          <w:lang w:val="es-ES"/>
        </w:rPr>
        <w:t>F</w:t>
      </w:r>
      <w:r w:rsidR="009022A9">
        <w:rPr>
          <w:rFonts w:eastAsia="MS Mincho"/>
          <w:lang w:val="es-ES"/>
        </w:rPr>
        <w:t>: no cambia</w:t>
      </w:r>
    </w:p>
    <w:p w14:paraId="5206993C" w14:textId="0AF6F503" w:rsidR="009022A9" w:rsidRPr="00CA40E1" w:rsidRDefault="009022A9" w:rsidP="00732D1D">
      <w:pPr>
        <w:rPr>
          <w:rFonts w:eastAsia="MS Mincho"/>
          <w:lang w:val="es-ES"/>
        </w:rPr>
      </w:pPr>
      <w:r>
        <w:rPr>
          <w:rFonts w:eastAsia="MS Mincho"/>
          <w:lang w:val="es-ES"/>
        </w:rPr>
        <w:t xml:space="preserve">c. </w:t>
      </w:r>
      <w:r w:rsidR="00C8768E">
        <w:rPr>
          <w:rFonts w:eastAsia="MS Mincho"/>
          <w:lang w:val="es-ES"/>
        </w:rPr>
        <w:t>V</w:t>
      </w:r>
      <w:r>
        <w:rPr>
          <w:rFonts w:eastAsia="MS Mincho"/>
          <w:lang w:val="es-ES"/>
        </w:rPr>
        <w:t xml:space="preserve">. </w:t>
      </w:r>
      <m:oMath>
        <m:acc>
          <m:accPr>
            <m:ctrlPr>
              <w:rPr>
                <w:rFonts w:ascii="Latin Modern Math" w:eastAsia="MS Mincho" w:hAnsi="Latin Modern Math"/>
                <w:i/>
                <w:lang w:val="es-ES"/>
              </w:rPr>
            </m:ctrlPr>
          </m:accPr>
          <m:e>
            <m:r>
              <w:rPr>
                <w:rFonts w:ascii="Latin Modern Math" w:eastAsia="MS Mincho" w:hAnsi="Latin Modern Math"/>
                <w:lang w:val="es-ES"/>
              </w:rPr>
              <m:t>α</m:t>
            </m:r>
          </m:e>
        </m:acc>
        <m:r>
          <w:rPr>
            <w:rFonts w:ascii="Latin Modern Math" w:eastAsia="MS Mincho" w:hAnsi="Latin Modern Math"/>
            <w:lang w:val="es-ES"/>
          </w:rPr>
          <m:t>=</m:t>
        </m:r>
        <m:acc>
          <m:accPr>
            <m:chr m:val="̅"/>
            <m:ctrlPr>
              <w:rPr>
                <w:rFonts w:ascii="Latin Modern Math" w:eastAsia="MS Mincho" w:hAnsi="Latin Modern Math"/>
                <w:i/>
                <w:lang w:val="es-ES"/>
              </w:rPr>
            </m:ctrlPr>
          </m:accPr>
          <m:e>
            <m:r>
              <w:rPr>
                <w:rFonts w:ascii="Latin Modern Math" w:eastAsia="MS Mincho" w:hAnsi="Latin Modern Math"/>
                <w:lang w:val="es-ES"/>
              </w:rPr>
              <m:t>Y</m:t>
            </m:r>
          </m:e>
        </m:acc>
        <m:r>
          <w:rPr>
            <w:rFonts w:ascii="Latin Modern Math" w:eastAsia="MS Mincho" w:hAnsi="Latin Modern Math"/>
            <w:lang w:val="es-ES"/>
          </w:rPr>
          <m:t>-</m:t>
        </m:r>
        <m:sSub>
          <m:sSubPr>
            <m:ctrlPr>
              <w:rPr>
                <w:rFonts w:ascii="Latin Modern Math" w:eastAsia="MS Mincho" w:hAnsi="Latin Modern Math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Latin Modern Math" w:eastAsia="MS Mincho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eastAsia="MS Mincho" w:hAnsi="Latin Modern Math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Latin Modern Math" w:eastAsia="MS Mincho" w:hAnsi="Latin Modern Math"/>
                <w:lang w:val="es-ES"/>
              </w:rPr>
              <m:t>1</m:t>
            </m:r>
          </m:sub>
        </m:sSub>
        <m:acc>
          <m:accPr>
            <m:chr m:val="̅"/>
            <m:ctrlPr>
              <w:rPr>
                <w:rFonts w:ascii="Latin Modern Math" w:eastAsia="MS Mincho" w:hAnsi="Latin Modern Math"/>
                <w:i/>
                <w:lang w:val="es-ES"/>
              </w:rPr>
            </m:ctrlPr>
          </m:accPr>
          <m:e>
            <m:r>
              <w:rPr>
                <w:rFonts w:ascii="Latin Modern Math" w:eastAsia="MS Mincho" w:hAnsi="Latin Modern Math"/>
                <w:lang w:val="es-ES"/>
              </w:rPr>
              <m:t>X</m:t>
            </m:r>
          </m:e>
        </m:acc>
      </m:oMath>
      <w:r>
        <w:rPr>
          <w:rFonts w:eastAsia="MS Mincho"/>
          <w:lang w:val="es-ES"/>
        </w:rPr>
        <w:t xml:space="preserve"> pero </w:t>
      </w:r>
      <m:oMath>
        <m:sSub>
          <m:sSubPr>
            <m:ctrlPr>
              <w:rPr>
                <w:rFonts w:ascii="Latin Modern Math" w:eastAsia="MS Mincho" w:hAnsi="Latin Modern Math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Latin Modern Math" w:eastAsia="MS Mincho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eastAsia="MS Mincho" w:hAnsi="Latin Modern Math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Latin Modern Math" w:eastAsia="MS Mincho" w:hAnsi="Latin Modern Math"/>
                <w:lang w:val="es-ES"/>
              </w:rPr>
              <m:t>1</m:t>
            </m:r>
          </m:sub>
        </m:sSub>
        <m:r>
          <w:rPr>
            <w:rFonts w:ascii="Latin Modern Math" w:eastAsia="MS Mincho" w:hAnsi="Latin Modern Math"/>
            <w:lang w:val="es-ES"/>
          </w:rPr>
          <m:t>=0</m:t>
        </m:r>
      </m:oMath>
      <w:r>
        <w:rPr>
          <w:rFonts w:eastAsia="MS Mincho"/>
          <w:lang w:val="es-ES"/>
        </w:rPr>
        <w:t xml:space="preserve"> entonces </w:t>
      </w:r>
      <m:oMath>
        <m:r>
          <w:rPr>
            <w:rFonts w:ascii="Latin Modern Math" w:eastAsia="MS Mincho" w:hAnsi="Latin Modern Math"/>
            <w:lang w:val="es-ES"/>
          </w:rPr>
          <m:t>E</m:t>
        </m:r>
        <m:d>
          <m:dPr>
            <m:ctrlPr>
              <w:rPr>
                <w:rFonts w:ascii="Latin Modern Math" w:eastAsia="MS Mincho" w:hAnsi="Latin Modern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Latin Modern Math" w:eastAsia="MS Mincho" w:hAnsi="Latin Modern Math"/>
                    <w:i/>
                    <w:lang w:val="es-ES"/>
                  </w:rPr>
                </m:ctrlPr>
              </m:sSubPr>
              <m:e>
                <m:r>
                  <w:rPr>
                    <w:rFonts w:ascii="Latin Modern Math" w:eastAsia="MS Mincho" w:hAnsi="Latin Modern Math"/>
                    <w:lang w:val="es-ES"/>
                  </w:rPr>
                  <m:t>Y</m:t>
                </m:r>
              </m:e>
              <m:sub>
                <m:r>
                  <w:rPr>
                    <w:rFonts w:ascii="Latin Modern Math" w:eastAsia="MS Mincho" w:hAnsi="Latin Modern Math"/>
                    <w:lang w:val="es-ES"/>
                  </w:rPr>
                  <m:t>i</m:t>
                </m:r>
              </m:sub>
            </m:sSub>
          </m:e>
        </m:d>
        <m:r>
          <w:rPr>
            <w:rFonts w:ascii="Latin Modern Math" w:eastAsia="MS Mincho" w:hAnsi="Latin Modern Math"/>
            <w:lang w:val="es-ES"/>
          </w:rPr>
          <m:t>=</m:t>
        </m:r>
        <m:d>
          <m:dPr>
            <m:ctrlPr>
              <w:rPr>
                <w:rFonts w:ascii="Latin Modern Math" w:eastAsia="MS Mincho" w:hAnsi="Latin Modern Math"/>
                <w:i/>
                <w:lang w:val="es-ES"/>
              </w:rPr>
            </m:ctrlPr>
          </m:dPr>
          <m:e>
            <m:acc>
              <m:accPr>
                <m:chr m:val="̅"/>
                <m:ctrlPr>
                  <w:rPr>
                    <w:rFonts w:ascii="Latin Modern Math" w:eastAsia="MS Mincho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eastAsia="MS Mincho" w:hAnsi="Latin Modern Math"/>
                    <w:lang w:val="es-ES"/>
                  </w:rPr>
                  <m:t>Y</m:t>
                </m:r>
              </m:e>
            </m:acc>
            <m:r>
              <w:rPr>
                <w:rFonts w:ascii="Latin Modern Math" w:eastAsia="MS Mincho" w:hAnsi="Latin Modern Math"/>
                <w:lang w:val="es-ES"/>
              </w:rPr>
              <m:t>-</m:t>
            </m:r>
            <m:sSub>
              <m:sSubPr>
                <m:ctrlPr>
                  <w:rPr>
                    <w:rFonts w:ascii="Latin Modern Math" w:eastAsia="MS Mincho" w:hAnsi="Latin Modern Math"/>
                    <w:i/>
                    <w:lang w:val="es-ES"/>
                  </w:rPr>
                </m:ctrlPr>
              </m:sSubPr>
              <m:e>
                <m:acc>
                  <m:accPr>
                    <m:ctrlPr>
                      <w:rPr>
                        <w:rFonts w:ascii="Latin Modern Math" w:eastAsia="MS Mincho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eastAsia="MS Mincho" w:hAnsi="Latin Modern Math"/>
                        <w:lang w:val="es-ES"/>
                      </w:rPr>
                      <m:t>β</m:t>
                    </m:r>
                  </m:e>
                </m:acc>
              </m:e>
              <m:sub>
                <m:r>
                  <w:rPr>
                    <w:rFonts w:ascii="Latin Modern Math" w:eastAsia="MS Mincho" w:hAnsi="Latin Modern Math"/>
                    <w:lang w:val="es-E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Latin Modern Math" w:eastAsia="MS Mincho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eastAsia="MS Mincho" w:hAnsi="Latin Modern Math"/>
                    <w:lang w:val="es-ES"/>
                  </w:rPr>
                  <m:t>X</m:t>
                </m:r>
              </m:e>
            </m:acc>
          </m:e>
        </m:d>
        <m:r>
          <w:rPr>
            <w:rFonts w:ascii="Latin Modern Math" w:eastAsia="MS Mincho" w:hAnsi="Latin Modern Math"/>
            <w:lang w:val="es-ES"/>
          </w:rPr>
          <m:t>=</m:t>
        </m:r>
        <m:d>
          <m:dPr>
            <m:ctrlPr>
              <w:rPr>
                <w:rFonts w:ascii="Latin Modern Math" w:eastAsia="MS Mincho" w:hAnsi="Latin Modern Math"/>
                <w:i/>
                <w:lang w:val="es-ES"/>
              </w:rPr>
            </m:ctrlPr>
          </m:dPr>
          <m:e>
            <m:acc>
              <m:accPr>
                <m:chr m:val="̅"/>
                <m:ctrlPr>
                  <w:rPr>
                    <w:rFonts w:ascii="Latin Modern Math" w:eastAsia="MS Mincho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eastAsia="MS Mincho" w:hAnsi="Latin Modern Math"/>
                    <w:lang w:val="es-ES"/>
                  </w:rPr>
                  <m:t>Y</m:t>
                </m:r>
              </m:e>
            </m:acc>
          </m:e>
        </m:d>
      </m:oMath>
    </w:p>
    <w:p w14:paraId="2CE5F8F1" w14:textId="1D6D0E15" w:rsidR="00FB7AE7" w:rsidRDefault="00A05CB9" w:rsidP="00CA40E1">
      <w:pPr>
        <w:rPr>
          <w:rFonts w:eastAsia="MS Mincho"/>
          <w:lang w:val="es-ES"/>
        </w:rPr>
      </w:pPr>
      <w:r w:rsidRPr="00A05CB9">
        <w:rPr>
          <w:rFonts w:eastAsia="MS Mincho"/>
          <w:lang w:val="es-ES"/>
        </w:rPr>
        <w:drawing>
          <wp:inline distT="0" distB="0" distL="0" distR="0" wp14:anchorId="7BC1F000" wp14:editId="7946792A">
            <wp:extent cx="6858000" cy="2221865"/>
            <wp:effectExtent l="0" t="0" r="0" b="635"/>
            <wp:docPr id="102062462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24628" name="Picture 1" descr="A white text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8D61" w14:textId="6EDF53E8" w:rsidR="005B7595" w:rsidRDefault="008C7486" w:rsidP="00CA40E1">
      <w:pPr>
        <w:rPr>
          <w:rFonts w:eastAsia="MS Mincho"/>
          <w:lang w:val="es-ES"/>
        </w:rPr>
      </w:pPr>
      <w:r>
        <w:rPr>
          <w:rFonts w:eastAsia="MS Mincho"/>
          <w:lang w:val="es-ES"/>
        </w:rPr>
        <w:t>B es insesgado si</w:t>
      </w:r>
      <w:r w:rsidR="00D50CE0">
        <w:rPr>
          <w:rFonts w:eastAsia="MS Mincho"/>
          <w:lang w:val="es-ES"/>
        </w:rPr>
        <w:t xml:space="preserve"> E( b* ) =</w:t>
      </w:r>
      <w:r>
        <w:rPr>
          <w:rFonts w:eastAsia="MS Mincho"/>
          <w:lang w:val="es-ES"/>
        </w:rPr>
        <w:t xml:space="preserve"> </w:t>
      </w:r>
      <w:bookmarkStart w:id="55" w:name="OLE_LINK18"/>
      <w:bookmarkStart w:id="56" w:name="OLE_LINK19"/>
      <w:r w:rsidR="00D50CE0">
        <w:rPr>
          <w:rFonts w:eastAsia="MS Mincho"/>
          <w:lang w:val="es-ES"/>
        </w:rPr>
        <w:t xml:space="preserve">E( (Z’X)^-1 Z’Y ) </w:t>
      </w:r>
      <w:bookmarkEnd w:id="55"/>
      <w:bookmarkEnd w:id="56"/>
      <w:r w:rsidR="00D50CE0">
        <w:rPr>
          <w:rFonts w:eastAsia="MS Mincho"/>
          <w:lang w:val="es-ES"/>
        </w:rPr>
        <w:t>= b</w:t>
      </w:r>
    </w:p>
    <w:p w14:paraId="5E718A43" w14:textId="4AD884A2" w:rsidR="00CF1C87" w:rsidRPr="00BF00E3" w:rsidRDefault="00D67455" w:rsidP="00CA40E1">
      <w:pPr>
        <w:rPr>
          <w:rFonts w:eastAsia="MS Mincho"/>
          <w:lang w:val="es-ES"/>
        </w:rPr>
      </w:pPr>
      <m:oMathPara>
        <m:oMath>
          <m:r>
            <w:rPr>
              <w:rFonts w:ascii="Latin Modern Math" w:eastAsia="MS Mincho" w:hAnsi="Latin Modern Math"/>
              <w:lang w:val="es-ES"/>
            </w:rPr>
            <m:t>E</m:t>
          </m:r>
          <m:d>
            <m:d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r>
                <w:rPr>
                  <w:rFonts w:ascii="Latin Modern Math" w:eastAsia="MS Mincho" w:hAnsi="Latin Modern Math"/>
                  <w:lang w:val="es-ES"/>
                </w:rPr>
                <m:t xml:space="preserve"> </m:t>
              </m:r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Z’X</m:t>
                      </m:r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-1</m:t>
                  </m:r>
                </m:sup>
              </m:sSup>
              <m:r>
                <w:rPr>
                  <w:rFonts w:ascii="Latin Modern Math" w:eastAsia="MS Mincho" w:hAnsi="Latin Modern Math"/>
                  <w:lang w:val="es-ES"/>
                </w:rPr>
                <m:t>Z’</m:t>
              </m:r>
              <m:d>
                <m:dPr>
                  <m:begChr m:val="["/>
                  <m:endChr m:val="]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 xml:space="preserve"> Xb + u </m:t>
                  </m:r>
                </m:e>
              </m:d>
              <m:r>
                <w:rPr>
                  <w:rFonts w:ascii="Latin Modern Math" w:eastAsia="MS Mincho" w:hAnsi="Latin Modern Math"/>
                  <w:lang w:val="es-ES"/>
                </w:rPr>
                <m:t xml:space="preserve"> </m:t>
              </m:r>
            </m:e>
          </m:d>
          <m:r>
            <w:rPr>
              <w:rFonts w:ascii="Latin Modern Math" w:eastAsia="MS Mincho" w:hAnsi="Latin Modern Math"/>
              <w:lang w:val="es-ES"/>
            </w:rPr>
            <m:t>=</m:t>
          </m:r>
          <m:r>
            <w:rPr>
              <w:rFonts w:ascii="Latin Modern Math" w:eastAsia="MS Mincho" w:hAnsi="Latin Modern Math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Z’X</m:t>
                      </m:r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-1</m:t>
                  </m:r>
                </m:sup>
              </m:sSup>
              <m:r>
                <w:rPr>
                  <w:rFonts w:ascii="Latin Modern Math" w:eastAsia="MS Mincho" w:hAnsi="Latin Modern Math"/>
                  <w:lang w:val="es-ES"/>
                </w:rPr>
                <m:t>Z’ Xb +</m:t>
              </m:r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Z’X</m:t>
                      </m:r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-1</m:t>
                  </m:r>
                </m:sup>
              </m:sSup>
              <m:r>
                <w:rPr>
                  <w:rFonts w:ascii="Latin Modern Math" w:eastAsia="MS Mincho" w:hAnsi="Latin Modern Math"/>
                  <w:lang w:val="es-ES"/>
                </w:rPr>
                <m:t>Z’</m:t>
              </m:r>
              <m:r>
                <w:rPr>
                  <w:rFonts w:ascii="Latin Modern Math" w:eastAsia="MS Mincho" w:hAnsi="Latin Modern Math"/>
                  <w:lang w:val="es-ES"/>
                </w:rPr>
                <m:t xml:space="preserve"> E(</m:t>
              </m:r>
              <m:r>
                <w:rPr>
                  <w:rFonts w:ascii="Latin Modern Math" w:eastAsia="MS Mincho" w:hAnsi="Latin Modern Math"/>
                  <w:lang w:val="es-ES"/>
                </w:rPr>
                <m:t xml:space="preserve"> u </m:t>
              </m:r>
              <m:r>
                <w:rPr>
                  <w:rFonts w:ascii="Latin Modern Math" w:eastAsia="MS Mincho" w:hAnsi="Latin Modern Math"/>
                  <w:lang w:val="es-ES"/>
                </w:rPr>
                <m:t>)</m:t>
              </m:r>
            </m:e>
          </m:d>
        </m:oMath>
      </m:oMathPara>
    </w:p>
    <w:p w14:paraId="2B3A31B4" w14:textId="6D67DD1D" w:rsidR="00BF00E3" w:rsidRDefault="00BF00E3" w:rsidP="00CA40E1">
      <w:pPr>
        <w:rPr>
          <w:rFonts w:eastAsia="MS Mincho"/>
          <w:lang w:val="es-ES"/>
        </w:rPr>
      </w:pPr>
      <w:r>
        <w:rPr>
          <w:rFonts w:eastAsia="MS Mincho"/>
          <w:lang w:val="es-ES"/>
        </w:rPr>
        <w:t>Exogeneidad</w:t>
      </w:r>
    </w:p>
    <w:p w14:paraId="03FC6BBF" w14:textId="4BDD5D45" w:rsidR="00BF00E3" w:rsidRPr="00BF00E3" w:rsidRDefault="00BF00E3" w:rsidP="00BF00E3">
      <w:pPr>
        <w:rPr>
          <w:rFonts w:eastAsia="MS Mincho"/>
          <w:lang w:val="es-ES"/>
        </w:rPr>
      </w:pPr>
      <m:oMathPara>
        <m:oMath>
          <m:r>
            <m:rPr>
              <m:sty m:val="p"/>
            </m:rPr>
            <w:rPr>
              <w:rFonts w:ascii="Latin Modern Math" w:eastAsia="MS Mincho" w:hAnsi="Latin Modern Math"/>
              <w:lang w:val="es-ES"/>
            </w:rPr>
            <m:t>E</m:t>
          </m:r>
          <m:d>
            <m:dPr>
              <m:ctrlPr>
                <w:rPr>
                  <w:rFonts w:ascii="Latin Modern Math" w:eastAsia="MS Mincho" w:hAnsi="Latin Modern Math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="MS Mincho" w:hAnsi="Latin Modern Math"/>
                  <w:lang w:val="es-ES"/>
                </w:rPr>
                <m:t xml:space="preserve"> b* </m:t>
              </m:r>
            </m:e>
          </m:d>
          <m:r>
            <m:rPr>
              <m:sty m:val="p"/>
            </m:rPr>
            <w:rPr>
              <w:rFonts w:ascii="Latin Modern Math" w:eastAsia="MS Mincho"/>
              <w:lang w:val="es-ES"/>
            </w:rPr>
            <m:t>=</m:t>
          </m:r>
          <m:r>
            <w:rPr>
              <w:rFonts w:ascii="Latin Modern Math" w:eastAsia="MS Mincho" w:hAnsi="Latin Modern Math"/>
              <w:lang w:val="es-ES"/>
            </w:rPr>
            <m:t>E</m:t>
          </m:r>
          <m:d>
            <m:d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r>
                <w:rPr>
                  <w:rFonts w:ascii="Latin Modern Math" w:eastAsia="MS Mincho" w:hAnsi="Latin Modern Math"/>
                  <w:lang w:val="es-ES"/>
                </w:rPr>
                <m:t xml:space="preserve"> </m:t>
              </m:r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Z’X</m:t>
                      </m:r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-1</m:t>
                  </m:r>
                </m:sup>
              </m:sSup>
              <m:r>
                <w:rPr>
                  <w:rFonts w:ascii="Latin Modern Math" w:eastAsia="MS Mincho" w:hAnsi="Latin Modern Math"/>
                  <w:lang w:val="es-ES"/>
                </w:rPr>
                <m:t>Z’</m:t>
              </m:r>
              <m:d>
                <m:dPr>
                  <m:begChr m:val="["/>
                  <m:endChr m:val="]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 xml:space="preserve"> Xb + u </m:t>
                  </m:r>
                </m:e>
              </m:d>
              <m:r>
                <w:rPr>
                  <w:rFonts w:ascii="Latin Modern Math" w:eastAsia="MS Mincho" w:hAnsi="Latin Modern Math"/>
                  <w:lang w:val="es-ES"/>
                </w:rPr>
                <m:t xml:space="preserve"> </m:t>
              </m:r>
            </m:e>
          </m:d>
          <m:r>
            <w:rPr>
              <w:rFonts w:ascii="Latin Modern Math" w:eastAsia="MS Mincho" w:hAnsi="Latin Modern Math"/>
              <w:lang w:val="es-E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Z’X</m:t>
                      </m:r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-1</m:t>
                  </m:r>
                </m:sup>
              </m:sSup>
              <m:r>
                <w:rPr>
                  <w:rFonts w:ascii="Latin Modern Math" w:eastAsia="MS Mincho" w:hAnsi="Latin Modern Math"/>
                  <w:lang w:val="es-ES"/>
                </w:rPr>
                <m:t xml:space="preserve">Z’ Xb </m:t>
              </m:r>
              <m:r>
                <w:rPr>
                  <w:rFonts w:ascii="Latin Modern Math" w:eastAsia="MS Mincho" w:hAnsi="Latin Modern Math"/>
                  <w:lang w:val="es-ES"/>
                </w:rPr>
                <m:t>)</m:t>
              </m:r>
            </m:e>
          </m:d>
        </m:oMath>
      </m:oMathPara>
    </w:p>
    <w:p w14:paraId="00669C05" w14:textId="00F8654C" w:rsidR="00BF00E3" w:rsidRPr="00BF00E3" w:rsidRDefault="00BF00E3" w:rsidP="00BF00E3">
      <w:pPr>
        <w:rPr>
          <w:rFonts w:eastAsia="MS Mincho"/>
          <w:lang w:val="es-ES"/>
        </w:rPr>
      </w:pPr>
      <m:oMathPara>
        <m:oMath>
          <m:r>
            <m:rPr>
              <m:sty m:val="p"/>
            </m:rPr>
            <w:rPr>
              <w:rFonts w:ascii="Latin Modern Math" w:eastAsia="MS Mincho" w:hAnsi="Latin Modern Math"/>
              <w:lang w:val="es-ES"/>
            </w:rPr>
            <m:t>E</m:t>
          </m:r>
          <m:d>
            <m:dPr>
              <m:ctrlPr>
                <w:rPr>
                  <w:rFonts w:ascii="Latin Modern Math" w:eastAsia="MS Mincho" w:hAnsi="Latin Modern Math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="MS Mincho" w:hAnsi="Latin Modern Math"/>
                  <w:lang w:val="es-ES"/>
                </w:rPr>
                <m:t xml:space="preserve"> b* </m:t>
              </m:r>
            </m:e>
          </m:d>
          <m:r>
            <w:rPr>
              <w:rFonts w:ascii="Latin Modern Math" w:eastAsia="MS Mincho" w:hAnsi="Latin Modern Math"/>
              <w:lang w:val="es-E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dPr>
            <m:e>
              <m:r>
                <w:rPr>
                  <w:rFonts w:ascii="Latin Modern Math" w:eastAsia="MS Mincho" w:hAnsi="Latin Modern Math"/>
                  <w:lang w:val="es-ES"/>
                </w:rPr>
                <m:t>I</m:t>
              </m:r>
              <m:r>
                <w:rPr>
                  <w:rFonts w:ascii="Latin Modern Math" w:eastAsia="MS Mincho" w:hAnsi="Latin Modern Math"/>
                  <w:lang w:val="es-ES"/>
                </w:rPr>
                <m:t xml:space="preserve">b </m:t>
              </m:r>
              <m:r>
                <w:rPr>
                  <w:rFonts w:ascii="Latin Modern Math" w:eastAsia="MS Mincho" w:hAnsi="Latin Modern Math"/>
                  <w:lang w:val="es-ES"/>
                </w:rPr>
                <m:t>)</m:t>
              </m:r>
            </m:e>
          </m:d>
        </m:oMath>
      </m:oMathPara>
    </w:p>
    <w:p w14:paraId="1A1A74B8" w14:textId="5344AD47" w:rsidR="00BF00E3" w:rsidRDefault="00CD1961" w:rsidP="00CA40E1">
      <w:pPr>
        <w:rPr>
          <w:rFonts w:eastAsia="MS Mincho"/>
          <w:lang w:val="es-ES"/>
        </w:rPr>
      </w:pPr>
      <w:r>
        <w:rPr>
          <w:rFonts w:eastAsia="MS Mincho"/>
          <w:lang w:val="es-ES"/>
        </w:rPr>
        <w:t>Insesgado</w:t>
      </w:r>
    </w:p>
    <w:p w14:paraId="5858E2CD" w14:textId="77777777" w:rsidR="00D749D4" w:rsidRDefault="00D749D4" w:rsidP="00CA40E1">
      <w:pPr>
        <w:rPr>
          <w:rFonts w:eastAsia="MS Mincho"/>
          <w:lang w:val="es-ES"/>
        </w:rPr>
      </w:pPr>
    </w:p>
    <w:p w14:paraId="0B19F7CD" w14:textId="77777777" w:rsidR="00D749D4" w:rsidRDefault="00D749D4" w:rsidP="00CA40E1">
      <w:pPr>
        <w:rPr>
          <w:rFonts w:eastAsia="MS Mincho"/>
          <w:lang w:val="es-ES"/>
        </w:rPr>
      </w:pPr>
    </w:p>
    <w:p w14:paraId="16A874B0" w14:textId="0498C1DB" w:rsidR="00D749D4" w:rsidRDefault="00D749D4" w:rsidP="00CA40E1">
      <w:pPr>
        <w:rPr>
          <w:rFonts w:eastAsia="MS Mincho"/>
          <w:lang w:val="es-ES"/>
        </w:rPr>
      </w:pPr>
      <w:r w:rsidRPr="00D749D4">
        <w:rPr>
          <w:rFonts w:eastAsia="MS Mincho"/>
          <w:lang w:val="es-ES"/>
        </w:rPr>
        <w:lastRenderedPageBreak/>
        <w:drawing>
          <wp:inline distT="0" distB="0" distL="0" distR="0" wp14:anchorId="7351A03C" wp14:editId="1D7D080C">
            <wp:extent cx="6083300" cy="3606800"/>
            <wp:effectExtent l="0" t="0" r="0" b="0"/>
            <wp:docPr id="61824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48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A2D7" w14:textId="77777777" w:rsidR="003E123E" w:rsidRPr="004132A8" w:rsidRDefault="003E123E" w:rsidP="004132A8">
      <w:pPr>
        <w:spacing w:before="120" w:after="120"/>
        <w:rPr>
          <w:rFonts w:asciiTheme="minorHAnsi" w:eastAsia="MS Mincho" w:hAnsiTheme="minorHAnsi"/>
          <w:lang w:val="es-ES"/>
        </w:rPr>
      </w:pPr>
      <w:proofErr w:type="spellStart"/>
      <w:r w:rsidRPr="004132A8">
        <w:rPr>
          <w:rFonts w:asciiTheme="minorHAnsi" w:eastAsia="MS Mincho" w:hAnsiTheme="minorHAnsi"/>
          <w:lang w:val="es-ES"/>
        </w:rPr>
        <w:t>Sección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1 (50 puntos)</w:t>
      </w:r>
    </w:p>
    <w:p w14:paraId="2FA1D205" w14:textId="77777777" w:rsidR="003E123E" w:rsidRPr="004132A8" w:rsidRDefault="003E123E" w:rsidP="004132A8">
      <w:pPr>
        <w:spacing w:before="120" w:after="120"/>
        <w:rPr>
          <w:rFonts w:asciiTheme="minorHAnsi" w:eastAsia="MS Mincho" w:hAnsiTheme="minorHAnsi"/>
          <w:lang w:val="es-ES"/>
        </w:rPr>
      </w:pPr>
      <w:r w:rsidRPr="004132A8">
        <w:rPr>
          <w:rFonts w:ascii="Calibri" w:eastAsia="MS Mincho" w:hAnsi="Calibri" w:cs="Calibri"/>
          <w:lang w:val="es-ES"/>
        </w:rPr>
        <w:t>﻿﻿﻿</w:t>
      </w:r>
      <w:r w:rsidRPr="004132A8">
        <w:rPr>
          <w:rFonts w:asciiTheme="minorHAnsi" w:eastAsia="MS Mincho" w:hAnsiTheme="minorHAnsi"/>
          <w:lang w:val="es-ES"/>
        </w:rPr>
        <w:t xml:space="preserve">Sin </w:t>
      </w:r>
      <w:proofErr w:type="spellStart"/>
      <w:r w:rsidRPr="004132A8">
        <w:rPr>
          <w:rFonts w:asciiTheme="minorHAnsi" w:eastAsia="MS Mincho" w:hAnsiTheme="minorHAnsi"/>
          <w:lang w:val="es-ES"/>
        </w:rPr>
        <w:t>controlar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por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ninguna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otra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variable, ¿</w:t>
      </w:r>
      <w:proofErr w:type="spellStart"/>
      <w:r w:rsidRPr="004132A8">
        <w:rPr>
          <w:rFonts w:asciiTheme="minorHAnsi" w:eastAsia="MS Mincho" w:hAnsiTheme="minorHAnsi"/>
          <w:lang w:val="es-ES"/>
        </w:rPr>
        <w:t>cómo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cambia </w:t>
      </w:r>
      <w:proofErr w:type="spellStart"/>
      <w:r w:rsidRPr="004132A8">
        <w:rPr>
          <w:rFonts w:asciiTheme="minorHAnsi" w:eastAsia="MS Mincho" w:hAnsiTheme="minorHAnsi"/>
          <w:lang w:val="es-ES"/>
        </w:rPr>
        <w:t>el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peso de </w:t>
      </w:r>
      <w:proofErr w:type="spellStart"/>
      <w:r w:rsidRPr="004132A8">
        <w:rPr>
          <w:rFonts w:asciiTheme="minorHAnsi" w:eastAsia="MS Mincho" w:hAnsiTheme="minorHAnsi"/>
          <w:lang w:val="es-ES"/>
        </w:rPr>
        <w:t>una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persona, en</w:t>
      </w:r>
      <w:r w:rsidRPr="004132A8">
        <w:rPr>
          <w:rFonts w:ascii="MS Mincho" w:eastAsia="MS Mincho" w:hAnsi="MS Mincho" w:cs="MS Mincho" w:hint="eastAsia"/>
          <w:lang w:val="es-ES"/>
        </w:rPr>
        <w:t> </w:t>
      </w:r>
      <w:proofErr w:type="spellStart"/>
      <w:r w:rsidRPr="004132A8">
        <w:rPr>
          <w:rFonts w:asciiTheme="minorHAnsi" w:eastAsia="MS Mincho" w:hAnsiTheme="minorHAnsi"/>
          <w:lang w:val="es-ES"/>
        </w:rPr>
        <w:t>promedio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, al </w:t>
      </w:r>
      <w:proofErr w:type="spellStart"/>
      <w:r w:rsidRPr="004132A8">
        <w:rPr>
          <w:rFonts w:asciiTheme="minorHAnsi" w:eastAsia="MS Mincho" w:hAnsiTheme="minorHAnsi"/>
          <w:lang w:val="es-ES"/>
        </w:rPr>
        <w:t>crecer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un </w:t>
      </w:r>
      <w:proofErr w:type="spellStart"/>
      <w:r w:rsidRPr="004132A8">
        <w:rPr>
          <w:rFonts w:asciiTheme="minorHAnsi" w:eastAsia="MS Mincho" w:hAnsiTheme="minorHAnsi"/>
          <w:lang w:val="es-ES"/>
        </w:rPr>
        <w:t>año</w:t>
      </w:r>
      <w:proofErr w:type="spellEnd"/>
      <w:r w:rsidRPr="004132A8">
        <w:rPr>
          <w:rFonts w:asciiTheme="minorHAnsi" w:eastAsia="MS Mincho" w:hAnsiTheme="minorHAnsi"/>
          <w:lang w:val="es-ES"/>
        </w:rPr>
        <w:t>?</w:t>
      </w:r>
    </w:p>
    <w:p w14:paraId="6E02E155" w14:textId="77777777" w:rsidR="003E123E" w:rsidRPr="004132A8" w:rsidRDefault="003E123E" w:rsidP="004132A8">
      <w:pPr>
        <w:spacing w:before="120" w:after="120"/>
        <w:rPr>
          <w:rFonts w:asciiTheme="minorHAnsi" w:eastAsia="MS Mincho" w:hAnsiTheme="minorHAnsi"/>
          <w:lang w:val="es-ES"/>
        </w:rPr>
      </w:pPr>
      <w:r w:rsidRPr="004132A8">
        <w:rPr>
          <w:rFonts w:ascii="Calibri" w:eastAsia="MS Mincho" w:hAnsi="Calibri" w:cs="Calibri"/>
          <w:lang w:val="es-ES"/>
        </w:rPr>
        <w:t>﻿﻿﻿</w:t>
      </w:r>
      <w:r w:rsidRPr="004132A8">
        <w:rPr>
          <w:rFonts w:asciiTheme="minorHAnsi" w:eastAsia="MS Mincho" w:hAnsiTheme="minorHAnsi"/>
          <w:lang w:val="es-ES"/>
        </w:rPr>
        <w:t xml:space="preserve">¿El </w:t>
      </w:r>
      <w:proofErr w:type="spellStart"/>
      <w:r w:rsidRPr="004132A8">
        <w:rPr>
          <w:rFonts w:asciiTheme="minorHAnsi" w:eastAsia="MS Mincho" w:hAnsiTheme="minorHAnsi"/>
          <w:lang w:val="es-ES"/>
        </w:rPr>
        <w:t>efecto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de </w:t>
      </w:r>
      <w:proofErr w:type="spellStart"/>
      <w:r w:rsidRPr="004132A8">
        <w:rPr>
          <w:rFonts w:asciiTheme="minorHAnsi" w:eastAsia="MS Mincho" w:hAnsiTheme="minorHAnsi"/>
          <w:lang w:val="es-ES"/>
        </w:rPr>
        <w:t>tener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hijos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sobre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el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peso es </w:t>
      </w:r>
      <w:proofErr w:type="spellStart"/>
      <w:r w:rsidRPr="004132A8">
        <w:rPr>
          <w:rFonts w:asciiTheme="minorHAnsi" w:eastAsia="MS Mincho" w:hAnsiTheme="minorHAnsi"/>
          <w:lang w:val="es-ES"/>
        </w:rPr>
        <w:t>distinto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para un hombre o </w:t>
      </w:r>
      <w:proofErr w:type="spellStart"/>
      <w:r w:rsidRPr="004132A8">
        <w:rPr>
          <w:rFonts w:asciiTheme="minorHAnsi" w:eastAsia="MS Mincho" w:hAnsiTheme="minorHAnsi"/>
          <w:lang w:val="es-ES"/>
        </w:rPr>
        <w:t>una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mujer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? </w:t>
      </w:r>
      <w:proofErr w:type="spellStart"/>
      <w:r w:rsidRPr="004132A8">
        <w:rPr>
          <w:rFonts w:asciiTheme="minorHAnsi" w:eastAsia="MS Mincho" w:hAnsiTheme="minorHAnsi"/>
          <w:lang w:val="es-ES"/>
        </w:rPr>
        <w:t>Reporten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los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efectos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marginales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gramStart"/>
      <w:r w:rsidRPr="004132A8">
        <w:rPr>
          <w:rFonts w:asciiTheme="minorHAnsi" w:eastAsia="MS Mincho" w:hAnsiTheme="minorHAnsi"/>
          <w:lang w:val="es-ES"/>
        </w:rPr>
        <w:t>para ambos</w:t>
      </w:r>
      <w:proofErr w:type="gram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sexos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y </w:t>
      </w:r>
      <w:proofErr w:type="spellStart"/>
      <w:r w:rsidRPr="004132A8">
        <w:rPr>
          <w:rFonts w:asciiTheme="minorHAnsi" w:eastAsia="MS Mincho" w:hAnsiTheme="minorHAnsi"/>
          <w:lang w:val="es-ES"/>
        </w:rPr>
        <w:t>comente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acerca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de la </w:t>
      </w:r>
      <w:proofErr w:type="spellStart"/>
      <w:r w:rsidRPr="004132A8">
        <w:rPr>
          <w:rFonts w:asciiTheme="minorHAnsi" w:eastAsia="MS Mincho" w:hAnsiTheme="minorHAnsi"/>
          <w:lang w:val="es-ES"/>
        </w:rPr>
        <w:t>significatividad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estadística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. </w:t>
      </w:r>
      <w:proofErr w:type="spellStart"/>
      <w:r w:rsidRPr="004132A8">
        <w:rPr>
          <w:rFonts w:asciiTheme="minorHAnsi" w:eastAsia="MS Mincho" w:hAnsiTheme="minorHAnsi"/>
          <w:lang w:val="es-ES"/>
        </w:rPr>
        <w:t>Utilice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un solo </w:t>
      </w:r>
      <w:proofErr w:type="spellStart"/>
      <w:r w:rsidRPr="004132A8">
        <w:rPr>
          <w:rFonts w:asciiTheme="minorHAnsi" w:eastAsia="MS Mincho" w:hAnsiTheme="minorHAnsi"/>
          <w:lang w:val="es-ES"/>
        </w:rPr>
        <w:t>modelo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para responder </w:t>
      </w:r>
      <w:proofErr w:type="gramStart"/>
      <w:r w:rsidRPr="004132A8">
        <w:rPr>
          <w:rFonts w:asciiTheme="minorHAnsi" w:eastAsia="MS Mincho" w:hAnsiTheme="minorHAnsi"/>
          <w:lang w:val="es-ES"/>
        </w:rPr>
        <w:t>a</w:t>
      </w:r>
      <w:proofErr w:type="gramEnd"/>
      <w:r w:rsidRPr="004132A8">
        <w:rPr>
          <w:rFonts w:asciiTheme="minorHAnsi" w:eastAsia="MS Mincho" w:hAnsiTheme="minorHAnsi"/>
          <w:lang w:val="es-ES"/>
        </w:rPr>
        <w:t xml:space="preserve"> ambas </w:t>
      </w:r>
      <w:proofErr w:type="spellStart"/>
      <w:r w:rsidRPr="004132A8">
        <w:rPr>
          <w:rFonts w:asciiTheme="minorHAnsi" w:eastAsia="MS Mincho" w:hAnsiTheme="minorHAnsi"/>
          <w:lang w:val="es-ES"/>
        </w:rPr>
        <w:t>preguntas</w:t>
      </w:r>
      <w:proofErr w:type="spellEnd"/>
      <w:r w:rsidRPr="004132A8">
        <w:rPr>
          <w:rFonts w:asciiTheme="minorHAnsi" w:eastAsia="MS Mincho" w:hAnsiTheme="minorHAnsi"/>
          <w:lang w:val="es-ES"/>
        </w:rPr>
        <w:t>.</w:t>
      </w:r>
    </w:p>
    <w:p w14:paraId="7F8B59B5" w14:textId="77777777" w:rsidR="003E123E" w:rsidRPr="004132A8" w:rsidRDefault="003E123E" w:rsidP="004132A8">
      <w:pPr>
        <w:spacing w:before="120" w:after="120"/>
        <w:rPr>
          <w:rFonts w:asciiTheme="minorHAnsi" w:eastAsia="MS Mincho" w:hAnsiTheme="minorHAnsi"/>
          <w:lang w:val="es-ES"/>
        </w:rPr>
      </w:pPr>
      <w:r w:rsidRPr="004132A8">
        <w:rPr>
          <w:rFonts w:ascii="Calibri" w:eastAsia="MS Mincho" w:hAnsi="Calibri" w:cs="Calibri"/>
          <w:lang w:val="es-ES"/>
        </w:rPr>
        <w:t>﻿﻿﻿</w:t>
      </w:r>
      <w:proofErr w:type="spellStart"/>
      <w:r w:rsidRPr="004132A8">
        <w:rPr>
          <w:rFonts w:asciiTheme="minorHAnsi" w:eastAsia="MS Mincho" w:hAnsiTheme="minorHAnsi"/>
          <w:lang w:val="es-ES"/>
        </w:rPr>
        <w:t>Considere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el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modelo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que </w:t>
      </w:r>
      <w:proofErr w:type="spellStart"/>
      <w:r w:rsidRPr="004132A8">
        <w:rPr>
          <w:rFonts w:asciiTheme="minorHAnsi" w:eastAsia="MS Mincho" w:hAnsiTheme="minorHAnsi"/>
          <w:lang w:val="es-ES"/>
        </w:rPr>
        <w:t>incorpora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la </w:t>
      </w:r>
      <w:proofErr w:type="spellStart"/>
      <w:r w:rsidRPr="004132A8">
        <w:rPr>
          <w:rFonts w:asciiTheme="minorHAnsi" w:eastAsia="MS Mincho" w:hAnsiTheme="minorHAnsi"/>
          <w:lang w:val="es-ES"/>
        </w:rPr>
        <w:t>edad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de modo no lineal </w:t>
      </w:r>
      <w:proofErr w:type="spellStart"/>
      <w:r w:rsidRPr="004132A8">
        <w:rPr>
          <w:rFonts w:asciiTheme="minorHAnsi" w:eastAsia="MS Mincho" w:hAnsiTheme="minorHAnsi"/>
          <w:lang w:val="es-ES"/>
        </w:rPr>
        <w:t>como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una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variable </w:t>
      </w:r>
      <w:proofErr w:type="spellStart"/>
      <w:r w:rsidRPr="004132A8">
        <w:rPr>
          <w:rFonts w:asciiTheme="minorHAnsi" w:eastAsia="MS Mincho" w:hAnsiTheme="minorHAnsi"/>
          <w:lang w:val="es-ES"/>
        </w:rPr>
        <w:t>explicativa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pero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no </w:t>
      </w:r>
      <w:proofErr w:type="spellStart"/>
      <w:r w:rsidRPr="004132A8">
        <w:rPr>
          <w:rFonts w:asciiTheme="minorHAnsi" w:eastAsia="MS Mincho" w:hAnsiTheme="minorHAnsi"/>
          <w:lang w:val="es-ES"/>
        </w:rPr>
        <w:t>controla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por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el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efecto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del medio de </w:t>
      </w:r>
      <w:proofErr w:type="spellStart"/>
      <w:r w:rsidRPr="004132A8">
        <w:rPr>
          <w:rFonts w:asciiTheme="minorHAnsi" w:eastAsia="MS Mincho" w:hAnsiTheme="minorHAnsi"/>
          <w:lang w:val="es-ES"/>
        </w:rPr>
        <w:t>transporte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utilizado</w:t>
      </w:r>
      <w:proofErr w:type="spellEnd"/>
      <w:r w:rsidRPr="004132A8">
        <w:rPr>
          <w:rFonts w:asciiTheme="minorHAnsi" w:eastAsia="MS Mincho" w:hAnsiTheme="minorHAnsi"/>
          <w:lang w:val="es-ES"/>
        </w:rPr>
        <w:t>. ¿</w:t>
      </w:r>
      <w:proofErr w:type="spellStart"/>
      <w:r w:rsidRPr="004132A8">
        <w:rPr>
          <w:rFonts w:asciiTheme="minorHAnsi" w:eastAsia="MS Mincho" w:hAnsiTheme="minorHAnsi"/>
          <w:lang w:val="es-ES"/>
        </w:rPr>
        <w:t>Puede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decir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que </w:t>
      </w:r>
      <w:proofErr w:type="spellStart"/>
      <w:r w:rsidRPr="004132A8">
        <w:rPr>
          <w:rFonts w:asciiTheme="minorHAnsi" w:eastAsia="MS Mincho" w:hAnsiTheme="minorHAnsi"/>
          <w:lang w:val="es-ES"/>
        </w:rPr>
        <w:t>existe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una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relación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no lineal entre la </w:t>
      </w:r>
      <w:proofErr w:type="spellStart"/>
      <w:r w:rsidRPr="004132A8">
        <w:rPr>
          <w:rFonts w:asciiTheme="minorHAnsi" w:eastAsia="MS Mincho" w:hAnsiTheme="minorHAnsi"/>
          <w:lang w:val="es-ES"/>
        </w:rPr>
        <w:t>edad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y </w:t>
      </w:r>
      <w:proofErr w:type="spellStart"/>
      <w:r w:rsidRPr="004132A8">
        <w:rPr>
          <w:rFonts w:asciiTheme="minorHAnsi" w:eastAsia="MS Mincho" w:hAnsiTheme="minorHAnsi"/>
          <w:lang w:val="es-ES"/>
        </w:rPr>
        <w:t>el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peso? ¿</w:t>
      </w:r>
      <w:proofErr w:type="spellStart"/>
      <w:r w:rsidRPr="004132A8">
        <w:rPr>
          <w:rFonts w:asciiTheme="minorHAnsi" w:eastAsia="MS Mincho" w:hAnsiTheme="minorHAnsi"/>
          <w:lang w:val="es-ES"/>
        </w:rPr>
        <w:t>Cuál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sería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el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efecto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marginal para </w:t>
      </w:r>
      <w:proofErr w:type="spellStart"/>
      <w:r w:rsidRPr="004132A8">
        <w:rPr>
          <w:rFonts w:asciiTheme="minorHAnsi" w:eastAsia="MS Mincho" w:hAnsiTheme="minorHAnsi"/>
          <w:lang w:val="es-ES"/>
        </w:rPr>
        <w:t>una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persona de 44 </w:t>
      </w:r>
      <w:proofErr w:type="spellStart"/>
      <w:r w:rsidRPr="004132A8">
        <w:rPr>
          <w:rFonts w:asciiTheme="minorHAnsi" w:eastAsia="MS Mincho" w:hAnsiTheme="minorHAnsi"/>
          <w:lang w:val="es-ES"/>
        </w:rPr>
        <w:t>años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? </w:t>
      </w:r>
      <w:proofErr w:type="spellStart"/>
      <w:r w:rsidRPr="004132A8">
        <w:rPr>
          <w:rFonts w:asciiTheme="minorHAnsi" w:eastAsia="MS Mincho" w:hAnsiTheme="minorHAnsi"/>
          <w:lang w:val="es-ES"/>
        </w:rPr>
        <w:t>Recuerde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escribir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la </w:t>
      </w:r>
      <w:proofErr w:type="spellStart"/>
      <w:r w:rsidRPr="004132A8">
        <w:rPr>
          <w:rFonts w:asciiTheme="minorHAnsi" w:eastAsia="MS Mincho" w:hAnsiTheme="minorHAnsi"/>
          <w:lang w:val="es-ES"/>
        </w:rPr>
        <w:t>ecuación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del </w:t>
      </w:r>
      <w:proofErr w:type="spellStart"/>
      <w:r w:rsidRPr="004132A8">
        <w:rPr>
          <w:rFonts w:asciiTheme="minorHAnsi" w:eastAsia="MS Mincho" w:hAnsiTheme="minorHAnsi"/>
          <w:lang w:val="es-ES"/>
        </w:rPr>
        <w:t>modelo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primero, </w:t>
      </w:r>
      <w:proofErr w:type="spellStart"/>
      <w:r w:rsidRPr="004132A8">
        <w:rPr>
          <w:rFonts w:asciiTheme="minorHAnsi" w:eastAsia="MS Mincho" w:hAnsiTheme="minorHAnsi"/>
          <w:lang w:val="es-ES"/>
        </w:rPr>
        <w:t>calcular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el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efecto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marginal y </w:t>
      </w:r>
      <w:proofErr w:type="spellStart"/>
      <w:r w:rsidRPr="004132A8">
        <w:rPr>
          <w:rFonts w:asciiTheme="minorHAnsi" w:eastAsia="MS Mincho" w:hAnsiTheme="minorHAnsi"/>
          <w:lang w:val="es-ES"/>
        </w:rPr>
        <w:t>comentar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acerca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de </w:t>
      </w:r>
      <w:proofErr w:type="spellStart"/>
      <w:r w:rsidRPr="004132A8">
        <w:rPr>
          <w:rFonts w:asciiTheme="minorHAnsi" w:eastAsia="MS Mincho" w:hAnsiTheme="minorHAnsi"/>
          <w:lang w:val="es-ES"/>
        </w:rPr>
        <w:t>su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si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nificatividad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estadística</w:t>
      </w:r>
      <w:proofErr w:type="spellEnd"/>
      <w:r w:rsidRPr="004132A8">
        <w:rPr>
          <w:rFonts w:asciiTheme="minorHAnsi" w:eastAsia="MS Mincho" w:hAnsiTheme="minorHAnsi"/>
          <w:lang w:val="es-ES"/>
        </w:rPr>
        <w:t>.</w:t>
      </w:r>
    </w:p>
    <w:p w14:paraId="1FFD813F" w14:textId="77777777" w:rsidR="003E123E" w:rsidRPr="004132A8" w:rsidRDefault="003E123E" w:rsidP="004132A8">
      <w:pPr>
        <w:spacing w:before="120" w:after="120"/>
        <w:rPr>
          <w:rFonts w:asciiTheme="minorHAnsi" w:eastAsia="MS Mincho" w:hAnsiTheme="minorHAnsi"/>
          <w:lang w:val="es-ES"/>
        </w:rPr>
      </w:pPr>
      <w:r w:rsidRPr="004132A8">
        <w:rPr>
          <w:rFonts w:ascii="Calibri" w:eastAsia="MS Mincho" w:hAnsi="Calibri" w:cs="Calibri"/>
          <w:lang w:val="es-ES"/>
        </w:rPr>
        <w:t>﻿﻿﻿</w:t>
      </w:r>
      <w:r w:rsidRPr="004132A8">
        <w:rPr>
          <w:rFonts w:asciiTheme="minorHAnsi" w:eastAsia="MS Mincho" w:hAnsiTheme="minorHAnsi"/>
          <w:lang w:val="es-ES"/>
        </w:rPr>
        <w:t>¿</w:t>
      </w:r>
      <w:proofErr w:type="spellStart"/>
      <w:r w:rsidRPr="004132A8">
        <w:rPr>
          <w:rFonts w:asciiTheme="minorHAnsi" w:eastAsia="MS Mincho" w:hAnsiTheme="minorHAnsi"/>
          <w:lang w:val="es-ES"/>
        </w:rPr>
        <w:t>Transportarse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en moto, </w:t>
      </w:r>
      <w:proofErr w:type="spellStart"/>
      <w:r w:rsidRPr="004132A8">
        <w:rPr>
          <w:rFonts w:asciiTheme="minorHAnsi" w:eastAsia="MS Mincho" w:hAnsiTheme="minorHAnsi"/>
          <w:lang w:val="es-ES"/>
        </w:rPr>
        <w:t>hace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que se </w:t>
      </w:r>
      <w:proofErr w:type="spellStart"/>
      <w:r w:rsidRPr="004132A8">
        <w:rPr>
          <w:rFonts w:asciiTheme="minorHAnsi" w:eastAsia="MS Mincho" w:hAnsiTheme="minorHAnsi"/>
          <w:lang w:val="es-ES"/>
        </w:rPr>
        <w:t>baje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de peso? ¿Contra </w:t>
      </w:r>
      <w:proofErr w:type="spellStart"/>
      <w:r w:rsidRPr="004132A8">
        <w:rPr>
          <w:rFonts w:asciiTheme="minorHAnsi" w:eastAsia="MS Mincho" w:hAnsiTheme="minorHAnsi"/>
          <w:lang w:val="es-ES"/>
        </w:rPr>
        <w:t>qué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se </w:t>
      </w:r>
      <w:proofErr w:type="spellStart"/>
      <w:r w:rsidRPr="004132A8">
        <w:rPr>
          <w:rFonts w:asciiTheme="minorHAnsi" w:eastAsia="MS Mincho" w:hAnsiTheme="minorHAnsi"/>
          <w:lang w:val="es-ES"/>
        </w:rPr>
        <w:t>está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comparando</w:t>
      </w:r>
      <w:proofErr w:type="spellEnd"/>
      <w:r w:rsidRPr="004132A8">
        <w:rPr>
          <w:rFonts w:asciiTheme="minorHAnsi" w:eastAsia="MS Mincho" w:hAnsiTheme="minorHAnsi"/>
          <w:lang w:val="es-ES"/>
        </w:rPr>
        <w:t>? ¿Y</w:t>
      </w:r>
      <w:r w:rsidRPr="004132A8">
        <w:rPr>
          <w:rFonts w:ascii="MS Mincho" w:eastAsia="MS Mincho" w:hAnsi="MS Mincho" w:cs="MS Mincho" w:hint="eastAsia"/>
          <w:lang w:val="es-ES"/>
        </w:rPr>
        <w:t> </w:t>
      </w:r>
      <w:proofErr w:type="spellStart"/>
      <w:r w:rsidRPr="004132A8">
        <w:rPr>
          <w:rFonts w:asciiTheme="minorHAnsi" w:eastAsia="MS Mincho" w:hAnsiTheme="minorHAnsi"/>
          <w:lang w:val="es-ES"/>
        </w:rPr>
        <w:t>caminar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? </w:t>
      </w:r>
      <w:proofErr w:type="spellStart"/>
      <w:r w:rsidRPr="004132A8">
        <w:rPr>
          <w:rFonts w:asciiTheme="minorHAnsi" w:eastAsia="MS Mincho" w:hAnsiTheme="minorHAnsi"/>
          <w:lang w:val="es-ES"/>
        </w:rPr>
        <w:t>Reporte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las </w:t>
      </w:r>
      <w:proofErr w:type="spellStart"/>
      <w:r w:rsidRPr="004132A8">
        <w:rPr>
          <w:rFonts w:asciiTheme="minorHAnsi" w:eastAsia="MS Mincho" w:hAnsiTheme="minorHAnsi"/>
          <w:lang w:val="es-ES"/>
        </w:rPr>
        <w:t>diferencias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esperadas</w:t>
      </w:r>
      <w:proofErr w:type="spellEnd"/>
      <w:r w:rsidRPr="004132A8">
        <w:rPr>
          <w:rFonts w:asciiTheme="minorHAnsi" w:eastAsia="MS Mincho" w:hAnsiTheme="minorHAnsi"/>
          <w:lang w:val="es-ES"/>
        </w:rPr>
        <w:t>.</w:t>
      </w:r>
    </w:p>
    <w:p w14:paraId="5B54178A" w14:textId="77777777" w:rsidR="003E123E" w:rsidRPr="004132A8" w:rsidRDefault="003E123E" w:rsidP="004132A8">
      <w:pPr>
        <w:spacing w:before="120" w:after="120"/>
        <w:rPr>
          <w:rFonts w:asciiTheme="minorHAnsi" w:eastAsia="MS Mincho" w:hAnsiTheme="minorHAnsi"/>
          <w:lang w:val="es-ES"/>
        </w:rPr>
      </w:pPr>
      <w:r w:rsidRPr="004132A8">
        <w:rPr>
          <w:rFonts w:ascii="Calibri" w:eastAsia="MS Mincho" w:hAnsi="Calibri" w:cs="Calibri"/>
          <w:lang w:val="es-ES"/>
        </w:rPr>
        <w:t>﻿﻿﻿</w:t>
      </w:r>
      <w:r w:rsidRPr="004132A8">
        <w:rPr>
          <w:rFonts w:asciiTheme="minorHAnsi" w:eastAsia="MS Mincho" w:hAnsiTheme="minorHAnsi"/>
          <w:lang w:val="es-ES"/>
        </w:rPr>
        <w:t>¿</w:t>
      </w:r>
      <w:proofErr w:type="spellStart"/>
      <w:r w:rsidRPr="004132A8">
        <w:rPr>
          <w:rFonts w:asciiTheme="minorHAnsi" w:eastAsia="MS Mincho" w:hAnsiTheme="minorHAnsi"/>
          <w:lang w:val="es-ES"/>
        </w:rPr>
        <w:t>Cuál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es peso </w:t>
      </w:r>
      <w:proofErr w:type="spellStart"/>
      <w:r w:rsidRPr="004132A8">
        <w:rPr>
          <w:rFonts w:asciiTheme="minorHAnsi" w:eastAsia="MS Mincho" w:hAnsiTheme="minorHAnsi"/>
          <w:lang w:val="es-ES"/>
        </w:rPr>
        <w:t>predicho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para un hombre que </w:t>
      </w:r>
      <w:proofErr w:type="spellStart"/>
      <w:r w:rsidRPr="004132A8">
        <w:rPr>
          <w:rFonts w:asciiTheme="minorHAnsi" w:eastAsia="MS Mincho" w:hAnsiTheme="minorHAnsi"/>
          <w:lang w:val="es-ES"/>
        </w:rPr>
        <w:t>tiene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32 </w:t>
      </w:r>
      <w:proofErr w:type="spellStart"/>
      <w:r w:rsidRPr="004132A8">
        <w:rPr>
          <w:rFonts w:asciiTheme="minorHAnsi" w:eastAsia="MS Mincho" w:hAnsiTheme="minorHAnsi"/>
          <w:lang w:val="es-ES"/>
        </w:rPr>
        <w:t>años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, </w:t>
      </w:r>
      <w:proofErr w:type="spellStart"/>
      <w:r w:rsidRPr="004132A8">
        <w:rPr>
          <w:rFonts w:asciiTheme="minorHAnsi" w:eastAsia="MS Mincho" w:hAnsiTheme="minorHAnsi"/>
          <w:lang w:val="es-ES"/>
        </w:rPr>
        <w:t>mide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1.79, no </w:t>
      </w:r>
      <w:proofErr w:type="spellStart"/>
      <w:r w:rsidRPr="004132A8">
        <w:rPr>
          <w:rFonts w:asciiTheme="minorHAnsi" w:eastAsia="MS Mincho" w:hAnsiTheme="minorHAnsi"/>
          <w:lang w:val="es-ES"/>
        </w:rPr>
        <w:t>fuma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, </w:t>
      </w:r>
      <w:proofErr w:type="spellStart"/>
      <w:r w:rsidRPr="004132A8">
        <w:rPr>
          <w:rFonts w:asciiTheme="minorHAnsi" w:eastAsia="MS Mincho" w:hAnsiTheme="minorHAnsi"/>
          <w:lang w:val="es-ES"/>
        </w:rPr>
        <w:t>tiene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una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hija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, </w:t>
      </w:r>
      <w:proofErr w:type="spellStart"/>
      <w:r w:rsidRPr="004132A8">
        <w:rPr>
          <w:rFonts w:asciiTheme="minorHAnsi" w:eastAsia="MS Mincho" w:hAnsiTheme="minorHAnsi"/>
          <w:lang w:val="es-ES"/>
        </w:rPr>
        <w:t>su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padre </w:t>
      </w:r>
      <w:proofErr w:type="spellStart"/>
      <w:r w:rsidRPr="004132A8">
        <w:rPr>
          <w:rFonts w:asciiTheme="minorHAnsi" w:eastAsia="MS Mincho" w:hAnsiTheme="minorHAnsi"/>
          <w:lang w:val="es-ES"/>
        </w:rPr>
        <w:t>tiene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sobrepeso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y se </w:t>
      </w:r>
      <w:proofErr w:type="spellStart"/>
      <w:r w:rsidRPr="004132A8">
        <w:rPr>
          <w:rFonts w:asciiTheme="minorHAnsi" w:eastAsia="MS Mincho" w:hAnsiTheme="minorHAnsi"/>
          <w:lang w:val="es-ES"/>
        </w:rPr>
        <w:t>mueve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caminando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por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la ciudad?</w:t>
      </w:r>
    </w:p>
    <w:p w14:paraId="4417F82D" w14:textId="77777777" w:rsidR="003E123E" w:rsidRPr="004132A8" w:rsidRDefault="003E123E" w:rsidP="004132A8">
      <w:pPr>
        <w:spacing w:before="120" w:after="120"/>
        <w:rPr>
          <w:rFonts w:asciiTheme="minorHAnsi" w:eastAsia="MS Mincho" w:hAnsiTheme="minorHAnsi"/>
          <w:lang w:val="es-ES"/>
        </w:rPr>
      </w:pPr>
      <w:r w:rsidRPr="004132A8">
        <w:rPr>
          <w:rFonts w:ascii="Calibri" w:eastAsia="MS Mincho" w:hAnsi="Calibri" w:cs="Calibri"/>
          <w:lang w:val="es-ES"/>
        </w:rPr>
        <w:t>﻿﻿﻿</w:t>
      </w:r>
      <w:r w:rsidRPr="004132A8">
        <w:rPr>
          <w:rFonts w:asciiTheme="minorHAnsi" w:eastAsia="MS Mincho" w:hAnsiTheme="minorHAnsi"/>
          <w:lang w:val="es-ES"/>
        </w:rPr>
        <w:t>¿</w:t>
      </w:r>
      <w:proofErr w:type="spellStart"/>
      <w:r w:rsidRPr="004132A8">
        <w:rPr>
          <w:rFonts w:asciiTheme="minorHAnsi" w:eastAsia="MS Mincho" w:hAnsiTheme="minorHAnsi"/>
          <w:lang w:val="es-ES"/>
        </w:rPr>
        <w:t>Qué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puede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decir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acerca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de la </w:t>
      </w:r>
      <w:proofErr w:type="spellStart"/>
      <w:r w:rsidRPr="004132A8">
        <w:rPr>
          <w:rFonts w:asciiTheme="minorHAnsi" w:eastAsia="MS Mincho" w:hAnsiTheme="minorHAnsi"/>
          <w:lang w:val="es-ES"/>
        </w:rPr>
        <w:t>bondad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del </w:t>
      </w:r>
      <w:proofErr w:type="spellStart"/>
      <w:r w:rsidRPr="004132A8">
        <w:rPr>
          <w:rFonts w:asciiTheme="minorHAnsi" w:eastAsia="MS Mincho" w:hAnsiTheme="minorHAnsi"/>
          <w:lang w:val="es-ES"/>
        </w:rPr>
        <w:t>ajuste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del </w:t>
      </w:r>
      <w:proofErr w:type="spellStart"/>
      <w:r w:rsidRPr="004132A8">
        <w:rPr>
          <w:rFonts w:asciiTheme="minorHAnsi" w:eastAsia="MS Mincho" w:hAnsiTheme="minorHAnsi"/>
          <w:lang w:val="es-ES"/>
        </w:rPr>
        <w:t>modelo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(2)?</w:t>
      </w:r>
    </w:p>
    <w:p w14:paraId="6A7183BA" w14:textId="6698B787" w:rsidR="003E123E" w:rsidRDefault="003E123E" w:rsidP="003E123E">
      <w:pPr>
        <w:rPr>
          <w:rFonts w:eastAsia="MS Mincho"/>
          <w:lang w:val="es-ES"/>
        </w:rPr>
      </w:pPr>
      <w:r w:rsidRPr="004132A8">
        <w:rPr>
          <w:rFonts w:ascii="Calibri" w:eastAsia="MS Mincho" w:hAnsi="Calibri" w:cs="Calibri"/>
          <w:lang w:val="es-ES"/>
        </w:rPr>
        <w:t>﻿﻿﻿</w:t>
      </w:r>
      <w:bookmarkStart w:id="57" w:name="OLE_LINK20"/>
      <w:bookmarkStart w:id="58" w:name="OLE_LINK21"/>
      <w:proofErr w:type="spellStart"/>
      <w:r w:rsidRPr="004132A8">
        <w:rPr>
          <w:rFonts w:asciiTheme="minorHAnsi" w:eastAsia="MS Mincho" w:hAnsiTheme="minorHAnsi"/>
          <w:lang w:val="es-ES"/>
        </w:rPr>
        <w:t>Detalle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los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pasos que </w:t>
      </w:r>
      <w:proofErr w:type="spellStart"/>
      <w:r w:rsidRPr="004132A8">
        <w:rPr>
          <w:rFonts w:asciiTheme="minorHAnsi" w:eastAsia="MS Mincho" w:hAnsiTheme="minorHAnsi"/>
          <w:lang w:val="es-ES"/>
        </w:rPr>
        <w:t>seguiría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para </w:t>
      </w:r>
      <w:proofErr w:type="spellStart"/>
      <w:r w:rsidRPr="004132A8">
        <w:rPr>
          <w:rFonts w:asciiTheme="minorHAnsi" w:eastAsia="MS Mincho" w:hAnsiTheme="minorHAnsi"/>
          <w:lang w:val="es-ES"/>
        </w:rPr>
        <w:t>estimar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el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modelo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(7) </w:t>
      </w:r>
      <w:proofErr w:type="spellStart"/>
      <w:r w:rsidRPr="004132A8">
        <w:rPr>
          <w:rFonts w:asciiTheme="minorHAnsi" w:eastAsia="MS Mincho" w:hAnsiTheme="minorHAnsi"/>
          <w:lang w:val="es-ES"/>
        </w:rPr>
        <w:t>incorporando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una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Pr="004132A8">
        <w:rPr>
          <w:rFonts w:asciiTheme="minorHAnsi" w:eastAsia="MS Mincho" w:hAnsiTheme="minorHAnsi"/>
          <w:lang w:val="es-ES"/>
        </w:rPr>
        <w:t>nueva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variable</w:t>
      </w:r>
      <w:r w:rsidRPr="004132A8">
        <w:rPr>
          <w:rFonts w:ascii="MS Mincho" w:eastAsia="MS Mincho" w:hAnsi="MS Mincho" w:cs="MS Mincho" w:hint="eastAsia"/>
          <w:lang w:val="es-ES"/>
        </w:rPr>
        <w:t> </w:t>
      </w:r>
      <w:r w:rsidRPr="004132A8">
        <w:rPr>
          <w:rFonts w:asciiTheme="minorHAnsi" w:eastAsia="MS Mincho" w:hAnsiTheme="minorHAnsi"/>
          <w:lang w:val="es-ES"/>
        </w:rPr>
        <w:t xml:space="preserve">que </w:t>
      </w:r>
      <w:proofErr w:type="spellStart"/>
      <w:r w:rsidRPr="004132A8">
        <w:rPr>
          <w:rFonts w:asciiTheme="minorHAnsi" w:eastAsia="MS Mincho" w:hAnsiTheme="minorHAnsi"/>
          <w:lang w:val="es-ES"/>
        </w:rPr>
        <w:t>sea</w:t>
      </w:r>
      <w:proofErr w:type="spellEnd"/>
      <w:r w:rsidRPr="004132A8">
        <w:rPr>
          <w:rFonts w:asciiTheme="minorHAnsi" w:eastAsia="MS Mincho" w:hAnsiTheme="minorHAnsi"/>
          <w:lang w:val="es-ES"/>
        </w:rPr>
        <w:t xml:space="preserve"> Xi = 4Edadi + 10.</w:t>
      </w:r>
      <w:bookmarkEnd w:id="57"/>
      <w:bookmarkEnd w:id="58"/>
    </w:p>
    <w:p w14:paraId="6FFE5003" w14:textId="77777777" w:rsidR="004132A8" w:rsidRDefault="004132A8" w:rsidP="00D749D4">
      <w:pPr>
        <w:rPr>
          <w:rFonts w:eastAsia="MS Mincho"/>
          <w:lang w:val="es-ES"/>
        </w:rPr>
      </w:pPr>
    </w:p>
    <w:p w14:paraId="079FE8EA" w14:textId="6C3CB525" w:rsidR="00D749D4" w:rsidRDefault="00D749D4" w:rsidP="00D749D4">
      <w:pPr>
        <w:rPr>
          <w:rFonts w:eastAsia="MS Mincho"/>
          <w:lang w:val="es-ES"/>
        </w:rPr>
      </w:pPr>
      <w:r w:rsidRPr="00D749D4">
        <w:rPr>
          <w:rFonts w:eastAsia="MS Mincho"/>
          <w:lang w:val="es-ES"/>
        </w:rPr>
        <w:lastRenderedPageBreak/>
        <w:t>a</w:t>
      </w:r>
      <w:r>
        <w:rPr>
          <w:rFonts w:eastAsia="MS Mincho"/>
          <w:lang w:val="es-ES"/>
        </w:rPr>
        <w:t xml:space="preserve">. </w:t>
      </w:r>
      <w:r w:rsidR="0025348F">
        <w:rPr>
          <w:rFonts w:eastAsia="MS Mincho"/>
          <w:lang w:val="es-ES"/>
        </w:rPr>
        <w:t>0.83</w:t>
      </w:r>
      <w:r w:rsidR="00E4253C">
        <w:rPr>
          <w:rFonts w:eastAsia="MS Mincho"/>
          <w:lang w:val="es-ES"/>
        </w:rPr>
        <w:t>0 k</w:t>
      </w:r>
    </w:p>
    <w:p w14:paraId="4D902894" w14:textId="77777777" w:rsidR="004132A8" w:rsidRDefault="004132A8" w:rsidP="00D749D4">
      <w:pPr>
        <w:rPr>
          <w:rFonts w:eastAsia="MS Mincho"/>
          <w:lang w:val="es-ES"/>
        </w:rPr>
      </w:pPr>
    </w:p>
    <w:p w14:paraId="41359B42" w14:textId="2E719BD2" w:rsidR="00EA6578" w:rsidRDefault="00EA6578" w:rsidP="00D749D4">
      <w:pPr>
        <w:rPr>
          <w:rFonts w:eastAsia="MS Mincho"/>
          <w:lang w:val="es-ES"/>
        </w:rPr>
      </w:pPr>
      <w:r w:rsidRPr="004132A8">
        <w:rPr>
          <w:rFonts w:eastAsia="MS Mincho"/>
          <w:lang w:val="es-ES"/>
        </w:rPr>
        <w:t xml:space="preserve">b. </w:t>
      </w:r>
      <w:r w:rsidR="00FD353C" w:rsidRPr="004132A8">
        <w:rPr>
          <w:rFonts w:eastAsia="MS Mincho"/>
          <w:lang w:val="es-ES"/>
        </w:rPr>
        <w:t xml:space="preserve">Mujer*Hijo </w:t>
      </w:r>
      <w:r w:rsidR="003E123E" w:rsidRPr="004132A8">
        <w:rPr>
          <w:rFonts w:eastAsia="MS Mincho"/>
          <w:lang w:val="es-ES"/>
        </w:rPr>
        <w:t xml:space="preserve">: </w:t>
      </w:r>
      <w:r w:rsidR="003E123E" w:rsidRPr="004132A8">
        <w:rPr>
          <w:rFonts w:asciiTheme="minorHAnsi" w:eastAsia="MS Mincho" w:hAnsiTheme="minorHAnsi"/>
          <w:lang w:val="es-ES"/>
        </w:rPr>
        <w:t>0.0938***</w:t>
      </w:r>
      <w:r w:rsidR="003E123E" w:rsidRPr="004132A8">
        <w:rPr>
          <w:rFonts w:asciiTheme="minorHAnsi" w:eastAsia="MS Mincho" w:hAnsiTheme="minorHAnsi"/>
          <w:lang w:val="es-ES"/>
        </w:rPr>
        <w:t xml:space="preserve"> </w:t>
      </w:r>
      <w:proofErr w:type="spellStart"/>
      <w:r w:rsidR="003E123E" w:rsidRPr="004132A8">
        <w:rPr>
          <w:rFonts w:asciiTheme="minorHAnsi" w:eastAsia="MS Mincho" w:hAnsiTheme="minorHAnsi"/>
          <w:lang w:val="es-ES"/>
        </w:rPr>
        <w:t>sobre</w:t>
      </w:r>
      <w:proofErr w:type="spellEnd"/>
      <w:r w:rsidR="003E123E" w:rsidRPr="004132A8">
        <w:rPr>
          <w:rFonts w:asciiTheme="minorHAnsi" w:eastAsia="MS Mincho" w:hAnsiTheme="minorHAnsi"/>
          <w:lang w:val="es-ES"/>
        </w:rPr>
        <w:t xml:space="preserve"> ln(peso). </w:t>
      </w:r>
    </w:p>
    <w:p w14:paraId="094048D0" w14:textId="18316ECC" w:rsidR="001130E1" w:rsidRDefault="001130E1" w:rsidP="001814C4">
      <w:pPr>
        <w:ind w:left="720" w:hanging="720"/>
        <w:rPr>
          <w:rFonts w:eastAsia="MS Mincho"/>
          <w:lang w:val="es-ES"/>
        </w:rPr>
      </w:pPr>
      <w:r>
        <w:rPr>
          <w:rFonts w:eastAsia="MS Mincho"/>
          <w:lang w:val="es-ES"/>
        </w:rPr>
        <w:t xml:space="preserve">Para los hombres no es </w:t>
      </w:r>
      <w:proofErr w:type="spellStart"/>
      <w:r>
        <w:rPr>
          <w:rFonts w:eastAsia="MS Mincho"/>
          <w:lang w:val="es-ES"/>
        </w:rPr>
        <w:t>siginificativo</w:t>
      </w:r>
      <w:proofErr w:type="spellEnd"/>
      <w:r>
        <w:rPr>
          <w:rFonts w:eastAsia="MS Mincho"/>
          <w:lang w:val="es-ES"/>
        </w:rPr>
        <w:t xml:space="preserve"> el efecto de un hijo sobre el peso</w:t>
      </w:r>
    </w:p>
    <w:p w14:paraId="76D31980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06288170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522FC6F0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40AE6AA8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3F1B8FEF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4D34BE2F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38E202CC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6DE0B74B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3F1DC133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02030C59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1AE0F4BC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48D7C6F3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050C160C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64569D48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544F8881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1DE8302E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0FE791F8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031A29AA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7BB03F9A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0FA297A0" w14:textId="77777777" w:rsidR="000D43A6" w:rsidRDefault="000D43A6" w:rsidP="001814C4">
      <w:pPr>
        <w:ind w:left="720" w:hanging="720"/>
        <w:rPr>
          <w:rFonts w:eastAsia="MS Mincho"/>
          <w:lang w:val="es-ES"/>
        </w:rPr>
      </w:pPr>
    </w:p>
    <w:p w14:paraId="63FA5A16" w14:textId="77777777" w:rsidR="000D43A6" w:rsidRDefault="000D43A6" w:rsidP="000D43A6">
      <w:pPr>
        <w:rPr>
          <w:rFonts w:eastAsia="MS Mincho"/>
          <w:lang w:val="es-ES"/>
        </w:rPr>
      </w:pPr>
    </w:p>
    <w:p w14:paraId="319AC5A3" w14:textId="77777777" w:rsidR="001814C4" w:rsidRDefault="001814C4" w:rsidP="001814C4">
      <w:pPr>
        <w:ind w:left="720" w:hanging="720"/>
        <w:rPr>
          <w:rFonts w:eastAsia="MS Mincho"/>
          <w:lang w:val="es-ES"/>
        </w:rPr>
      </w:pPr>
    </w:p>
    <w:p w14:paraId="30056F2D" w14:textId="452B4F5C" w:rsidR="001814C4" w:rsidRPr="007B1220" w:rsidRDefault="009B1F7A" w:rsidP="001814C4">
      <w:pPr>
        <w:ind w:left="720" w:hanging="720"/>
        <w:rPr>
          <w:rFonts w:asciiTheme="minorHAnsi" w:eastAsia="MS Mincho" w:hAnsiTheme="minorHAnsi"/>
          <w:lang w:val="es-ES"/>
        </w:rPr>
      </w:pPr>
      <m:oMathPara>
        <m:oMath>
          <m:sSubSup>
            <m:sSubSup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SupPr>
            <m:e>
              <m:r>
                <w:rPr>
                  <w:rFonts w:ascii="Latin Modern Math" w:eastAsia="MS Mincho" w:hAnsi="Latin Modern Math"/>
                  <w:lang w:val="es-ES"/>
                </w:rPr>
                <m:t>ρ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Y,</m:t>
              </m:r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</m:e>
              </m:acc>
            </m:sub>
            <m:sup>
              <m:r>
                <w:rPr>
                  <w:rFonts w:ascii="Latin Modern Math" w:eastAsia="MS Mincho" w:hAnsi="Latin Modern Math"/>
                  <w:lang w:val="es-ES"/>
                </w:rPr>
                <m:t>2</m:t>
              </m:r>
            </m:sup>
          </m:sSubSup>
          <m:r>
            <w:rPr>
              <w:rFonts w:ascii="Latin Modern Math" w:eastAsia="MS Mincho" w:hAnsi="Latin Modern Math"/>
              <w:lang w:val="es-ES"/>
            </w:rPr>
            <m:t>=</m:t>
          </m:r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 xml:space="preserve"> </m:t>
                      </m:r>
                      <m:nary>
                        <m:naryPr>
                          <m:chr m:val="∑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Latin Modern Math" w:eastAsia="MS Mincho" w:hAnsi="Latin Modern Math"/>
              <w:lang w:val="es-ES"/>
            </w:rPr>
            <m:t>=</m:t>
          </m:r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nary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0FBE57B" w14:textId="77777777" w:rsidR="00636ED6" w:rsidRPr="00636ED6" w:rsidRDefault="007B1220" w:rsidP="001814C4">
      <w:pPr>
        <w:ind w:left="720" w:hanging="720"/>
        <w:rPr>
          <w:rFonts w:asciiTheme="minorHAnsi" w:eastAsia="MS Mincho" w:hAnsiTheme="minorHAnsi"/>
          <w:lang w:val="es-ES"/>
        </w:rPr>
      </w:pPr>
      <m:oMathPara>
        <m:oMath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y-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Latin Modern Math" w:eastAsia="MS Mincho" w:hAnsi="Latin Modern Math"/>
              <w:lang w:val="es-ES"/>
            </w:rPr>
            <m:t>=</m:t>
          </m:r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7509ACC2" w14:textId="17938D4C" w:rsidR="007B1220" w:rsidRPr="00CC4228" w:rsidRDefault="00636ED6" w:rsidP="001814C4">
      <w:pPr>
        <w:ind w:left="720" w:hanging="720"/>
        <w:rPr>
          <w:rFonts w:asciiTheme="minorHAnsi" w:eastAsia="MS Mincho" w:hAnsiTheme="minorHAnsi"/>
          <w:lang w:val="es-ES"/>
        </w:rPr>
      </w:pPr>
      <m:oMathPara>
        <m:oMath>
          <m:r>
            <w:rPr>
              <w:rFonts w:ascii="Latin Modern Math" w:eastAsia="MS Mincho" w:hAnsi="Latin Modern Math"/>
              <w:lang w:val="es-ES"/>
            </w:rPr>
            <m:t>=</m:t>
          </m:r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44D60D9" w14:textId="599F4519" w:rsidR="00CC4228" w:rsidRPr="007B1220" w:rsidRDefault="00CC4228" w:rsidP="00CC4228">
      <w:pPr>
        <w:ind w:left="720" w:hanging="720"/>
        <w:rPr>
          <w:rFonts w:asciiTheme="minorHAnsi" w:eastAsia="MS Mincho" w:hAnsiTheme="minorHAnsi"/>
          <w:lang w:val="es-ES"/>
        </w:rPr>
      </w:pPr>
      <m:oMathPara>
        <m:oMath>
          <m:r>
            <w:rPr>
              <w:rFonts w:ascii="Latin Modern Math" w:eastAsia="MS Mincho" w:hAnsi="Latin Modern Math"/>
              <w:lang w:val="es-ES"/>
            </w:rPr>
            <m:t>=</m:t>
          </m:r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9E42C15" w14:textId="35396A94" w:rsidR="00024A2D" w:rsidRPr="007B1220" w:rsidRDefault="00024A2D" w:rsidP="00024A2D">
      <w:pPr>
        <w:ind w:left="720" w:hanging="720"/>
        <w:rPr>
          <w:rFonts w:asciiTheme="minorHAnsi" w:eastAsia="MS Mincho" w:hAnsiTheme="minorHAnsi"/>
          <w:lang w:val="es-ES"/>
        </w:rPr>
      </w:pPr>
      <m:oMathPara>
        <m:oMath>
          <m:r>
            <w:rPr>
              <w:rFonts w:ascii="Latin Modern Math" w:eastAsia="MS Mincho" w:hAnsi="Latin Modern Math"/>
              <w:lang w:val="es-ES"/>
            </w:rPr>
            <m:t>=</m:t>
          </m:r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nary>
                        <m:naryPr>
                          <m:chr m:val="∑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nary>
                        <m:naryPr>
                          <m:chr m:val="∑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</m:t>
                          </m:r>
                        </m:e>
                      </m:acc>
                      <m:nary>
                        <m:naryPr>
                          <m:chr m:val="∑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64D4D3C" w14:textId="2FA60966" w:rsidR="006E68BC" w:rsidRPr="007B1220" w:rsidRDefault="006E68BC" w:rsidP="006E68BC">
      <w:pPr>
        <w:ind w:left="720" w:hanging="720"/>
        <w:rPr>
          <w:rFonts w:asciiTheme="minorHAnsi" w:eastAsia="MS Mincho" w:hAnsiTheme="minorHAnsi"/>
          <w:lang w:val="es-ES"/>
        </w:rPr>
      </w:pPr>
      <m:oMathPara>
        <m:oMath>
          <m:r>
            <w:rPr>
              <w:rFonts w:ascii="Latin Modern Math" w:eastAsia="MS Mincho" w:hAnsi="Latin Modern Math"/>
              <w:lang w:val="es-ES"/>
            </w:rPr>
            <m:t>=</m:t>
          </m:r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F284399" w14:textId="13A5C14A" w:rsidR="00A8638C" w:rsidRPr="007B1220" w:rsidRDefault="00A8638C" w:rsidP="00A8638C">
      <w:pPr>
        <w:ind w:left="720" w:hanging="720"/>
        <w:rPr>
          <w:rFonts w:asciiTheme="minorHAnsi" w:eastAsia="MS Mincho" w:hAnsiTheme="minorHAnsi"/>
          <w:lang w:val="es-ES"/>
        </w:rPr>
      </w:pPr>
      <m:oMathPara>
        <m:oMath>
          <m:r>
            <w:rPr>
              <w:rFonts w:ascii="Latin Modern Math" w:eastAsia="MS Mincho" w:hAnsi="Latin Modern Math"/>
              <w:lang w:val="es-ES"/>
            </w:rPr>
            <m:t>=</m:t>
          </m:r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B3266B5" w14:textId="13E3C065" w:rsidR="00040FD5" w:rsidRPr="007B1220" w:rsidRDefault="00040FD5" w:rsidP="00040FD5">
      <w:pPr>
        <w:ind w:left="720" w:hanging="720"/>
        <w:rPr>
          <w:rFonts w:asciiTheme="minorHAnsi" w:eastAsia="MS Mincho" w:hAnsiTheme="minorHAnsi"/>
          <w:lang w:val="es-ES"/>
        </w:rPr>
      </w:pPr>
      <m:oMathPara>
        <m:oMath>
          <m:r>
            <w:rPr>
              <w:rFonts w:ascii="Latin Modern Math" w:eastAsia="MS Mincho" w:hAnsi="Latin Modern Math"/>
              <w:lang w:val="es-ES"/>
            </w:rPr>
            <w:lastRenderedPageBreak/>
            <m:t>=</m:t>
          </m:r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F824992" w14:textId="421A39E3" w:rsidR="00CC4228" w:rsidRDefault="00040FD5" w:rsidP="001814C4">
      <w:pPr>
        <w:ind w:left="720" w:hanging="720"/>
        <w:rPr>
          <w:rFonts w:eastAsia="MS Mincho"/>
          <w:lang w:val="es-ES"/>
        </w:rPr>
      </w:pPr>
      <m:oMath>
        <m:nary>
          <m:naryPr>
            <m:chr m:val="∑"/>
            <m:ctrlPr>
              <w:rPr>
                <w:rFonts w:ascii="Latin Modern Math" w:eastAsia="MS Mincho" w:hAnsi="Latin Modern Math"/>
                <w:i/>
                <w:lang w:val="es-ES"/>
              </w:rPr>
            </m:ctrlPr>
          </m:naryPr>
          <m:sub>
            <m:r>
              <w:rPr>
                <w:rFonts w:ascii="Latin Modern Math" w:eastAsia="MS Mincho" w:hAnsi="Latin Modern Math"/>
                <w:lang w:val="es-ES"/>
              </w:rPr>
              <m:t>i=1</m:t>
            </m:r>
          </m:sub>
          <m:sup>
            <m:r>
              <w:rPr>
                <w:rFonts w:ascii="Latin Modern Math" w:eastAsia="MS Mincho" w:hAnsi="Latin Modern Math"/>
                <w:lang w:val="es-ES"/>
              </w:rPr>
              <m:t>n</m:t>
            </m:r>
          </m:sup>
          <m:e>
            <m:d>
              <m:dPr>
                <m:ctrlPr>
                  <w:rPr>
                    <w:rFonts w:ascii="Latin Modern Math" w:eastAsia="MS Mincho" w:hAnsi="Latin Modern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="MS Mincho" w:hAnsi="Latin Modern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Latin Modern Math" w:eastAsia="MS Mincho" w:hAnsi="Latin Modern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Latin Modern Math" w:eastAsia="MS Mincho" w:hAnsi="Latin Modern Math"/>
                        <w:lang w:val="es-ES"/>
                      </w:rPr>
                      <m:t>i</m:t>
                    </m:r>
                  </m:sub>
                </m:sSub>
                <m:r>
                  <w:rPr>
                    <w:rFonts w:ascii="Latin Modern Math" w:eastAsia="MS Mincho" w:hAnsi="Latin Modern Math"/>
                    <w:lang w:val="es-E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Latin Modern Math" w:eastAsia="MS Mincho" w:hAnsi="Latin Modern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Latin Modern Math" w:eastAsia="MS Mincho" w:hAnsi="Latin Modern Math"/>
                        <w:lang w:val="es-ES"/>
                      </w:rPr>
                      <m:t>y</m:t>
                    </m:r>
                  </m:e>
                </m:acc>
                <m:r>
                  <w:rPr>
                    <w:rFonts w:ascii="Latin Modern Math" w:eastAsia="MS Mincho" w:hAnsi="Latin Modern Math"/>
                    <w:lang w:val="es-ES"/>
                  </w:rPr>
                  <m:t xml:space="preserve"> </m:t>
                </m:r>
              </m:e>
            </m:d>
          </m:e>
        </m:nary>
      </m:oMath>
      <w:r>
        <w:rPr>
          <w:rFonts w:eastAsia="MS Mincho"/>
          <w:lang w:val="es-ES"/>
        </w:rPr>
        <w:t xml:space="preserve"> = 0</w:t>
      </w:r>
    </w:p>
    <w:p w14:paraId="51B8E0A8" w14:textId="3DC2F320" w:rsidR="00040FD5" w:rsidRDefault="00040FD5" w:rsidP="001814C4">
      <w:pPr>
        <w:ind w:left="720" w:hanging="720"/>
        <w:rPr>
          <w:rFonts w:eastAsia="MS Mincho"/>
          <w:lang w:val="es-ES"/>
        </w:rPr>
      </w:pPr>
      <m:oMath>
        <m:sSub>
          <m:sSubPr>
            <m:ctrlPr>
              <w:rPr>
                <w:rFonts w:ascii="Latin Modern Math" w:eastAsia="MS Mincho" w:hAnsi="Latin Modern Math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Latin Modern Math" w:eastAsia="MS Mincho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eastAsia="MS Mincho" w:hAnsi="Latin Modern Math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Latin Modern Math" w:eastAsia="MS Mincho" w:hAnsi="Latin Modern Math"/>
                <w:lang w:val="es-ES"/>
              </w:rPr>
              <m:t>1</m:t>
            </m:r>
          </m:sub>
        </m:sSub>
        <m:r>
          <w:rPr>
            <w:rFonts w:ascii="Latin Modern Math" w:eastAsia="MS Mincho" w:hAnsi="Latin Modern Math"/>
            <w:lang w:val="es-ES"/>
          </w:rPr>
          <m:t>=</m:t>
        </m:r>
        <m:f>
          <m:fPr>
            <m:ctrlPr>
              <w:rPr>
                <w:rFonts w:ascii="Latin Modern Math" w:eastAsia="MS Mincho" w:hAnsi="Latin Modern Math"/>
                <w:i/>
                <w:lang w:val="es-ES"/>
              </w:rPr>
            </m:ctrlPr>
          </m:fPr>
          <m:num>
            <m:nary>
              <m:naryPr>
                <m:chr m:val="∑"/>
                <m:ctrlPr>
                  <w:rPr>
                    <w:rFonts w:ascii="Latin Modern Math" w:eastAsia="MS Mincho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eastAsia="MS Mincho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eastAsia="MS Mincho" w:hAnsi="Latin Modern Math"/>
                    <w:lang w:val="es-E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Latin Modern Math" w:eastAsia="MS Mincho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="MS Mincho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Mincho" w:hAnsi="Latin Modern Math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="MS Mincho" w:hAnsi="Latin Modern Math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="MS Mincho" w:hAnsi="Latin Modern Math"/>
                        <w:lang w:val="es-E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Latin Modern Math" w:eastAsia="MS Mincho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eastAsia="MS Mincho" w:hAnsi="Latin Modern Math"/>
                            <w:lang w:val="es-ES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Latin Modern Math" w:eastAsia="MS Mincho" w:hAnsi="Latin Modern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="MS Mincho" w:hAnsi="Latin Modern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Mincho" w:hAnsi="Latin Modern Math"/>
                            <w:lang w:val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Mincho" w:hAnsi="Latin Modern Math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="MS Mincho" w:hAnsi="Latin Modern Math"/>
                        <w:lang w:val="es-E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Latin Modern Math" w:eastAsia="MS Mincho" w:hAnsi="Latin Modern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Latin Modern Math" w:eastAsia="MS Mincho" w:hAnsi="Latin Modern Math"/>
                            <w:lang w:val="es-ES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ctrlPr>
                  <w:rPr>
                    <w:rFonts w:ascii="Latin Modern Math" w:eastAsia="MS Mincho" w:hAnsi="Latin Modern Math"/>
                    <w:i/>
                    <w:lang w:val="es-ES"/>
                  </w:rPr>
                </m:ctrlPr>
              </m:naryPr>
              <m:sub>
                <m:r>
                  <w:rPr>
                    <w:rFonts w:ascii="Latin Modern Math" w:eastAsia="MS Mincho" w:hAnsi="Latin Modern Math"/>
                    <w:lang w:val="es-ES"/>
                  </w:rPr>
                  <m:t>i=1</m:t>
                </m:r>
              </m:sub>
              <m:sup>
                <m:r>
                  <w:rPr>
                    <w:rFonts w:ascii="Latin Modern Math" w:eastAsia="MS Mincho" w:hAnsi="Latin Modern Math"/>
                    <w:lang w:val="es-E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Latin Modern Math" w:eastAsia="MS Mincho" w:hAnsi="Latin Modern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eastAsia="MS Mincho" w:hAnsi="Latin Modern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Latin Modern Math" w:eastAsia="MS Mincho" w:hAnsi="Latin Modern Math"/>
                            <w:lang w:val="es-ES"/>
                          </w:rPr>
                          <m:t>x</m:t>
                        </m:r>
                        <m:r>
                          <w:rPr>
                            <w:rFonts w:ascii="Latin Modern Math" w:eastAsia="MS Mincho" w:hAnsi="Latin Modern Math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eastAsia="MS Mincho" w:hAnsi="Latin Modern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="MS Mincho" w:hAnsi="Latin Modern Math"/>
                                <w:lang w:val="es-ES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Latin Modern Math" w:eastAsia="MS Mincho" w:hAnsi="Latin Modern Math"/>
                        <w:lang w:val="es-ES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eastAsia="MS Mincho"/>
          <w:lang w:val="es-ES"/>
        </w:rPr>
        <w:t xml:space="preserve"> </w:t>
      </w:r>
    </w:p>
    <w:p w14:paraId="73D9D4E0" w14:textId="17C01E8B" w:rsidR="000D43A6" w:rsidRDefault="000D43A6" w:rsidP="000D43A6">
      <w:pPr>
        <w:ind w:left="720" w:hanging="720"/>
        <w:rPr>
          <w:rFonts w:eastAsia="MS Mincho"/>
          <w:lang w:val="es-ES"/>
        </w:rPr>
      </w:pPr>
      <m:oMathPara>
        <m:oMath>
          <m:r>
            <w:rPr>
              <w:rFonts w:ascii="Latin Modern Math" w:eastAsia="MS Mincho" w:hAnsi="Latin Modern Math"/>
              <w:lang w:val="es-ES"/>
            </w:rPr>
            <m:t>=</m:t>
          </m:r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Latin Modern Math" w:eastAsia="MS Mincho" w:hAnsi="Latin Modern Math"/>
                                              <w:i/>
                                              <w:lang w:val="es-E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Latin Modern Math" w:eastAsia="MS Mincho" w:hAnsi="Latin Modern Math"/>
                                              <w:lang w:val="es-E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den>
                      </m:f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 xml:space="preserve"> </m:t>
                      </m:r>
                      <m:nary>
                        <m:naryPr>
                          <m:chr m:val="∑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D79F52E" w14:textId="79D4DCF4" w:rsidR="009B1F7A" w:rsidRPr="009B1F7A" w:rsidRDefault="0024496C" w:rsidP="00EE6EF9">
      <w:pPr>
        <w:ind w:left="720" w:hanging="720"/>
        <w:rPr>
          <w:rFonts w:asciiTheme="minorHAnsi" w:eastAsia="MS Mincho" w:hAnsiTheme="minorHAnsi"/>
          <w:lang w:val="es-ES"/>
        </w:rPr>
      </w:pPr>
      <m:oMathPara>
        <m:oMath>
          <m:sSubSup>
            <m:sSubSup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SupPr>
            <m:e>
              <m:r>
                <w:rPr>
                  <w:rFonts w:ascii="Latin Modern Math" w:eastAsia="MS Mincho" w:hAnsi="Latin Modern Math"/>
                  <w:lang w:val="es-ES"/>
                </w:rPr>
                <m:t>ρ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Y,</m:t>
              </m:r>
              <m:acc>
                <m:acc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Y</m:t>
                  </m:r>
                </m:e>
              </m:acc>
            </m:sub>
            <m:sup>
              <m:r>
                <w:rPr>
                  <w:rFonts w:ascii="Latin Modern Math" w:eastAsia="MS Mincho" w:hAnsi="Latin Modern Math"/>
                  <w:lang w:val="es-ES"/>
                </w:rPr>
                <m:t>2</m:t>
              </m:r>
            </m:sup>
          </m:sSubSup>
          <m:r>
            <w:rPr>
              <w:rFonts w:ascii="Latin Modern Math" w:eastAsia="MS Mincho" w:hAnsi="Latin Modern Math"/>
              <w:lang w:val="es-ES"/>
            </w:rPr>
            <m:t>=</m:t>
          </m:r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4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Latin Modern Math" w:eastAsia="MS Mincho" w:hAnsi="Latin Modern Math"/>
              <w:lang w:val="es-ES"/>
            </w:rPr>
            <m:t>=</m:t>
          </m:r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4</m:t>
                  </m:r>
                </m:sup>
              </m:sSup>
            </m:num>
            <m:den>
              <m:r>
                <w:rPr>
                  <w:rFonts w:ascii="Latin Modern Math" w:eastAsia="MS Mincho" w:hAnsi="Latin Modern Math"/>
                  <w:lang w:val="es-ES"/>
                </w:rPr>
                <m:t>STC</m:t>
              </m:r>
              <m:r>
                <w:rPr>
                  <w:rFonts w:ascii="Latin Modern Math" w:eastAsia="MS Mincho" w:hAnsi="Latin Modern Math"/>
                  <w:lang w:val="es-ES"/>
                </w:rPr>
                <m:t>·</m:t>
              </m:r>
              <m:r>
                <w:rPr>
                  <w:rFonts w:ascii="Latin Modern Math" w:eastAsia="MS Mincho" w:hAnsi="Latin Modern Math"/>
                  <w:lang w:val="es-ES"/>
                </w:rPr>
                <m:t>SE</m:t>
              </m:r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C</m:t>
                  </m:r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  <m:r>
                <w:rPr>
                  <w:rFonts w:ascii="Latin Modern Math" w:eastAsia="MS Mincho" w:hAnsi="Latin Modern Math"/>
                  <w:lang w:val="es-ES"/>
                </w:rPr>
                <m:t>·Var</m:t>
              </m:r>
              <m:d>
                <m:d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Latin Modern Math" w:eastAsia="MS Mincho" w:hAnsi="Latin Modern Math"/>
                      <w:lang w:val="es-ES"/>
                    </w:rPr>
                    <m:t>x</m:t>
                  </m:r>
                </m:e>
              </m:d>
            </m:den>
          </m:f>
        </m:oMath>
      </m:oMathPara>
    </w:p>
    <w:p w14:paraId="2F2C26F8" w14:textId="77777777" w:rsidR="005C5BA1" w:rsidRPr="005C5BA1" w:rsidRDefault="005C5BA1" w:rsidP="001814C4">
      <w:pPr>
        <w:pBdr>
          <w:bottom w:val="single" w:sz="6" w:space="1" w:color="auto"/>
        </w:pBdr>
        <w:ind w:left="720" w:hanging="720"/>
        <w:rPr>
          <w:rFonts w:asciiTheme="minorHAnsi" w:eastAsia="MS Mincho" w:hAnsiTheme="minorHAnsi"/>
          <w:lang w:val="es-ES"/>
        </w:rPr>
      </w:pPr>
    </w:p>
    <w:p w14:paraId="7760BC8B" w14:textId="77777777" w:rsidR="005C5BA1" w:rsidRPr="005C5BA1" w:rsidRDefault="005C5BA1" w:rsidP="001814C4">
      <w:pPr>
        <w:pBdr>
          <w:bottom w:val="single" w:sz="6" w:space="1" w:color="auto"/>
        </w:pBdr>
        <w:ind w:left="720" w:hanging="720"/>
        <w:rPr>
          <w:rFonts w:asciiTheme="minorHAnsi" w:eastAsia="MS Mincho" w:hAnsiTheme="minorHAnsi"/>
          <w:lang w:val="es-ES"/>
        </w:rPr>
      </w:pPr>
    </w:p>
    <w:p w14:paraId="63913A7D" w14:textId="77777777" w:rsidR="005C5BA1" w:rsidRDefault="005C5BA1" w:rsidP="001814C4">
      <w:pPr>
        <w:pBdr>
          <w:bottom w:val="single" w:sz="6" w:space="1" w:color="auto"/>
        </w:pBdr>
        <w:ind w:left="720" w:hanging="720"/>
        <w:rPr>
          <w:rFonts w:eastAsia="MS Mincho"/>
          <w:lang w:val="es-ES"/>
        </w:rPr>
      </w:pPr>
    </w:p>
    <w:p w14:paraId="51356C08" w14:textId="77777777" w:rsidR="005C5BA1" w:rsidRDefault="005C5BA1" w:rsidP="001814C4">
      <w:pPr>
        <w:pBdr>
          <w:bottom w:val="single" w:sz="6" w:space="1" w:color="auto"/>
        </w:pBdr>
        <w:ind w:left="720" w:hanging="720"/>
        <w:rPr>
          <w:rFonts w:eastAsia="MS Mincho"/>
          <w:lang w:val="es-ES"/>
        </w:rPr>
      </w:pPr>
    </w:p>
    <w:p w14:paraId="277EEAB2" w14:textId="467E1041" w:rsidR="00C81BEA" w:rsidRPr="00C81BEA" w:rsidRDefault="00C81BEA" w:rsidP="001814C4">
      <w:pPr>
        <w:ind w:left="720" w:hanging="720"/>
        <w:rPr>
          <w:rFonts w:asciiTheme="minorHAnsi" w:eastAsia="MS Mincho" w:hAnsiTheme="minorHAnsi"/>
          <w:lang w:val="es-ES"/>
        </w:rPr>
      </w:pPr>
      <w:r>
        <w:rPr>
          <w:rFonts w:eastAsia="MS Mincho"/>
          <w:lang w:val="es-ES"/>
        </w:rPr>
        <w:t xml:space="preserve">Usar que </w:t>
      </w:r>
      <m:oMath>
        <m:acc>
          <m:accPr>
            <m:chr m:val="̅"/>
            <m:ctrlPr>
              <w:rPr>
                <w:rFonts w:ascii="Latin Modern Math" w:eastAsia="MS Mincho" w:hAnsi="Latin Modern Math"/>
                <w:i/>
                <w:lang w:val="es-ES"/>
              </w:rPr>
            </m:ctrlPr>
          </m:accPr>
          <m:e>
            <m:r>
              <w:rPr>
                <w:rFonts w:ascii="Latin Modern Math" w:eastAsia="MS Mincho" w:hAnsi="Latin Modern Math"/>
                <w:lang w:val="es-ES"/>
              </w:rPr>
              <m:t>y</m:t>
            </m:r>
          </m:e>
        </m:acc>
        <m:r>
          <w:rPr>
            <w:rFonts w:ascii="Latin Modern Math" w:eastAsia="MS Mincho" w:hAnsi="Latin Modern Math"/>
            <w:lang w:val="es-ES"/>
          </w:rPr>
          <m:t>=</m:t>
        </m:r>
        <m:sSub>
          <m:sSubPr>
            <m:ctrlPr>
              <w:rPr>
                <w:rFonts w:ascii="Latin Modern Math" w:eastAsia="MS Mincho" w:hAnsi="Latin Modern Math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Latin Modern Math" w:eastAsia="MS Mincho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eastAsia="MS Mincho" w:hAnsi="Latin Modern Math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Latin Modern Math" w:eastAsia="MS Mincho" w:hAnsi="Latin Modern Math"/>
                <w:lang w:val="es-ES"/>
              </w:rPr>
              <m:t>0</m:t>
            </m:r>
          </m:sub>
        </m:sSub>
        <m:r>
          <w:rPr>
            <w:rFonts w:ascii="Latin Modern Math" w:eastAsia="MS Mincho" w:hAnsi="Latin Modern Math"/>
            <w:lang w:val="es-ES"/>
          </w:rPr>
          <m:t>+</m:t>
        </m:r>
        <m:sSub>
          <m:sSubPr>
            <m:ctrlPr>
              <w:rPr>
                <w:rFonts w:ascii="Latin Modern Math" w:eastAsia="MS Mincho" w:hAnsi="Latin Modern Math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Latin Modern Math" w:eastAsia="MS Mincho" w:hAnsi="Latin Modern Math"/>
                    <w:i/>
                    <w:lang w:val="es-ES"/>
                  </w:rPr>
                </m:ctrlPr>
              </m:accPr>
              <m:e>
                <m:r>
                  <w:rPr>
                    <w:rFonts w:ascii="Latin Modern Math" w:eastAsia="MS Mincho" w:hAnsi="Latin Modern Math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Latin Modern Math" w:eastAsia="MS Mincho" w:hAnsi="Latin Modern Math"/>
                <w:lang w:val="es-ES"/>
              </w:rPr>
              <m:t>1</m:t>
            </m:r>
          </m:sub>
        </m:sSub>
        <m:acc>
          <m:accPr>
            <m:chr m:val="̅"/>
            <m:ctrlPr>
              <w:rPr>
                <w:rFonts w:ascii="Latin Modern Math" w:eastAsia="MS Mincho" w:hAnsi="Latin Modern Math"/>
                <w:i/>
                <w:lang w:val="es-ES"/>
              </w:rPr>
            </m:ctrlPr>
          </m:accPr>
          <m:e>
            <m:r>
              <w:rPr>
                <w:rFonts w:ascii="Latin Modern Math" w:eastAsia="MS Mincho" w:hAnsi="Latin Modern Math"/>
                <w:lang w:val="es-ES"/>
              </w:rPr>
              <m:t>x</m:t>
            </m:r>
          </m:e>
        </m:acc>
      </m:oMath>
    </w:p>
    <w:p w14:paraId="206F7CFB" w14:textId="3A3F3FCA" w:rsidR="00773C8A" w:rsidRPr="005C5BA1" w:rsidRDefault="00773C8A" w:rsidP="001814C4">
      <w:pPr>
        <w:ind w:left="720" w:hanging="720"/>
        <w:rPr>
          <w:rFonts w:asciiTheme="minorHAnsi" w:eastAsia="MS Mincho" w:hAnsiTheme="minorHAnsi"/>
          <w:lang w:val="es-ES"/>
        </w:rPr>
      </w:pPr>
      <m:oMathPara>
        <m:oMath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1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242EB14" w14:textId="6C17D17F" w:rsidR="005C5BA1" w:rsidRPr="00773C8A" w:rsidRDefault="005C5BA1" w:rsidP="005C5BA1">
      <w:pPr>
        <w:ind w:left="720" w:hanging="720"/>
        <w:rPr>
          <w:rFonts w:asciiTheme="minorHAnsi" w:eastAsia="MS Mincho" w:hAnsiTheme="minorHAnsi"/>
          <w:lang w:val="es-ES"/>
        </w:rPr>
      </w:pPr>
      <m:oMathPara>
        <m:oMath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A739C9C" w14:textId="57DF30EF" w:rsidR="00110BF5" w:rsidRPr="001D2CE5" w:rsidRDefault="005C5BA1" w:rsidP="001D2CE5">
      <w:pPr>
        <w:ind w:left="720" w:hanging="720"/>
        <w:rPr>
          <w:rFonts w:asciiTheme="minorHAnsi" w:eastAsia="MS Mincho" w:hAnsiTheme="minorHAnsi"/>
          <w:lang w:val="es-ES"/>
        </w:rPr>
      </w:pPr>
      <m:oMathPara>
        <m:oMath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bSup>
            </m:den>
          </m:f>
        </m:oMath>
      </m:oMathPara>
    </w:p>
    <w:p w14:paraId="62902930" w14:textId="43D48693" w:rsidR="001D2CE5" w:rsidRPr="00773C8A" w:rsidRDefault="001D2CE5" w:rsidP="001D2CE5">
      <w:pPr>
        <w:ind w:left="720" w:hanging="720"/>
        <w:rPr>
          <w:rFonts w:asciiTheme="minorHAnsi" w:eastAsia="MS Mincho" w:hAnsiTheme="minorHAnsi"/>
          <w:lang w:val="es-ES"/>
        </w:rPr>
      </w:pPr>
      <m:oMathPara>
        <m:oMath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1</m:t>
                      </m:r>
                    </m:sub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Latin Modern Math" w:eastAsia="MS Mincho" w:hAnsi="Latin Modern Math"/>
                                          <w:i/>
                                          <w:lang w:val="es-E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Latin Modern Math" w:eastAsia="MS Mincho" w:hAnsi="Latin Modern Math"/>
                                          <w:lang w:val="es-E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bSup>
            </m:den>
          </m:f>
        </m:oMath>
      </m:oMathPara>
    </w:p>
    <w:p w14:paraId="0CD83301" w14:textId="53CD8041" w:rsidR="001D2CE5" w:rsidRPr="00773C8A" w:rsidRDefault="001D2CE5" w:rsidP="001D2CE5">
      <w:pPr>
        <w:ind w:left="720" w:hanging="720"/>
        <w:rPr>
          <w:rFonts w:asciiTheme="minorHAnsi" w:eastAsia="MS Mincho" w:hAnsiTheme="minorHAnsi"/>
          <w:lang w:val="es-ES"/>
        </w:rPr>
      </w:pPr>
      <m:oMathPara>
        <m:oMath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eastAsia="MS Mincho" w:hAnsi="Latin Modern Math"/>
                                      <w:i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eastAsia="MS Mincho" w:hAnsi="Latin Modern Math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Latin Modern Math" w:eastAsia="MS Mincho" w:hAnsi="Latin Modern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="MS Mincho" w:hAnsi="Latin Modern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eastAsia="MS Mincho" w:hAnsi="Latin Modern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Latin Modern Math" w:eastAsia="MS Mincho" w:hAnsi="Latin Modern Math"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="MS Mincho" w:hAnsi="Latin Modern Math"/>
                                  <w:lang w:val="es-E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Latin Modern Math" w:eastAsia="MS Mincho" w:hAnsi="Latin Modern Math"/>
              <w:lang w:val="es-ES"/>
            </w:rPr>
            <m:t>=</m:t>
          </m:r>
          <m:f>
            <m:f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fPr>
            <m:num>
              <m:r>
                <w:rPr>
                  <w:rFonts w:ascii="Latin Modern Math" w:eastAsia="MS Mincho" w:hAnsi="Latin Modern Math"/>
                  <w:lang w:val="es-ES"/>
                </w:rPr>
                <m:t>Cov</m:t>
              </m:r>
              <m:sSup>
                <m:sSupPr>
                  <m:ctrlPr>
                    <w:rPr>
                      <w:rFonts w:ascii="Latin Modern Math" w:eastAsia="MS Mincho" w:hAnsi="Latin Modern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="MS Mincho" w:hAnsi="Latin Modern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Latin Modern Math" w:eastAsia="MS Mincho" w:hAnsi="Latin Modern Math"/>
                          <w:lang w:val="es-ES"/>
                        </w:rPr>
                        <m:t>X,Y</m:t>
                      </m:r>
                    </m:e>
                  </m:d>
                </m:e>
                <m:sup>
                  <m:r>
                    <w:rPr>
                      <w:rFonts w:ascii="Latin Modern Math" w:eastAsia="MS Mincho" w:hAnsi="Latin Modern Math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Latin Modern Math" w:eastAsia="MS Mincho" w:hAnsi="Latin Modern Math"/>
                  <w:lang w:val="es-ES"/>
                </w:rPr>
                <m:t>Var(Y)Var(X)</m:t>
              </m:r>
            </m:den>
          </m:f>
          <m:r>
            <w:rPr>
              <w:rFonts w:ascii="Latin Modern Math" w:eastAsia="MS Mincho" w:hAnsi="Latin Modern Math"/>
              <w:lang w:val="es-ES"/>
            </w:rPr>
            <m:t>=</m:t>
          </m:r>
          <m:sSubSup>
            <m:sSubSupPr>
              <m:ctrlPr>
                <w:rPr>
                  <w:rFonts w:ascii="Latin Modern Math" w:eastAsia="MS Mincho" w:hAnsi="Latin Modern Math"/>
                  <w:i/>
                  <w:lang w:val="es-ES"/>
                </w:rPr>
              </m:ctrlPr>
            </m:sSubSupPr>
            <m:e>
              <m:r>
                <w:rPr>
                  <w:rFonts w:ascii="Latin Modern Math" w:eastAsia="MS Mincho" w:hAnsi="Latin Modern Math"/>
                  <w:lang w:val="es-ES"/>
                </w:rPr>
                <m:t>ρ</m:t>
              </m:r>
            </m:e>
            <m:sub>
              <m:r>
                <w:rPr>
                  <w:rFonts w:ascii="Latin Modern Math" w:eastAsia="MS Mincho" w:hAnsi="Latin Modern Math"/>
                  <w:lang w:val="es-ES"/>
                </w:rPr>
                <m:t>X</m:t>
              </m:r>
              <m:r>
                <w:rPr>
                  <w:rFonts w:ascii="Latin Modern Math" w:eastAsia="MS Mincho" w:hAnsi="Latin Modern Math"/>
                  <w:lang w:val="es-ES"/>
                </w:rPr>
                <m:t>,</m:t>
              </m:r>
              <m:r>
                <w:rPr>
                  <w:rFonts w:ascii="Latin Modern Math" w:eastAsia="MS Mincho" w:hAnsi="Latin Modern Math"/>
                  <w:lang w:val="es-ES"/>
                </w:rPr>
                <m:t>Y</m:t>
              </m:r>
            </m:sub>
            <m:sup>
              <m:r>
                <w:rPr>
                  <w:rFonts w:ascii="Latin Modern Math" w:eastAsia="MS Mincho" w:hAnsi="Latin Modern Math"/>
                  <w:lang w:val="es-ES"/>
                </w:rPr>
                <m:t>2</m:t>
              </m:r>
            </m:sup>
          </m:sSubSup>
        </m:oMath>
      </m:oMathPara>
    </w:p>
    <w:p w14:paraId="3CE2C444" w14:textId="77777777" w:rsidR="001D2CE5" w:rsidRPr="001D2CE5" w:rsidRDefault="001D2CE5" w:rsidP="001D2CE5">
      <w:pPr>
        <w:ind w:left="720" w:hanging="720"/>
        <w:rPr>
          <w:rFonts w:asciiTheme="minorHAnsi" w:eastAsia="MS Mincho" w:hAnsiTheme="minorHAnsi"/>
          <w:b/>
          <w:bCs/>
          <w:lang w:val="es-ES"/>
        </w:rPr>
      </w:pPr>
    </w:p>
    <w:p w14:paraId="5CFDDE38" w14:textId="77777777" w:rsidR="005C5BA1" w:rsidRPr="005C5BA1" w:rsidRDefault="005C5BA1" w:rsidP="001814C4">
      <w:pPr>
        <w:ind w:left="720" w:hanging="720"/>
        <w:rPr>
          <w:rFonts w:asciiTheme="minorHAnsi" w:eastAsia="MS Mincho" w:hAnsiTheme="minorHAnsi"/>
          <w:lang w:val="es-ES"/>
        </w:rPr>
      </w:pPr>
    </w:p>
    <w:sectPr w:rsidR="005C5BA1" w:rsidRPr="005C5BA1" w:rsidSect="00E079D0">
      <w:footerReference w:type="default" r:id="rId13"/>
      <w:pgSz w:w="12240" w:h="15840"/>
      <w:pgMar w:top="720" w:right="720" w:bottom="720" w:left="720" w:header="720" w:footer="17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3E117" w14:textId="77777777" w:rsidR="00162712" w:rsidRDefault="00162712" w:rsidP="00F95255">
      <w:r>
        <w:separator/>
      </w:r>
    </w:p>
  </w:endnote>
  <w:endnote w:type="continuationSeparator" w:id="0">
    <w:p w14:paraId="713E1663" w14:textId="77777777" w:rsidR="00162712" w:rsidRDefault="00162712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M Mono 10">
    <w:panose1 w:val="00000509000000000000"/>
    <w:charset w:val="4D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F98AA" w14:textId="77777777" w:rsidR="00367873" w:rsidRDefault="007F2F27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66F17" w14:textId="77777777" w:rsidR="00162712" w:rsidRPr="00266D36" w:rsidRDefault="00162712" w:rsidP="00266D36">
      <w:pPr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5FFCBA9C" w14:textId="77777777" w:rsidR="00162712" w:rsidRDefault="00162712" w:rsidP="00F95255">
      <w:r>
        <w:continuationSeparator/>
      </w:r>
    </w:p>
  </w:footnote>
  <w:footnote w:type="continuationNotice" w:id="1">
    <w:p w14:paraId="1423870B" w14:textId="77777777" w:rsidR="00162712" w:rsidRDefault="001627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1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2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3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456047">
    <w:abstractNumId w:val="0"/>
  </w:num>
  <w:num w:numId="2" w16cid:durableId="265504003">
    <w:abstractNumId w:val="8"/>
  </w:num>
  <w:num w:numId="3" w16cid:durableId="12193870">
    <w:abstractNumId w:val="7"/>
  </w:num>
  <w:num w:numId="4" w16cid:durableId="1176071300">
    <w:abstractNumId w:val="6"/>
  </w:num>
  <w:num w:numId="5" w16cid:durableId="1012563575">
    <w:abstractNumId w:val="5"/>
  </w:num>
  <w:num w:numId="6" w16cid:durableId="750350515">
    <w:abstractNumId w:val="9"/>
  </w:num>
  <w:num w:numId="7" w16cid:durableId="1636568430">
    <w:abstractNumId w:val="4"/>
  </w:num>
  <w:num w:numId="8" w16cid:durableId="1255631190">
    <w:abstractNumId w:val="3"/>
  </w:num>
  <w:num w:numId="9" w16cid:durableId="1406754827">
    <w:abstractNumId w:val="2"/>
  </w:num>
  <w:num w:numId="10" w16cid:durableId="1070426452">
    <w:abstractNumId w:val="1"/>
  </w:num>
  <w:num w:numId="11" w16cid:durableId="211623300">
    <w:abstractNumId w:val="10"/>
  </w:num>
  <w:num w:numId="12" w16cid:durableId="1708213176">
    <w:abstractNumId w:val="13"/>
  </w:num>
  <w:num w:numId="13" w16cid:durableId="110248842">
    <w:abstractNumId w:val="12"/>
  </w:num>
  <w:num w:numId="14" w16cid:durableId="1285119242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D2"/>
    <w:rsid w:val="000006FE"/>
    <w:rsid w:val="000007CF"/>
    <w:rsid w:val="00000C27"/>
    <w:rsid w:val="00001B0B"/>
    <w:rsid w:val="00001BFE"/>
    <w:rsid w:val="00003A82"/>
    <w:rsid w:val="00003BCD"/>
    <w:rsid w:val="00004BE5"/>
    <w:rsid w:val="000052CF"/>
    <w:rsid w:val="00005D99"/>
    <w:rsid w:val="00005EA5"/>
    <w:rsid w:val="00006133"/>
    <w:rsid w:val="0000631E"/>
    <w:rsid w:val="00006AF3"/>
    <w:rsid w:val="00006DF3"/>
    <w:rsid w:val="00006E15"/>
    <w:rsid w:val="00007C5D"/>
    <w:rsid w:val="00007CD5"/>
    <w:rsid w:val="00007FF0"/>
    <w:rsid w:val="000104B9"/>
    <w:rsid w:val="00010C92"/>
    <w:rsid w:val="0001118F"/>
    <w:rsid w:val="00011680"/>
    <w:rsid w:val="00011811"/>
    <w:rsid w:val="00011C8B"/>
    <w:rsid w:val="00012DDA"/>
    <w:rsid w:val="00013649"/>
    <w:rsid w:val="000139D4"/>
    <w:rsid w:val="00013F6D"/>
    <w:rsid w:val="000158C5"/>
    <w:rsid w:val="000159C5"/>
    <w:rsid w:val="00015DFB"/>
    <w:rsid w:val="000166AF"/>
    <w:rsid w:val="000201B6"/>
    <w:rsid w:val="000209D9"/>
    <w:rsid w:val="000211C6"/>
    <w:rsid w:val="00021FBA"/>
    <w:rsid w:val="000226AB"/>
    <w:rsid w:val="00023315"/>
    <w:rsid w:val="000233A4"/>
    <w:rsid w:val="0002430A"/>
    <w:rsid w:val="00024437"/>
    <w:rsid w:val="000245D4"/>
    <w:rsid w:val="00024A2D"/>
    <w:rsid w:val="00024D1C"/>
    <w:rsid w:val="00024ED6"/>
    <w:rsid w:val="00025116"/>
    <w:rsid w:val="00025D26"/>
    <w:rsid w:val="00026ADA"/>
    <w:rsid w:val="00026FD6"/>
    <w:rsid w:val="00027A9E"/>
    <w:rsid w:val="000307B9"/>
    <w:rsid w:val="00030D87"/>
    <w:rsid w:val="00031447"/>
    <w:rsid w:val="000318F1"/>
    <w:rsid w:val="00032377"/>
    <w:rsid w:val="000326FD"/>
    <w:rsid w:val="00032829"/>
    <w:rsid w:val="0003298E"/>
    <w:rsid w:val="00032B05"/>
    <w:rsid w:val="00032B57"/>
    <w:rsid w:val="0003303E"/>
    <w:rsid w:val="0003339C"/>
    <w:rsid w:val="000337B0"/>
    <w:rsid w:val="00033C5B"/>
    <w:rsid w:val="00034978"/>
    <w:rsid w:val="0003513F"/>
    <w:rsid w:val="00035FA2"/>
    <w:rsid w:val="00036F01"/>
    <w:rsid w:val="00036FE4"/>
    <w:rsid w:val="00037349"/>
    <w:rsid w:val="00037570"/>
    <w:rsid w:val="00037E1E"/>
    <w:rsid w:val="00037EF3"/>
    <w:rsid w:val="000400AC"/>
    <w:rsid w:val="00040B3C"/>
    <w:rsid w:val="00040FD5"/>
    <w:rsid w:val="00041360"/>
    <w:rsid w:val="0004209A"/>
    <w:rsid w:val="000423D7"/>
    <w:rsid w:val="000426C0"/>
    <w:rsid w:val="00042C54"/>
    <w:rsid w:val="00042F26"/>
    <w:rsid w:val="000436ED"/>
    <w:rsid w:val="0004427F"/>
    <w:rsid w:val="00044B4F"/>
    <w:rsid w:val="0004523D"/>
    <w:rsid w:val="00045420"/>
    <w:rsid w:val="00045A0A"/>
    <w:rsid w:val="000464C9"/>
    <w:rsid w:val="00047F50"/>
    <w:rsid w:val="00050537"/>
    <w:rsid w:val="00051C2A"/>
    <w:rsid w:val="000527AD"/>
    <w:rsid w:val="00052B8B"/>
    <w:rsid w:val="00052D59"/>
    <w:rsid w:val="000540B0"/>
    <w:rsid w:val="000545B0"/>
    <w:rsid w:val="000547AE"/>
    <w:rsid w:val="00054EDD"/>
    <w:rsid w:val="000555C0"/>
    <w:rsid w:val="000556BE"/>
    <w:rsid w:val="00055753"/>
    <w:rsid w:val="0005590C"/>
    <w:rsid w:val="0005636D"/>
    <w:rsid w:val="00056483"/>
    <w:rsid w:val="000570F4"/>
    <w:rsid w:val="00057A49"/>
    <w:rsid w:val="00060D8F"/>
    <w:rsid w:val="00061E3F"/>
    <w:rsid w:val="00061FC2"/>
    <w:rsid w:val="0006225D"/>
    <w:rsid w:val="00062C39"/>
    <w:rsid w:val="00063A21"/>
    <w:rsid w:val="00063BDB"/>
    <w:rsid w:val="00063C30"/>
    <w:rsid w:val="0006448E"/>
    <w:rsid w:val="00064799"/>
    <w:rsid w:val="00067542"/>
    <w:rsid w:val="0006791E"/>
    <w:rsid w:val="00067E45"/>
    <w:rsid w:val="000700CD"/>
    <w:rsid w:val="0007014F"/>
    <w:rsid w:val="00070330"/>
    <w:rsid w:val="00070B4C"/>
    <w:rsid w:val="00070D26"/>
    <w:rsid w:val="00071209"/>
    <w:rsid w:val="000712D5"/>
    <w:rsid w:val="00071359"/>
    <w:rsid w:val="00071545"/>
    <w:rsid w:val="00071622"/>
    <w:rsid w:val="00071DAC"/>
    <w:rsid w:val="000722C5"/>
    <w:rsid w:val="00072382"/>
    <w:rsid w:val="0007362B"/>
    <w:rsid w:val="0007410F"/>
    <w:rsid w:val="00074843"/>
    <w:rsid w:val="00074A57"/>
    <w:rsid w:val="00075444"/>
    <w:rsid w:val="000765AB"/>
    <w:rsid w:val="00076A6D"/>
    <w:rsid w:val="00076E35"/>
    <w:rsid w:val="00077040"/>
    <w:rsid w:val="00077B67"/>
    <w:rsid w:val="00077D82"/>
    <w:rsid w:val="000802B3"/>
    <w:rsid w:val="00081252"/>
    <w:rsid w:val="00081305"/>
    <w:rsid w:val="00081B57"/>
    <w:rsid w:val="0008250F"/>
    <w:rsid w:val="00082953"/>
    <w:rsid w:val="00084715"/>
    <w:rsid w:val="00085308"/>
    <w:rsid w:val="00085664"/>
    <w:rsid w:val="000862B6"/>
    <w:rsid w:val="0008640B"/>
    <w:rsid w:val="0008648D"/>
    <w:rsid w:val="00087D01"/>
    <w:rsid w:val="00091601"/>
    <w:rsid w:val="00091F9C"/>
    <w:rsid w:val="000924EF"/>
    <w:rsid w:val="00092601"/>
    <w:rsid w:val="00092913"/>
    <w:rsid w:val="00093D2A"/>
    <w:rsid w:val="00093DA9"/>
    <w:rsid w:val="00093E6B"/>
    <w:rsid w:val="0009458C"/>
    <w:rsid w:val="0009489D"/>
    <w:rsid w:val="000948A7"/>
    <w:rsid w:val="00094BAB"/>
    <w:rsid w:val="00094FB8"/>
    <w:rsid w:val="00096542"/>
    <w:rsid w:val="00096703"/>
    <w:rsid w:val="00096915"/>
    <w:rsid w:val="00096EE3"/>
    <w:rsid w:val="00097434"/>
    <w:rsid w:val="0009775F"/>
    <w:rsid w:val="00097F51"/>
    <w:rsid w:val="000A0066"/>
    <w:rsid w:val="000A0420"/>
    <w:rsid w:val="000A0BC6"/>
    <w:rsid w:val="000A0C42"/>
    <w:rsid w:val="000A1974"/>
    <w:rsid w:val="000A1E45"/>
    <w:rsid w:val="000A2344"/>
    <w:rsid w:val="000A28A0"/>
    <w:rsid w:val="000A3B93"/>
    <w:rsid w:val="000A5222"/>
    <w:rsid w:val="000A5A41"/>
    <w:rsid w:val="000A5F3D"/>
    <w:rsid w:val="000A6B15"/>
    <w:rsid w:val="000A6FA5"/>
    <w:rsid w:val="000A706F"/>
    <w:rsid w:val="000A75D7"/>
    <w:rsid w:val="000A7FA2"/>
    <w:rsid w:val="000B044F"/>
    <w:rsid w:val="000B0943"/>
    <w:rsid w:val="000B3318"/>
    <w:rsid w:val="000B3781"/>
    <w:rsid w:val="000B4031"/>
    <w:rsid w:val="000B4721"/>
    <w:rsid w:val="000B4D39"/>
    <w:rsid w:val="000B5A36"/>
    <w:rsid w:val="000B5E57"/>
    <w:rsid w:val="000B744D"/>
    <w:rsid w:val="000C035C"/>
    <w:rsid w:val="000C0C6F"/>
    <w:rsid w:val="000C1080"/>
    <w:rsid w:val="000C17E2"/>
    <w:rsid w:val="000C2ABE"/>
    <w:rsid w:val="000C38F9"/>
    <w:rsid w:val="000C39FE"/>
    <w:rsid w:val="000C3FE6"/>
    <w:rsid w:val="000C4274"/>
    <w:rsid w:val="000C4D3B"/>
    <w:rsid w:val="000C6710"/>
    <w:rsid w:val="000C7473"/>
    <w:rsid w:val="000C7486"/>
    <w:rsid w:val="000C762D"/>
    <w:rsid w:val="000C76DE"/>
    <w:rsid w:val="000D1114"/>
    <w:rsid w:val="000D1B0D"/>
    <w:rsid w:val="000D2056"/>
    <w:rsid w:val="000D2AB5"/>
    <w:rsid w:val="000D3AC6"/>
    <w:rsid w:val="000D3E4F"/>
    <w:rsid w:val="000D41BF"/>
    <w:rsid w:val="000D43A6"/>
    <w:rsid w:val="000D44F4"/>
    <w:rsid w:val="000D4530"/>
    <w:rsid w:val="000D499D"/>
    <w:rsid w:val="000D4A65"/>
    <w:rsid w:val="000D550A"/>
    <w:rsid w:val="000D58C7"/>
    <w:rsid w:val="000D62FC"/>
    <w:rsid w:val="000D6523"/>
    <w:rsid w:val="000D6FF6"/>
    <w:rsid w:val="000D75F6"/>
    <w:rsid w:val="000D78EB"/>
    <w:rsid w:val="000D7CBB"/>
    <w:rsid w:val="000D7ED0"/>
    <w:rsid w:val="000E10E5"/>
    <w:rsid w:val="000E1125"/>
    <w:rsid w:val="000E1B5F"/>
    <w:rsid w:val="000E1EC7"/>
    <w:rsid w:val="000E2149"/>
    <w:rsid w:val="000E25A7"/>
    <w:rsid w:val="000E3162"/>
    <w:rsid w:val="000E3273"/>
    <w:rsid w:val="000E3688"/>
    <w:rsid w:val="000E47FD"/>
    <w:rsid w:val="000E4AB9"/>
    <w:rsid w:val="000E5B2E"/>
    <w:rsid w:val="000E5FA3"/>
    <w:rsid w:val="000E6345"/>
    <w:rsid w:val="000E7445"/>
    <w:rsid w:val="000E765E"/>
    <w:rsid w:val="000E7881"/>
    <w:rsid w:val="000E7D62"/>
    <w:rsid w:val="000F136F"/>
    <w:rsid w:val="000F1988"/>
    <w:rsid w:val="000F1BAC"/>
    <w:rsid w:val="000F2139"/>
    <w:rsid w:val="000F21B0"/>
    <w:rsid w:val="000F224A"/>
    <w:rsid w:val="000F2367"/>
    <w:rsid w:val="000F307E"/>
    <w:rsid w:val="000F3993"/>
    <w:rsid w:val="000F39B9"/>
    <w:rsid w:val="000F39FA"/>
    <w:rsid w:val="000F4ADC"/>
    <w:rsid w:val="000F4E50"/>
    <w:rsid w:val="000F598B"/>
    <w:rsid w:val="000F5B53"/>
    <w:rsid w:val="000F76AA"/>
    <w:rsid w:val="0010030A"/>
    <w:rsid w:val="0010064B"/>
    <w:rsid w:val="00100A7A"/>
    <w:rsid w:val="001018A5"/>
    <w:rsid w:val="001036DC"/>
    <w:rsid w:val="00103C82"/>
    <w:rsid w:val="00103C8B"/>
    <w:rsid w:val="00103D1F"/>
    <w:rsid w:val="00103D9B"/>
    <w:rsid w:val="001040E4"/>
    <w:rsid w:val="00104D0D"/>
    <w:rsid w:val="001059F7"/>
    <w:rsid w:val="00105F1A"/>
    <w:rsid w:val="001064AE"/>
    <w:rsid w:val="00106922"/>
    <w:rsid w:val="0010736C"/>
    <w:rsid w:val="001076B9"/>
    <w:rsid w:val="001104BB"/>
    <w:rsid w:val="001107C6"/>
    <w:rsid w:val="0011094B"/>
    <w:rsid w:val="00110BF5"/>
    <w:rsid w:val="00111698"/>
    <w:rsid w:val="00111C2B"/>
    <w:rsid w:val="00111D77"/>
    <w:rsid w:val="00112703"/>
    <w:rsid w:val="001130E1"/>
    <w:rsid w:val="00113164"/>
    <w:rsid w:val="00113522"/>
    <w:rsid w:val="001136E5"/>
    <w:rsid w:val="00113BEC"/>
    <w:rsid w:val="00113CE8"/>
    <w:rsid w:val="0011419B"/>
    <w:rsid w:val="00114B37"/>
    <w:rsid w:val="00115075"/>
    <w:rsid w:val="00115A9F"/>
    <w:rsid w:val="00115C2A"/>
    <w:rsid w:val="00115CAC"/>
    <w:rsid w:val="00115DD9"/>
    <w:rsid w:val="00117AD7"/>
    <w:rsid w:val="00117B06"/>
    <w:rsid w:val="00120734"/>
    <w:rsid w:val="00120736"/>
    <w:rsid w:val="00120B2D"/>
    <w:rsid w:val="00120BE5"/>
    <w:rsid w:val="001219FE"/>
    <w:rsid w:val="00121B34"/>
    <w:rsid w:val="00121BF8"/>
    <w:rsid w:val="00121EAF"/>
    <w:rsid w:val="0012257E"/>
    <w:rsid w:val="00122A7D"/>
    <w:rsid w:val="00122D34"/>
    <w:rsid w:val="0012364B"/>
    <w:rsid w:val="001239CF"/>
    <w:rsid w:val="00123DCC"/>
    <w:rsid w:val="0012410E"/>
    <w:rsid w:val="0012498C"/>
    <w:rsid w:val="00124D5A"/>
    <w:rsid w:val="0012511A"/>
    <w:rsid w:val="00125157"/>
    <w:rsid w:val="00125D49"/>
    <w:rsid w:val="00125D9A"/>
    <w:rsid w:val="00126091"/>
    <w:rsid w:val="001261D1"/>
    <w:rsid w:val="00126CA3"/>
    <w:rsid w:val="00126E5B"/>
    <w:rsid w:val="00130135"/>
    <w:rsid w:val="00130927"/>
    <w:rsid w:val="00130B69"/>
    <w:rsid w:val="0013110A"/>
    <w:rsid w:val="001311F9"/>
    <w:rsid w:val="00131290"/>
    <w:rsid w:val="00131482"/>
    <w:rsid w:val="00131D3B"/>
    <w:rsid w:val="00131E74"/>
    <w:rsid w:val="00131F9A"/>
    <w:rsid w:val="001323DA"/>
    <w:rsid w:val="00132EB4"/>
    <w:rsid w:val="001336F1"/>
    <w:rsid w:val="00133BA6"/>
    <w:rsid w:val="00134007"/>
    <w:rsid w:val="001352A2"/>
    <w:rsid w:val="0013558C"/>
    <w:rsid w:val="00135651"/>
    <w:rsid w:val="00135A2E"/>
    <w:rsid w:val="00135BB7"/>
    <w:rsid w:val="00135CF4"/>
    <w:rsid w:val="00136007"/>
    <w:rsid w:val="001360BA"/>
    <w:rsid w:val="001375E8"/>
    <w:rsid w:val="00137E41"/>
    <w:rsid w:val="00137FBB"/>
    <w:rsid w:val="0014051D"/>
    <w:rsid w:val="001413D3"/>
    <w:rsid w:val="00141AFE"/>
    <w:rsid w:val="00141D35"/>
    <w:rsid w:val="00141DD4"/>
    <w:rsid w:val="0014212D"/>
    <w:rsid w:val="00143021"/>
    <w:rsid w:val="001441D5"/>
    <w:rsid w:val="0014444D"/>
    <w:rsid w:val="00144B6B"/>
    <w:rsid w:val="0014535F"/>
    <w:rsid w:val="00145817"/>
    <w:rsid w:val="0014600D"/>
    <w:rsid w:val="001461D0"/>
    <w:rsid w:val="0014624B"/>
    <w:rsid w:val="00146E32"/>
    <w:rsid w:val="0014762D"/>
    <w:rsid w:val="0014768E"/>
    <w:rsid w:val="001479AB"/>
    <w:rsid w:val="00147B18"/>
    <w:rsid w:val="001503D9"/>
    <w:rsid w:val="001508E1"/>
    <w:rsid w:val="00151436"/>
    <w:rsid w:val="00151FC6"/>
    <w:rsid w:val="00152397"/>
    <w:rsid w:val="00152B7D"/>
    <w:rsid w:val="001532D2"/>
    <w:rsid w:val="00153AF3"/>
    <w:rsid w:val="001544B6"/>
    <w:rsid w:val="001544E9"/>
    <w:rsid w:val="001548A2"/>
    <w:rsid w:val="00154D1E"/>
    <w:rsid w:val="00155103"/>
    <w:rsid w:val="0015556C"/>
    <w:rsid w:val="00156236"/>
    <w:rsid w:val="0015654C"/>
    <w:rsid w:val="001574A1"/>
    <w:rsid w:val="001606C6"/>
    <w:rsid w:val="00162065"/>
    <w:rsid w:val="0016211A"/>
    <w:rsid w:val="00162712"/>
    <w:rsid w:val="00162DED"/>
    <w:rsid w:val="00162F87"/>
    <w:rsid w:val="00162FF2"/>
    <w:rsid w:val="001630DC"/>
    <w:rsid w:val="0016328B"/>
    <w:rsid w:val="00163BF3"/>
    <w:rsid w:val="00163C76"/>
    <w:rsid w:val="00164920"/>
    <w:rsid w:val="001655FD"/>
    <w:rsid w:val="00165771"/>
    <w:rsid w:val="00165C2A"/>
    <w:rsid w:val="0016697F"/>
    <w:rsid w:val="00166C4B"/>
    <w:rsid w:val="00166C6A"/>
    <w:rsid w:val="00166E63"/>
    <w:rsid w:val="001672E3"/>
    <w:rsid w:val="00167528"/>
    <w:rsid w:val="00167994"/>
    <w:rsid w:val="00167B1F"/>
    <w:rsid w:val="00167E2B"/>
    <w:rsid w:val="0017051D"/>
    <w:rsid w:val="001710CA"/>
    <w:rsid w:val="0017191A"/>
    <w:rsid w:val="001719A3"/>
    <w:rsid w:val="00174B67"/>
    <w:rsid w:val="00175402"/>
    <w:rsid w:val="00175642"/>
    <w:rsid w:val="00175791"/>
    <w:rsid w:val="00175F17"/>
    <w:rsid w:val="00175F79"/>
    <w:rsid w:val="001761CB"/>
    <w:rsid w:val="001765C9"/>
    <w:rsid w:val="001768B2"/>
    <w:rsid w:val="0017768B"/>
    <w:rsid w:val="00177895"/>
    <w:rsid w:val="00177E97"/>
    <w:rsid w:val="001805F8"/>
    <w:rsid w:val="001814C4"/>
    <w:rsid w:val="00181923"/>
    <w:rsid w:val="001819E6"/>
    <w:rsid w:val="001826FE"/>
    <w:rsid w:val="0018337E"/>
    <w:rsid w:val="00183DE4"/>
    <w:rsid w:val="00184132"/>
    <w:rsid w:val="00185079"/>
    <w:rsid w:val="001851BD"/>
    <w:rsid w:val="00185750"/>
    <w:rsid w:val="00185E4F"/>
    <w:rsid w:val="001874B5"/>
    <w:rsid w:val="00187E65"/>
    <w:rsid w:val="00191425"/>
    <w:rsid w:val="00193B2F"/>
    <w:rsid w:val="00193D99"/>
    <w:rsid w:val="0019452A"/>
    <w:rsid w:val="001945F9"/>
    <w:rsid w:val="00194975"/>
    <w:rsid w:val="00195655"/>
    <w:rsid w:val="00195E44"/>
    <w:rsid w:val="001974AD"/>
    <w:rsid w:val="001A003D"/>
    <w:rsid w:val="001A00AF"/>
    <w:rsid w:val="001A057C"/>
    <w:rsid w:val="001A09BC"/>
    <w:rsid w:val="001A0D54"/>
    <w:rsid w:val="001A15A4"/>
    <w:rsid w:val="001A2117"/>
    <w:rsid w:val="001A350E"/>
    <w:rsid w:val="001A3593"/>
    <w:rsid w:val="001A38E6"/>
    <w:rsid w:val="001A45D2"/>
    <w:rsid w:val="001A4F3C"/>
    <w:rsid w:val="001A5001"/>
    <w:rsid w:val="001A50E8"/>
    <w:rsid w:val="001A51FD"/>
    <w:rsid w:val="001A5226"/>
    <w:rsid w:val="001A557E"/>
    <w:rsid w:val="001A5874"/>
    <w:rsid w:val="001A5F15"/>
    <w:rsid w:val="001A63AF"/>
    <w:rsid w:val="001A6E77"/>
    <w:rsid w:val="001A7CFA"/>
    <w:rsid w:val="001B0A52"/>
    <w:rsid w:val="001B129C"/>
    <w:rsid w:val="001B1DA0"/>
    <w:rsid w:val="001B2EE3"/>
    <w:rsid w:val="001B35EF"/>
    <w:rsid w:val="001B3E63"/>
    <w:rsid w:val="001B544B"/>
    <w:rsid w:val="001B5C5F"/>
    <w:rsid w:val="001B6009"/>
    <w:rsid w:val="001B6BE3"/>
    <w:rsid w:val="001B6D16"/>
    <w:rsid w:val="001B7993"/>
    <w:rsid w:val="001B7CE4"/>
    <w:rsid w:val="001B7E23"/>
    <w:rsid w:val="001C01D2"/>
    <w:rsid w:val="001C0F8A"/>
    <w:rsid w:val="001C207E"/>
    <w:rsid w:val="001C2771"/>
    <w:rsid w:val="001C2A6B"/>
    <w:rsid w:val="001C2DFA"/>
    <w:rsid w:val="001C3902"/>
    <w:rsid w:val="001C3C2E"/>
    <w:rsid w:val="001C4187"/>
    <w:rsid w:val="001C42C7"/>
    <w:rsid w:val="001C43C0"/>
    <w:rsid w:val="001C5AC3"/>
    <w:rsid w:val="001C5FC0"/>
    <w:rsid w:val="001C609D"/>
    <w:rsid w:val="001C60EB"/>
    <w:rsid w:val="001C617D"/>
    <w:rsid w:val="001C649C"/>
    <w:rsid w:val="001C6A38"/>
    <w:rsid w:val="001C6BBE"/>
    <w:rsid w:val="001C7CDC"/>
    <w:rsid w:val="001D03DB"/>
    <w:rsid w:val="001D174D"/>
    <w:rsid w:val="001D1904"/>
    <w:rsid w:val="001D1BA4"/>
    <w:rsid w:val="001D2580"/>
    <w:rsid w:val="001D2700"/>
    <w:rsid w:val="001D2CE5"/>
    <w:rsid w:val="001D38EC"/>
    <w:rsid w:val="001D3CB9"/>
    <w:rsid w:val="001D4185"/>
    <w:rsid w:val="001D4C62"/>
    <w:rsid w:val="001D4D56"/>
    <w:rsid w:val="001D4E2D"/>
    <w:rsid w:val="001D5F94"/>
    <w:rsid w:val="001D6B65"/>
    <w:rsid w:val="001E041D"/>
    <w:rsid w:val="001E0697"/>
    <w:rsid w:val="001E194A"/>
    <w:rsid w:val="001E1C40"/>
    <w:rsid w:val="001E1C97"/>
    <w:rsid w:val="001E1FDD"/>
    <w:rsid w:val="001E2243"/>
    <w:rsid w:val="001E28DA"/>
    <w:rsid w:val="001E2E1A"/>
    <w:rsid w:val="001E312B"/>
    <w:rsid w:val="001E31AC"/>
    <w:rsid w:val="001E3297"/>
    <w:rsid w:val="001E362F"/>
    <w:rsid w:val="001E3781"/>
    <w:rsid w:val="001E449B"/>
    <w:rsid w:val="001E4C54"/>
    <w:rsid w:val="001E55B2"/>
    <w:rsid w:val="001E5858"/>
    <w:rsid w:val="001E5BF7"/>
    <w:rsid w:val="001E5D9D"/>
    <w:rsid w:val="001E6747"/>
    <w:rsid w:val="001E6783"/>
    <w:rsid w:val="001E70C1"/>
    <w:rsid w:val="001E74E1"/>
    <w:rsid w:val="001F0340"/>
    <w:rsid w:val="001F0401"/>
    <w:rsid w:val="001F0477"/>
    <w:rsid w:val="001F1775"/>
    <w:rsid w:val="001F2F12"/>
    <w:rsid w:val="001F304F"/>
    <w:rsid w:val="001F43E1"/>
    <w:rsid w:val="001F525C"/>
    <w:rsid w:val="001F59C1"/>
    <w:rsid w:val="001F626B"/>
    <w:rsid w:val="001F62AF"/>
    <w:rsid w:val="001F6C57"/>
    <w:rsid w:val="00200883"/>
    <w:rsid w:val="00201737"/>
    <w:rsid w:val="00201EB9"/>
    <w:rsid w:val="002027BD"/>
    <w:rsid w:val="002027D6"/>
    <w:rsid w:val="0020347D"/>
    <w:rsid w:val="00203500"/>
    <w:rsid w:val="00203B6E"/>
    <w:rsid w:val="00203EB2"/>
    <w:rsid w:val="002047CC"/>
    <w:rsid w:val="0020524C"/>
    <w:rsid w:val="00206477"/>
    <w:rsid w:val="00206783"/>
    <w:rsid w:val="00207070"/>
    <w:rsid w:val="002076C5"/>
    <w:rsid w:val="002100F7"/>
    <w:rsid w:val="00210460"/>
    <w:rsid w:val="002104CE"/>
    <w:rsid w:val="0021065C"/>
    <w:rsid w:val="00210769"/>
    <w:rsid w:val="00210D6C"/>
    <w:rsid w:val="00210E45"/>
    <w:rsid w:val="00212307"/>
    <w:rsid w:val="00212863"/>
    <w:rsid w:val="00212E39"/>
    <w:rsid w:val="00213BC3"/>
    <w:rsid w:val="00213FFE"/>
    <w:rsid w:val="0021523A"/>
    <w:rsid w:val="0021551E"/>
    <w:rsid w:val="00215E96"/>
    <w:rsid w:val="00216081"/>
    <w:rsid w:val="0021682A"/>
    <w:rsid w:val="00216A9A"/>
    <w:rsid w:val="00217309"/>
    <w:rsid w:val="0021762D"/>
    <w:rsid w:val="00217A5D"/>
    <w:rsid w:val="00217D2A"/>
    <w:rsid w:val="00217F6E"/>
    <w:rsid w:val="00220DED"/>
    <w:rsid w:val="00221734"/>
    <w:rsid w:val="00222587"/>
    <w:rsid w:val="00222AEC"/>
    <w:rsid w:val="002231DB"/>
    <w:rsid w:val="002232C2"/>
    <w:rsid w:val="00224065"/>
    <w:rsid w:val="0022445F"/>
    <w:rsid w:val="00224724"/>
    <w:rsid w:val="00224A21"/>
    <w:rsid w:val="00224E46"/>
    <w:rsid w:val="00226071"/>
    <w:rsid w:val="0022702A"/>
    <w:rsid w:val="0023001B"/>
    <w:rsid w:val="002308E4"/>
    <w:rsid w:val="00231D87"/>
    <w:rsid w:val="00232EAF"/>
    <w:rsid w:val="00234085"/>
    <w:rsid w:val="002342E0"/>
    <w:rsid w:val="002345B1"/>
    <w:rsid w:val="002347E8"/>
    <w:rsid w:val="00234979"/>
    <w:rsid w:val="00236993"/>
    <w:rsid w:val="00237119"/>
    <w:rsid w:val="002406CE"/>
    <w:rsid w:val="00240901"/>
    <w:rsid w:val="002409E8"/>
    <w:rsid w:val="0024101E"/>
    <w:rsid w:val="00243AC6"/>
    <w:rsid w:val="00243F74"/>
    <w:rsid w:val="0024496C"/>
    <w:rsid w:val="002451C8"/>
    <w:rsid w:val="00246AE8"/>
    <w:rsid w:val="00246B3F"/>
    <w:rsid w:val="00246E2E"/>
    <w:rsid w:val="00247359"/>
    <w:rsid w:val="00247936"/>
    <w:rsid w:val="00247A1D"/>
    <w:rsid w:val="00247A61"/>
    <w:rsid w:val="002501C0"/>
    <w:rsid w:val="0025067D"/>
    <w:rsid w:val="00250DD7"/>
    <w:rsid w:val="00251427"/>
    <w:rsid w:val="0025244B"/>
    <w:rsid w:val="002528CD"/>
    <w:rsid w:val="00253246"/>
    <w:rsid w:val="0025348F"/>
    <w:rsid w:val="00253FE2"/>
    <w:rsid w:val="0025425F"/>
    <w:rsid w:val="0025443E"/>
    <w:rsid w:val="00254E46"/>
    <w:rsid w:val="002552C6"/>
    <w:rsid w:val="002553A0"/>
    <w:rsid w:val="002553CC"/>
    <w:rsid w:val="0025585A"/>
    <w:rsid w:val="00255A95"/>
    <w:rsid w:val="002561B8"/>
    <w:rsid w:val="00256863"/>
    <w:rsid w:val="002575BF"/>
    <w:rsid w:val="00257D20"/>
    <w:rsid w:val="002602DA"/>
    <w:rsid w:val="00260E85"/>
    <w:rsid w:val="0026121B"/>
    <w:rsid w:val="00261C4F"/>
    <w:rsid w:val="002622C2"/>
    <w:rsid w:val="002626AA"/>
    <w:rsid w:val="002628AB"/>
    <w:rsid w:val="00262DA4"/>
    <w:rsid w:val="00263570"/>
    <w:rsid w:val="00264200"/>
    <w:rsid w:val="00264F1A"/>
    <w:rsid w:val="002656AC"/>
    <w:rsid w:val="00265764"/>
    <w:rsid w:val="00265F07"/>
    <w:rsid w:val="002666DD"/>
    <w:rsid w:val="00266836"/>
    <w:rsid w:val="002669A2"/>
    <w:rsid w:val="00266D36"/>
    <w:rsid w:val="00267B7B"/>
    <w:rsid w:val="00267BE6"/>
    <w:rsid w:val="00267C1D"/>
    <w:rsid w:val="00270EDD"/>
    <w:rsid w:val="00271325"/>
    <w:rsid w:val="002715F4"/>
    <w:rsid w:val="0027203A"/>
    <w:rsid w:val="00272278"/>
    <w:rsid w:val="002735C4"/>
    <w:rsid w:val="00273F62"/>
    <w:rsid w:val="00274254"/>
    <w:rsid w:val="00274863"/>
    <w:rsid w:val="0027493B"/>
    <w:rsid w:val="00275458"/>
    <w:rsid w:val="002759E4"/>
    <w:rsid w:val="00275B5D"/>
    <w:rsid w:val="00275D3C"/>
    <w:rsid w:val="002769DD"/>
    <w:rsid w:val="00276EE6"/>
    <w:rsid w:val="002770B9"/>
    <w:rsid w:val="002770C5"/>
    <w:rsid w:val="00277F27"/>
    <w:rsid w:val="002802C2"/>
    <w:rsid w:val="0028101E"/>
    <w:rsid w:val="002811CB"/>
    <w:rsid w:val="00282770"/>
    <w:rsid w:val="00282F6F"/>
    <w:rsid w:val="00284783"/>
    <w:rsid w:val="0028528F"/>
    <w:rsid w:val="002855CA"/>
    <w:rsid w:val="00285643"/>
    <w:rsid w:val="00285DDF"/>
    <w:rsid w:val="002861F7"/>
    <w:rsid w:val="002865A1"/>
    <w:rsid w:val="002872C3"/>
    <w:rsid w:val="00287336"/>
    <w:rsid w:val="00287C74"/>
    <w:rsid w:val="0029049F"/>
    <w:rsid w:val="0029087B"/>
    <w:rsid w:val="00290DCC"/>
    <w:rsid w:val="00290F27"/>
    <w:rsid w:val="00291F48"/>
    <w:rsid w:val="002921E6"/>
    <w:rsid w:val="0029271B"/>
    <w:rsid w:val="00292E5B"/>
    <w:rsid w:val="00293238"/>
    <w:rsid w:val="002939B7"/>
    <w:rsid w:val="00294261"/>
    <w:rsid w:val="002942EA"/>
    <w:rsid w:val="002946D1"/>
    <w:rsid w:val="00294717"/>
    <w:rsid w:val="00294859"/>
    <w:rsid w:val="0029491F"/>
    <w:rsid w:val="002956F8"/>
    <w:rsid w:val="00295D16"/>
    <w:rsid w:val="00295D53"/>
    <w:rsid w:val="00296B5C"/>
    <w:rsid w:val="00296F00"/>
    <w:rsid w:val="002971D8"/>
    <w:rsid w:val="002972B6"/>
    <w:rsid w:val="002977C5"/>
    <w:rsid w:val="002A0179"/>
    <w:rsid w:val="002A02CC"/>
    <w:rsid w:val="002A123C"/>
    <w:rsid w:val="002A14FB"/>
    <w:rsid w:val="002A1DE1"/>
    <w:rsid w:val="002A219D"/>
    <w:rsid w:val="002A3342"/>
    <w:rsid w:val="002A372E"/>
    <w:rsid w:val="002A4FB3"/>
    <w:rsid w:val="002A583F"/>
    <w:rsid w:val="002A5F02"/>
    <w:rsid w:val="002A762F"/>
    <w:rsid w:val="002A7E37"/>
    <w:rsid w:val="002B0091"/>
    <w:rsid w:val="002B01E2"/>
    <w:rsid w:val="002B0B1A"/>
    <w:rsid w:val="002B0BEB"/>
    <w:rsid w:val="002B1143"/>
    <w:rsid w:val="002B15DC"/>
    <w:rsid w:val="002B1987"/>
    <w:rsid w:val="002B257A"/>
    <w:rsid w:val="002B2C24"/>
    <w:rsid w:val="002B4571"/>
    <w:rsid w:val="002B53EB"/>
    <w:rsid w:val="002B57E9"/>
    <w:rsid w:val="002B5E2E"/>
    <w:rsid w:val="002B60F8"/>
    <w:rsid w:val="002B7288"/>
    <w:rsid w:val="002B736F"/>
    <w:rsid w:val="002C054E"/>
    <w:rsid w:val="002C0F55"/>
    <w:rsid w:val="002C17D5"/>
    <w:rsid w:val="002C1819"/>
    <w:rsid w:val="002C188A"/>
    <w:rsid w:val="002C1A20"/>
    <w:rsid w:val="002C1CF1"/>
    <w:rsid w:val="002C1FC0"/>
    <w:rsid w:val="002C3543"/>
    <w:rsid w:val="002C397B"/>
    <w:rsid w:val="002C4189"/>
    <w:rsid w:val="002C4634"/>
    <w:rsid w:val="002C5325"/>
    <w:rsid w:val="002C5588"/>
    <w:rsid w:val="002C69B8"/>
    <w:rsid w:val="002C6AC0"/>
    <w:rsid w:val="002C75E1"/>
    <w:rsid w:val="002C7750"/>
    <w:rsid w:val="002C7A51"/>
    <w:rsid w:val="002D0AE0"/>
    <w:rsid w:val="002D0BE6"/>
    <w:rsid w:val="002D0C2F"/>
    <w:rsid w:val="002D1F17"/>
    <w:rsid w:val="002D2018"/>
    <w:rsid w:val="002D349F"/>
    <w:rsid w:val="002D4ACF"/>
    <w:rsid w:val="002D4D10"/>
    <w:rsid w:val="002D5026"/>
    <w:rsid w:val="002D554B"/>
    <w:rsid w:val="002D5AEF"/>
    <w:rsid w:val="002D5EA8"/>
    <w:rsid w:val="002D5F17"/>
    <w:rsid w:val="002D6A69"/>
    <w:rsid w:val="002D6B35"/>
    <w:rsid w:val="002D743D"/>
    <w:rsid w:val="002D7B10"/>
    <w:rsid w:val="002D7F0D"/>
    <w:rsid w:val="002D7F16"/>
    <w:rsid w:val="002E0C66"/>
    <w:rsid w:val="002E0ED4"/>
    <w:rsid w:val="002E1B96"/>
    <w:rsid w:val="002E1C63"/>
    <w:rsid w:val="002E273A"/>
    <w:rsid w:val="002E45EC"/>
    <w:rsid w:val="002E51A8"/>
    <w:rsid w:val="002E522A"/>
    <w:rsid w:val="002E6862"/>
    <w:rsid w:val="002E7EA3"/>
    <w:rsid w:val="002F17EB"/>
    <w:rsid w:val="002F1FD8"/>
    <w:rsid w:val="002F2A53"/>
    <w:rsid w:val="002F3756"/>
    <w:rsid w:val="002F4763"/>
    <w:rsid w:val="002F76F8"/>
    <w:rsid w:val="002F7757"/>
    <w:rsid w:val="002F7F7B"/>
    <w:rsid w:val="00300C39"/>
    <w:rsid w:val="003011A7"/>
    <w:rsid w:val="003012DA"/>
    <w:rsid w:val="003012E4"/>
    <w:rsid w:val="00301DCB"/>
    <w:rsid w:val="00301E0F"/>
    <w:rsid w:val="003039E2"/>
    <w:rsid w:val="00303ECC"/>
    <w:rsid w:val="0030433B"/>
    <w:rsid w:val="0030434A"/>
    <w:rsid w:val="00304C7F"/>
    <w:rsid w:val="00304CE8"/>
    <w:rsid w:val="00305811"/>
    <w:rsid w:val="00305C68"/>
    <w:rsid w:val="00305FCD"/>
    <w:rsid w:val="00306A46"/>
    <w:rsid w:val="00306ED9"/>
    <w:rsid w:val="003076C1"/>
    <w:rsid w:val="00310547"/>
    <w:rsid w:val="00310706"/>
    <w:rsid w:val="0031095D"/>
    <w:rsid w:val="00311285"/>
    <w:rsid w:val="0031149F"/>
    <w:rsid w:val="003119B6"/>
    <w:rsid w:val="00311C07"/>
    <w:rsid w:val="00312495"/>
    <w:rsid w:val="0031260A"/>
    <w:rsid w:val="00312CC2"/>
    <w:rsid w:val="00312F3D"/>
    <w:rsid w:val="00313749"/>
    <w:rsid w:val="00313CA2"/>
    <w:rsid w:val="00313EE6"/>
    <w:rsid w:val="003159EA"/>
    <w:rsid w:val="0031756A"/>
    <w:rsid w:val="00317F4D"/>
    <w:rsid w:val="00320192"/>
    <w:rsid w:val="00320290"/>
    <w:rsid w:val="003203D4"/>
    <w:rsid w:val="00320610"/>
    <w:rsid w:val="00320B5A"/>
    <w:rsid w:val="00321573"/>
    <w:rsid w:val="00322006"/>
    <w:rsid w:val="0032215C"/>
    <w:rsid w:val="00322C54"/>
    <w:rsid w:val="00323E71"/>
    <w:rsid w:val="00324109"/>
    <w:rsid w:val="0032438D"/>
    <w:rsid w:val="0032455E"/>
    <w:rsid w:val="00324A9E"/>
    <w:rsid w:val="00324D02"/>
    <w:rsid w:val="003250E4"/>
    <w:rsid w:val="00325184"/>
    <w:rsid w:val="003253FD"/>
    <w:rsid w:val="0032579B"/>
    <w:rsid w:val="00326732"/>
    <w:rsid w:val="00326BFE"/>
    <w:rsid w:val="00326DD1"/>
    <w:rsid w:val="003275BF"/>
    <w:rsid w:val="00327BB9"/>
    <w:rsid w:val="00327C1A"/>
    <w:rsid w:val="00327EBE"/>
    <w:rsid w:val="003304FD"/>
    <w:rsid w:val="00330853"/>
    <w:rsid w:val="00330FB3"/>
    <w:rsid w:val="0033157F"/>
    <w:rsid w:val="00331B66"/>
    <w:rsid w:val="00331E27"/>
    <w:rsid w:val="00332741"/>
    <w:rsid w:val="00332B3D"/>
    <w:rsid w:val="00332C51"/>
    <w:rsid w:val="003344C1"/>
    <w:rsid w:val="00334720"/>
    <w:rsid w:val="003352E0"/>
    <w:rsid w:val="00335525"/>
    <w:rsid w:val="00335598"/>
    <w:rsid w:val="00336623"/>
    <w:rsid w:val="00336B7A"/>
    <w:rsid w:val="00336D26"/>
    <w:rsid w:val="00336DD9"/>
    <w:rsid w:val="00337847"/>
    <w:rsid w:val="00337C53"/>
    <w:rsid w:val="0034093F"/>
    <w:rsid w:val="003409FA"/>
    <w:rsid w:val="00343328"/>
    <w:rsid w:val="00343600"/>
    <w:rsid w:val="00344DD2"/>
    <w:rsid w:val="003450B4"/>
    <w:rsid w:val="0034616A"/>
    <w:rsid w:val="0034635C"/>
    <w:rsid w:val="00346D70"/>
    <w:rsid w:val="003478DF"/>
    <w:rsid w:val="00347EC6"/>
    <w:rsid w:val="00350D7D"/>
    <w:rsid w:val="00351429"/>
    <w:rsid w:val="00351AD4"/>
    <w:rsid w:val="00351B40"/>
    <w:rsid w:val="00351E38"/>
    <w:rsid w:val="00351E3B"/>
    <w:rsid w:val="00354E50"/>
    <w:rsid w:val="0035538E"/>
    <w:rsid w:val="00355A31"/>
    <w:rsid w:val="0035683A"/>
    <w:rsid w:val="00356B53"/>
    <w:rsid w:val="003575C3"/>
    <w:rsid w:val="003575C8"/>
    <w:rsid w:val="003577D6"/>
    <w:rsid w:val="003604D2"/>
    <w:rsid w:val="00360E08"/>
    <w:rsid w:val="00361FAA"/>
    <w:rsid w:val="003625D5"/>
    <w:rsid w:val="00362BFD"/>
    <w:rsid w:val="00362DED"/>
    <w:rsid w:val="0036372A"/>
    <w:rsid w:val="00363D12"/>
    <w:rsid w:val="00364002"/>
    <w:rsid w:val="00364466"/>
    <w:rsid w:val="0036518B"/>
    <w:rsid w:val="0036549B"/>
    <w:rsid w:val="0036622F"/>
    <w:rsid w:val="00366AC1"/>
    <w:rsid w:val="00367873"/>
    <w:rsid w:val="00367BFF"/>
    <w:rsid w:val="00367D57"/>
    <w:rsid w:val="0037058A"/>
    <w:rsid w:val="00370F83"/>
    <w:rsid w:val="00371F8E"/>
    <w:rsid w:val="00372C43"/>
    <w:rsid w:val="00372E5F"/>
    <w:rsid w:val="00373660"/>
    <w:rsid w:val="003743AE"/>
    <w:rsid w:val="003743B4"/>
    <w:rsid w:val="003748E1"/>
    <w:rsid w:val="00374923"/>
    <w:rsid w:val="00374976"/>
    <w:rsid w:val="00375022"/>
    <w:rsid w:val="003753E0"/>
    <w:rsid w:val="00375812"/>
    <w:rsid w:val="0037600A"/>
    <w:rsid w:val="00376743"/>
    <w:rsid w:val="00376B25"/>
    <w:rsid w:val="00376BDB"/>
    <w:rsid w:val="00376DBA"/>
    <w:rsid w:val="0037735D"/>
    <w:rsid w:val="00377440"/>
    <w:rsid w:val="0037785D"/>
    <w:rsid w:val="00377F68"/>
    <w:rsid w:val="00380223"/>
    <w:rsid w:val="00380560"/>
    <w:rsid w:val="00380FBD"/>
    <w:rsid w:val="00381B25"/>
    <w:rsid w:val="00381D54"/>
    <w:rsid w:val="00382B0B"/>
    <w:rsid w:val="00383242"/>
    <w:rsid w:val="00384086"/>
    <w:rsid w:val="0038413B"/>
    <w:rsid w:val="0038445A"/>
    <w:rsid w:val="00384474"/>
    <w:rsid w:val="00384921"/>
    <w:rsid w:val="003850E8"/>
    <w:rsid w:val="003868A5"/>
    <w:rsid w:val="00387765"/>
    <w:rsid w:val="003909C8"/>
    <w:rsid w:val="003914A3"/>
    <w:rsid w:val="00391726"/>
    <w:rsid w:val="00391839"/>
    <w:rsid w:val="00391D30"/>
    <w:rsid w:val="00391F9D"/>
    <w:rsid w:val="003922D2"/>
    <w:rsid w:val="00393AA3"/>
    <w:rsid w:val="003954B6"/>
    <w:rsid w:val="00396181"/>
    <w:rsid w:val="0039624D"/>
    <w:rsid w:val="0039654C"/>
    <w:rsid w:val="00396704"/>
    <w:rsid w:val="00396924"/>
    <w:rsid w:val="00396DDF"/>
    <w:rsid w:val="00396F6E"/>
    <w:rsid w:val="00397845"/>
    <w:rsid w:val="003A0133"/>
    <w:rsid w:val="003A05DF"/>
    <w:rsid w:val="003A0C5A"/>
    <w:rsid w:val="003A0CB2"/>
    <w:rsid w:val="003A1883"/>
    <w:rsid w:val="003A2373"/>
    <w:rsid w:val="003A29A6"/>
    <w:rsid w:val="003A2FCF"/>
    <w:rsid w:val="003A355C"/>
    <w:rsid w:val="003A47F3"/>
    <w:rsid w:val="003A48DC"/>
    <w:rsid w:val="003A4DAC"/>
    <w:rsid w:val="003A5ADC"/>
    <w:rsid w:val="003A604E"/>
    <w:rsid w:val="003A60A9"/>
    <w:rsid w:val="003A63C5"/>
    <w:rsid w:val="003A6FE0"/>
    <w:rsid w:val="003A7613"/>
    <w:rsid w:val="003A7D3B"/>
    <w:rsid w:val="003A7E55"/>
    <w:rsid w:val="003A7F09"/>
    <w:rsid w:val="003B028F"/>
    <w:rsid w:val="003B05FA"/>
    <w:rsid w:val="003B08BA"/>
    <w:rsid w:val="003B0BAD"/>
    <w:rsid w:val="003B0FD8"/>
    <w:rsid w:val="003B10C8"/>
    <w:rsid w:val="003B1E4F"/>
    <w:rsid w:val="003B22C8"/>
    <w:rsid w:val="003B25C4"/>
    <w:rsid w:val="003B30C1"/>
    <w:rsid w:val="003B3BCF"/>
    <w:rsid w:val="003B40B0"/>
    <w:rsid w:val="003B4DC1"/>
    <w:rsid w:val="003B521F"/>
    <w:rsid w:val="003B5379"/>
    <w:rsid w:val="003B5E6E"/>
    <w:rsid w:val="003B5F62"/>
    <w:rsid w:val="003B69E6"/>
    <w:rsid w:val="003B6A12"/>
    <w:rsid w:val="003B6E7E"/>
    <w:rsid w:val="003B77AF"/>
    <w:rsid w:val="003B7902"/>
    <w:rsid w:val="003C028B"/>
    <w:rsid w:val="003C054D"/>
    <w:rsid w:val="003C0CEA"/>
    <w:rsid w:val="003C108A"/>
    <w:rsid w:val="003C13C2"/>
    <w:rsid w:val="003C2044"/>
    <w:rsid w:val="003C2177"/>
    <w:rsid w:val="003C2B8C"/>
    <w:rsid w:val="003C33FB"/>
    <w:rsid w:val="003C3607"/>
    <w:rsid w:val="003C458A"/>
    <w:rsid w:val="003C50C6"/>
    <w:rsid w:val="003C5CA8"/>
    <w:rsid w:val="003C5EC1"/>
    <w:rsid w:val="003C645B"/>
    <w:rsid w:val="003C684D"/>
    <w:rsid w:val="003C6DBB"/>
    <w:rsid w:val="003C71A4"/>
    <w:rsid w:val="003C72CA"/>
    <w:rsid w:val="003C7712"/>
    <w:rsid w:val="003C784C"/>
    <w:rsid w:val="003C7BC5"/>
    <w:rsid w:val="003C7CCE"/>
    <w:rsid w:val="003D027B"/>
    <w:rsid w:val="003D05EE"/>
    <w:rsid w:val="003D1244"/>
    <w:rsid w:val="003D178C"/>
    <w:rsid w:val="003D1D39"/>
    <w:rsid w:val="003D236C"/>
    <w:rsid w:val="003D2F14"/>
    <w:rsid w:val="003D30F7"/>
    <w:rsid w:val="003D364B"/>
    <w:rsid w:val="003D3A53"/>
    <w:rsid w:val="003D3D1D"/>
    <w:rsid w:val="003D3FB6"/>
    <w:rsid w:val="003D4042"/>
    <w:rsid w:val="003D499E"/>
    <w:rsid w:val="003D49CD"/>
    <w:rsid w:val="003D5232"/>
    <w:rsid w:val="003D5D9C"/>
    <w:rsid w:val="003D5F83"/>
    <w:rsid w:val="003D68FC"/>
    <w:rsid w:val="003D69D1"/>
    <w:rsid w:val="003D6EDE"/>
    <w:rsid w:val="003D780D"/>
    <w:rsid w:val="003E0754"/>
    <w:rsid w:val="003E076A"/>
    <w:rsid w:val="003E123E"/>
    <w:rsid w:val="003E2C91"/>
    <w:rsid w:val="003E4DDE"/>
    <w:rsid w:val="003E501B"/>
    <w:rsid w:val="003E5E51"/>
    <w:rsid w:val="003E6B34"/>
    <w:rsid w:val="003E6E45"/>
    <w:rsid w:val="003E6FCC"/>
    <w:rsid w:val="003E77C2"/>
    <w:rsid w:val="003E784B"/>
    <w:rsid w:val="003F1B24"/>
    <w:rsid w:val="003F1BFA"/>
    <w:rsid w:val="003F1DDD"/>
    <w:rsid w:val="003F1FEA"/>
    <w:rsid w:val="003F275F"/>
    <w:rsid w:val="003F31AF"/>
    <w:rsid w:val="003F4221"/>
    <w:rsid w:val="003F512E"/>
    <w:rsid w:val="003F5E23"/>
    <w:rsid w:val="003F60CA"/>
    <w:rsid w:val="003F6684"/>
    <w:rsid w:val="003F6BCC"/>
    <w:rsid w:val="003F6E1A"/>
    <w:rsid w:val="003F7496"/>
    <w:rsid w:val="0040010F"/>
    <w:rsid w:val="00400123"/>
    <w:rsid w:val="00400449"/>
    <w:rsid w:val="00400B6E"/>
    <w:rsid w:val="0040104B"/>
    <w:rsid w:val="004017E6"/>
    <w:rsid w:val="00401834"/>
    <w:rsid w:val="00401EF8"/>
    <w:rsid w:val="00402279"/>
    <w:rsid w:val="00403440"/>
    <w:rsid w:val="00404021"/>
    <w:rsid w:val="00404473"/>
    <w:rsid w:val="00404820"/>
    <w:rsid w:val="00405026"/>
    <w:rsid w:val="004060C9"/>
    <w:rsid w:val="004066B6"/>
    <w:rsid w:val="00406B01"/>
    <w:rsid w:val="004070F2"/>
    <w:rsid w:val="00407D8D"/>
    <w:rsid w:val="0041010C"/>
    <w:rsid w:val="004104BA"/>
    <w:rsid w:val="004116BA"/>
    <w:rsid w:val="00411797"/>
    <w:rsid w:val="00412083"/>
    <w:rsid w:val="00412D43"/>
    <w:rsid w:val="00412F06"/>
    <w:rsid w:val="00413027"/>
    <w:rsid w:val="004132A8"/>
    <w:rsid w:val="00413B68"/>
    <w:rsid w:val="00413DCE"/>
    <w:rsid w:val="00414735"/>
    <w:rsid w:val="00414A0D"/>
    <w:rsid w:val="00415079"/>
    <w:rsid w:val="004154A5"/>
    <w:rsid w:val="004155A3"/>
    <w:rsid w:val="004155D6"/>
    <w:rsid w:val="00415802"/>
    <w:rsid w:val="00416297"/>
    <w:rsid w:val="00416558"/>
    <w:rsid w:val="00416800"/>
    <w:rsid w:val="00417841"/>
    <w:rsid w:val="00420B1F"/>
    <w:rsid w:val="00420D38"/>
    <w:rsid w:val="00420DBC"/>
    <w:rsid w:val="004224CB"/>
    <w:rsid w:val="00422BC1"/>
    <w:rsid w:val="0042300F"/>
    <w:rsid w:val="0042321E"/>
    <w:rsid w:val="004236AA"/>
    <w:rsid w:val="0042382C"/>
    <w:rsid w:val="00423AFC"/>
    <w:rsid w:val="00423FF5"/>
    <w:rsid w:val="004241FB"/>
    <w:rsid w:val="00424BB5"/>
    <w:rsid w:val="00425433"/>
    <w:rsid w:val="00425B77"/>
    <w:rsid w:val="00425B94"/>
    <w:rsid w:val="00425C01"/>
    <w:rsid w:val="004263DF"/>
    <w:rsid w:val="00426864"/>
    <w:rsid w:val="00426F29"/>
    <w:rsid w:val="00427213"/>
    <w:rsid w:val="00430080"/>
    <w:rsid w:val="004305C4"/>
    <w:rsid w:val="00431225"/>
    <w:rsid w:val="00431372"/>
    <w:rsid w:val="00431CF1"/>
    <w:rsid w:val="004326DB"/>
    <w:rsid w:val="004333AF"/>
    <w:rsid w:val="00433B23"/>
    <w:rsid w:val="00433D1D"/>
    <w:rsid w:val="00433E07"/>
    <w:rsid w:val="00434795"/>
    <w:rsid w:val="00434817"/>
    <w:rsid w:val="00435238"/>
    <w:rsid w:val="00435286"/>
    <w:rsid w:val="00435DFF"/>
    <w:rsid w:val="0043619B"/>
    <w:rsid w:val="004362A9"/>
    <w:rsid w:val="00440327"/>
    <w:rsid w:val="004411FE"/>
    <w:rsid w:val="00441421"/>
    <w:rsid w:val="004424D4"/>
    <w:rsid w:val="004437ED"/>
    <w:rsid w:val="004441FD"/>
    <w:rsid w:val="004443C5"/>
    <w:rsid w:val="004444AE"/>
    <w:rsid w:val="00444FC0"/>
    <w:rsid w:val="004451F8"/>
    <w:rsid w:val="004470BC"/>
    <w:rsid w:val="00447469"/>
    <w:rsid w:val="00447CA0"/>
    <w:rsid w:val="0045016A"/>
    <w:rsid w:val="00450223"/>
    <w:rsid w:val="0045035E"/>
    <w:rsid w:val="00450808"/>
    <w:rsid w:val="00451301"/>
    <w:rsid w:val="00451DF6"/>
    <w:rsid w:val="00452183"/>
    <w:rsid w:val="004522D6"/>
    <w:rsid w:val="00452595"/>
    <w:rsid w:val="00452750"/>
    <w:rsid w:val="00452DF5"/>
    <w:rsid w:val="004539BE"/>
    <w:rsid w:val="004539FE"/>
    <w:rsid w:val="00454208"/>
    <w:rsid w:val="00454320"/>
    <w:rsid w:val="00455E8D"/>
    <w:rsid w:val="0045644E"/>
    <w:rsid w:val="00456EE0"/>
    <w:rsid w:val="00456FE6"/>
    <w:rsid w:val="00457063"/>
    <w:rsid w:val="0045720F"/>
    <w:rsid w:val="00457597"/>
    <w:rsid w:val="0045767C"/>
    <w:rsid w:val="00457982"/>
    <w:rsid w:val="004603CE"/>
    <w:rsid w:val="004605B4"/>
    <w:rsid w:val="00460CE6"/>
    <w:rsid w:val="004612A3"/>
    <w:rsid w:val="00461FE3"/>
    <w:rsid w:val="004628C8"/>
    <w:rsid w:val="00462E4B"/>
    <w:rsid w:val="004636B6"/>
    <w:rsid w:val="00463FE3"/>
    <w:rsid w:val="0046451D"/>
    <w:rsid w:val="0046475D"/>
    <w:rsid w:val="004647CA"/>
    <w:rsid w:val="00465DF1"/>
    <w:rsid w:val="004664EF"/>
    <w:rsid w:val="0046784D"/>
    <w:rsid w:val="0047018F"/>
    <w:rsid w:val="00470512"/>
    <w:rsid w:val="0047096B"/>
    <w:rsid w:val="00470A63"/>
    <w:rsid w:val="00470B6D"/>
    <w:rsid w:val="00470F14"/>
    <w:rsid w:val="00471BDF"/>
    <w:rsid w:val="00471E7F"/>
    <w:rsid w:val="0047256D"/>
    <w:rsid w:val="00472593"/>
    <w:rsid w:val="0047372B"/>
    <w:rsid w:val="00473DF4"/>
    <w:rsid w:val="00474848"/>
    <w:rsid w:val="00474B8C"/>
    <w:rsid w:val="00474F07"/>
    <w:rsid w:val="0047566C"/>
    <w:rsid w:val="00476F14"/>
    <w:rsid w:val="00477163"/>
    <w:rsid w:val="004778AD"/>
    <w:rsid w:val="00477B8C"/>
    <w:rsid w:val="004803BD"/>
    <w:rsid w:val="0048087E"/>
    <w:rsid w:val="00480E77"/>
    <w:rsid w:val="00480FA7"/>
    <w:rsid w:val="004810A1"/>
    <w:rsid w:val="004810CA"/>
    <w:rsid w:val="00481EF3"/>
    <w:rsid w:val="004822AA"/>
    <w:rsid w:val="00482648"/>
    <w:rsid w:val="00483869"/>
    <w:rsid w:val="00483EF6"/>
    <w:rsid w:val="00484068"/>
    <w:rsid w:val="00484393"/>
    <w:rsid w:val="0048468C"/>
    <w:rsid w:val="004851A4"/>
    <w:rsid w:val="0048565D"/>
    <w:rsid w:val="004857EA"/>
    <w:rsid w:val="004858AD"/>
    <w:rsid w:val="00486C6C"/>
    <w:rsid w:val="00486EDB"/>
    <w:rsid w:val="00486FDF"/>
    <w:rsid w:val="00491B08"/>
    <w:rsid w:val="0049214E"/>
    <w:rsid w:val="0049222E"/>
    <w:rsid w:val="00493BF3"/>
    <w:rsid w:val="00493E74"/>
    <w:rsid w:val="00493F99"/>
    <w:rsid w:val="0049432C"/>
    <w:rsid w:val="00494F2D"/>
    <w:rsid w:val="00495F1F"/>
    <w:rsid w:val="004964D8"/>
    <w:rsid w:val="00497440"/>
    <w:rsid w:val="00497442"/>
    <w:rsid w:val="004A1707"/>
    <w:rsid w:val="004A29B4"/>
    <w:rsid w:val="004A2FFD"/>
    <w:rsid w:val="004A4C37"/>
    <w:rsid w:val="004A4D59"/>
    <w:rsid w:val="004A5BCC"/>
    <w:rsid w:val="004A5E80"/>
    <w:rsid w:val="004A6632"/>
    <w:rsid w:val="004A7502"/>
    <w:rsid w:val="004B053E"/>
    <w:rsid w:val="004B0988"/>
    <w:rsid w:val="004B0A67"/>
    <w:rsid w:val="004B0B9F"/>
    <w:rsid w:val="004B10C5"/>
    <w:rsid w:val="004B132D"/>
    <w:rsid w:val="004B2023"/>
    <w:rsid w:val="004B2087"/>
    <w:rsid w:val="004B2A22"/>
    <w:rsid w:val="004B36B8"/>
    <w:rsid w:val="004B3AC7"/>
    <w:rsid w:val="004B4031"/>
    <w:rsid w:val="004B4EBC"/>
    <w:rsid w:val="004B5A68"/>
    <w:rsid w:val="004B676E"/>
    <w:rsid w:val="004B699A"/>
    <w:rsid w:val="004B6A9E"/>
    <w:rsid w:val="004B6E73"/>
    <w:rsid w:val="004B7FF7"/>
    <w:rsid w:val="004C02A9"/>
    <w:rsid w:val="004C0BE2"/>
    <w:rsid w:val="004C11DF"/>
    <w:rsid w:val="004C1F7A"/>
    <w:rsid w:val="004C2C53"/>
    <w:rsid w:val="004C5118"/>
    <w:rsid w:val="004C584D"/>
    <w:rsid w:val="004C5F9D"/>
    <w:rsid w:val="004C6110"/>
    <w:rsid w:val="004C653F"/>
    <w:rsid w:val="004C675D"/>
    <w:rsid w:val="004C6ABC"/>
    <w:rsid w:val="004C70CE"/>
    <w:rsid w:val="004C7A77"/>
    <w:rsid w:val="004C7CC0"/>
    <w:rsid w:val="004C7D61"/>
    <w:rsid w:val="004D00C8"/>
    <w:rsid w:val="004D0187"/>
    <w:rsid w:val="004D064F"/>
    <w:rsid w:val="004D1A46"/>
    <w:rsid w:val="004D2C2F"/>
    <w:rsid w:val="004D2D2F"/>
    <w:rsid w:val="004D2F39"/>
    <w:rsid w:val="004D4018"/>
    <w:rsid w:val="004D48F2"/>
    <w:rsid w:val="004D49F6"/>
    <w:rsid w:val="004D4A5E"/>
    <w:rsid w:val="004D4B57"/>
    <w:rsid w:val="004D4BF2"/>
    <w:rsid w:val="004D6C11"/>
    <w:rsid w:val="004D7645"/>
    <w:rsid w:val="004D79F2"/>
    <w:rsid w:val="004E0C62"/>
    <w:rsid w:val="004E0F74"/>
    <w:rsid w:val="004E111C"/>
    <w:rsid w:val="004E14F2"/>
    <w:rsid w:val="004E236D"/>
    <w:rsid w:val="004E29B3"/>
    <w:rsid w:val="004E2EA8"/>
    <w:rsid w:val="004E3082"/>
    <w:rsid w:val="004E3315"/>
    <w:rsid w:val="004E3514"/>
    <w:rsid w:val="004E36F7"/>
    <w:rsid w:val="004E3CB2"/>
    <w:rsid w:val="004E4F56"/>
    <w:rsid w:val="004E58D6"/>
    <w:rsid w:val="004E5A18"/>
    <w:rsid w:val="004E5DA1"/>
    <w:rsid w:val="004E64F4"/>
    <w:rsid w:val="004F00CF"/>
    <w:rsid w:val="004F01CB"/>
    <w:rsid w:val="004F079F"/>
    <w:rsid w:val="004F1BCD"/>
    <w:rsid w:val="004F257D"/>
    <w:rsid w:val="004F2788"/>
    <w:rsid w:val="004F2FE3"/>
    <w:rsid w:val="004F3944"/>
    <w:rsid w:val="004F39A9"/>
    <w:rsid w:val="004F3AE9"/>
    <w:rsid w:val="004F475F"/>
    <w:rsid w:val="004F499E"/>
    <w:rsid w:val="004F4D38"/>
    <w:rsid w:val="004F5441"/>
    <w:rsid w:val="004F5529"/>
    <w:rsid w:val="004F566A"/>
    <w:rsid w:val="004F60FA"/>
    <w:rsid w:val="004F62B9"/>
    <w:rsid w:val="004F69C9"/>
    <w:rsid w:val="004F6D4E"/>
    <w:rsid w:val="004F6EA7"/>
    <w:rsid w:val="004F70E7"/>
    <w:rsid w:val="005004C3"/>
    <w:rsid w:val="00500FDF"/>
    <w:rsid w:val="005011F3"/>
    <w:rsid w:val="0050141C"/>
    <w:rsid w:val="00502042"/>
    <w:rsid w:val="005030F2"/>
    <w:rsid w:val="00503777"/>
    <w:rsid w:val="00504448"/>
    <w:rsid w:val="00504D65"/>
    <w:rsid w:val="00505001"/>
    <w:rsid w:val="00505711"/>
    <w:rsid w:val="00505D37"/>
    <w:rsid w:val="005069AF"/>
    <w:rsid w:val="00506F23"/>
    <w:rsid w:val="00507526"/>
    <w:rsid w:val="005076D2"/>
    <w:rsid w:val="0051044A"/>
    <w:rsid w:val="005111E6"/>
    <w:rsid w:val="005111EF"/>
    <w:rsid w:val="00511820"/>
    <w:rsid w:val="005119BC"/>
    <w:rsid w:val="00511B23"/>
    <w:rsid w:val="00511B7D"/>
    <w:rsid w:val="00512397"/>
    <w:rsid w:val="00512D24"/>
    <w:rsid w:val="00513230"/>
    <w:rsid w:val="00513EE2"/>
    <w:rsid w:val="0051420E"/>
    <w:rsid w:val="00514266"/>
    <w:rsid w:val="00514727"/>
    <w:rsid w:val="00515397"/>
    <w:rsid w:val="00515451"/>
    <w:rsid w:val="00516727"/>
    <w:rsid w:val="0051742B"/>
    <w:rsid w:val="00517672"/>
    <w:rsid w:val="00517E23"/>
    <w:rsid w:val="00520425"/>
    <w:rsid w:val="00520DE2"/>
    <w:rsid w:val="0052233D"/>
    <w:rsid w:val="0052276F"/>
    <w:rsid w:val="00523CCB"/>
    <w:rsid w:val="0052416A"/>
    <w:rsid w:val="0052459C"/>
    <w:rsid w:val="00525019"/>
    <w:rsid w:val="00525146"/>
    <w:rsid w:val="00525653"/>
    <w:rsid w:val="005260F3"/>
    <w:rsid w:val="005268A4"/>
    <w:rsid w:val="00526B89"/>
    <w:rsid w:val="00526BDA"/>
    <w:rsid w:val="00527499"/>
    <w:rsid w:val="00527676"/>
    <w:rsid w:val="005301E3"/>
    <w:rsid w:val="005302A4"/>
    <w:rsid w:val="00530F44"/>
    <w:rsid w:val="0053271A"/>
    <w:rsid w:val="00532C31"/>
    <w:rsid w:val="00532D59"/>
    <w:rsid w:val="0053316E"/>
    <w:rsid w:val="00533524"/>
    <w:rsid w:val="0053419A"/>
    <w:rsid w:val="00535414"/>
    <w:rsid w:val="00535AB7"/>
    <w:rsid w:val="00535EE1"/>
    <w:rsid w:val="00536193"/>
    <w:rsid w:val="0053619F"/>
    <w:rsid w:val="005365D9"/>
    <w:rsid w:val="00536A44"/>
    <w:rsid w:val="0053703A"/>
    <w:rsid w:val="005372CB"/>
    <w:rsid w:val="0053730F"/>
    <w:rsid w:val="00537D06"/>
    <w:rsid w:val="00537D38"/>
    <w:rsid w:val="00537DA2"/>
    <w:rsid w:val="00540CEE"/>
    <w:rsid w:val="00540E11"/>
    <w:rsid w:val="00541A97"/>
    <w:rsid w:val="005421B3"/>
    <w:rsid w:val="005427E7"/>
    <w:rsid w:val="0054343F"/>
    <w:rsid w:val="0054353F"/>
    <w:rsid w:val="00543F19"/>
    <w:rsid w:val="00545335"/>
    <w:rsid w:val="00545600"/>
    <w:rsid w:val="00545A34"/>
    <w:rsid w:val="00545ED4"/>
    <w:rsid w:val="0054615C"/>
    <w:rsid w:val="00546B23"/>
    <w:rsid w:val="00547204"/>
    <w:rsid w:val="005473AD"/>
    <w:rsid w:val="00547AE4"/>
    <w:rsid w:val="00547B91"/>
    <w:rsid w:val="00550083"/>
    <w:rsid w:val="0055077F"/>
    <w:rsid w:val="00550E96"/>
    <w:rsid w:val="0055192C"/>
    <w:rsid w:val="005521BF"/>
    <w:rsid w:val="005527FA"/>
    <w:rsid w:val="00552928"/>
    <w:rsid w:val="00552EE6"/>
    <w:rsid w:val="00552FB2"/>
    <w:rsid w:val="00553772"/>
    <w:rsid w:val="005542B2"/>
    <w:rsid w:val="00554B7E"/>
    <w:rsid w:val="00554BDD"/>
    <w:rsid w:val="005565BE"/>
    <w:rsid w:val="005569D9"/>
    <w:rsid w:val="005574CB"/>
    <w:rsid w:val="005575FD"/>
    <w:rsid w:val="00557652"/>
    <w:rsid w:val="00557DAD"/>
    <w:rsid w:val="005608D9"/>
    <w:rsid w:val="00561108"/>
    <w:rsid w:val="00561AD0"/>
    <w:rsid w:val="00561EB0"/>
    <w:rsid w:val="005622C1"/>
    <w:rsid w:val="00562468"/>
    <w:rsid w:val="005632A5"/>
    <w:rsid w:val="00563D54"/>
    <w:rsid w:val="00563F0C"/>
    <w:rsid w:val="00564D90"/>
    <w:rsid w:val="005655A8"/>
    <w:rsid w:val="0056562A"/>
    <w:rsid w:val="005664AB"/>
    <w:rsid w:val="00566661"/>
    <w:rsid w:val="00566EC9"/>
    <w:rsid w:val="005671C2"/>
    <w:rsid w:val="00567772"/>
    <w:rsid w:val="00567C98"/>
    <w:rsid w:val="00570648"/>
    <w:rsid w:val="00571F79"/>
    <w:rsid w:val="00571F9E"/>
    <w:rsid w:val="00572064"/>
    <w:rsid w:val="005724EE"/>
    <w:rsid w:val="00572E17"/>
    <w:rsid w:val="00573F65"/>
    <w:rsid w:val="00575A64"/>
    <w:rsid w:val="00575C54"/>
    <w:rsid w:val="00577347"/>
    <w:rsid w:val="00580032"/>
    <w:rsid w:val="00580439"/>
    <w:rsid w:val="00580797"/>
    <w:rsid w:val="00580FD2"/>
    <w:rsid w:val="005812BC"/>
    <w:rsid w:val="0058146E"/>
    <w:rsid w:val="005814FD"/>
    <w:rsid w:val="00581F70"/>
    <w:rsid w:val="005835AB"/>
    <w:rsid w:val="005836C3"/>
    <w:rsid w:val="00583812"/>
    <w:rsid w:val="005839AE"/>
    <w:rsid w:val="00583A5C"/>
    <w:rsid w:val="00583EF2"/>
    <w:rsid w:val="00584BDB"/>
    <w:rsid w:val="0058568D"/>
    <w:rsid w:val="00586BBA"/>
    <w:rsid w:val="00586BDF"/>
    <w:rsid w:val="00586DD3"/>
    <w:rsid w:val="00587E1F"/>
    <w:rsid w:val="00590D07"/>
    <w:rsid w:val="00590F5E"/>
    <w:rsid w:val="005913F9"/>
    <w:rsid w:val="00591A01"/>
    <w:rsid w:val="00591ADA"/>
    <w:rsid w:val="00591F33"/>
    <w:rsid w:val="00592C50"/>
    <w:rsid w:val="00592F99"/>
    <w:rsid w:val="00592FBA"/>
    <w:rsid w:val="00593103"/>
    <w:rsid w:val="0059338D"/>
    <w:rsid w:val="0059363A"/>
    <w:rsid w:val="0059392E"/>
    <w:rsid w:val="00593BAC"/>
    <w:rsid w:val="00593FC9"/>
    <w:rsid w:val="00595E0A"/>
    <w:rsid w:val="00595FD9"/>
    <w:rsid w:val="005962B0"/>
    <w:rsid w:val="00596FA2"/>
    <w:rsid w:val="005974C1"/>
    <w:rsid w:val="005A038D"/>
    <w:rsid w:val="005A0724"/>
    <w:rsid w:val="005A0F69"/>
    <w:rsid w:val="005A14A2"/>
    <w:rsid w:val="005A15A8"/>
    <w:rsid w:val="005A2ED8"/>
    <w:rsid w:val="005A2FA2"/>
    <w:rsid w:val="005A46EA"/>
    <w:rsid w:val="005A46EC"/>
    <w:rsid w:val="005A5215"/>
    <w:rsid w:val="005A53A4"/>
    <w:rsid w:val="005A55C5"/>
    <w:rsid w:val="005A588D"/>
    <w:rsid w:val="005A596B"/>
    <w:rsid w:val="005A5B8F"/>
    <w:rsid w:val="005A6453"/>
    <w:rsid w:val="005A667E"/>
    <w:rsid w:val="005A6744"/>
    <w:rsid w:val="005A79A8"/>
    <w:rsid w:val="005B0414"/>
    <w:rsid w:val="005B154E"/>
    <w:rsid w:val="005B1869"/>
    <w:rsid w:val="005B1A11"/>
    <w:rsid w:val="005B1F3C"/>
    <w:rsid w:val="005B200D"/>
    <w:rsid w:val="005B2C47"/>
    <w:rsid w:val="005B467D"/>
    <w:rsid w:val="005B4E76"/>
    <w:rsid w:val="005B728D"/>
    <w:rsid w:val="005B73B9"/>
    <w:rsid w:val="005B745B"/>
    <w:rsid w:val="005B7595"/>
    <w:rsid w:val="005C07F9"/>
    <w:rsid w:val="005C0A49"/>
    <w:rsid w:val="005C145B"/>
    <w:rsid w:val="005C2237"/>
    <w:rsid w:val="005C2349"/>
    <w:rsid w:val="005C2494"/>
    <w:rsid w:val="005C26B0"/>
    <w:rsid w:val="005C28F6"/>
    <w:rsid w:val="005C2B56"/>
    <w:rsid w:val="005C2FA9"/>
    <w:rsid w:val="005C3D04"/>
    <w:rsid w:val="005C419A"/>
    <w:rsid w:val="005C45AA"/>
    <w:rsid w:val="005C45FF"/>
    <w:rsid w:val="005C474B"/>
    <w:rsid w:val="005C480D"/>
    <w:rsid w:val="005C5019"/>
    <w:rsid w:val="005C5BA1"/>
    <w:rsid w:val="005C5C1C"/>
    <w:rsid w:val="005C71F3"/>
    <w:rsid w:val="005C72D1"/>
    <w:rsid w:val="005C7C49"/>
    <w:rsid w:val="005D011A"/>
    <w:rsid w:val="005D0143"/>
    <w:rsid w:val="005D03BA"/>
    <w:rsid w:val="005D078C"/>
    <w:rsid w:val="005D0C22"/>
    <w:rsid w:val="005D133F"/>
    <w:rsid w:val="005D13E7"/>
    <w:rsid w:val="005D151E"/>
    <w:rsid w:val="005D1E56"/>
    <w:rsid w:val="005D2057"/>
    <w:rsid w:val="005D3760"/>
    <w:rsid w:val="005D38D4"/>
    <w:rsid w:val="005D3E27"/>
    <w:rsid w:val="005D4024"/>
    <w:rsid w:val="005D47FB"/>
    <w:rsid w:val="005D515E"/>
    <w:rsid w:val="005D51FE"/>
    <w:rsid w:val="005D556C"/>
    <w:rsid w:val="005D561A"/>
    <w:rsid w:val="005D5D95"/>
    <w:rsid w:val="005D65FD"/>
    <w:rsid w:val="005D67DF"/>
    <w:rsid w:val="005D68B9"/>
    <w:rsid w:val="005D6AA7"/>
    <w:rsid w:val="005D6C47"/>
    <w:rsid w:val="005D708F"/>
    <w:rsid w:val="005D7404"/>
    <w:rsid w:val="005D787D"/>
    <w:rsid w:val="005E03CC"/>
    <w:rsid w:val="005E051A"/>
    <w:rsid w:val="005E0B8C"/>
    <w:rsid w:val="005E1298"/>
    <w:rsid w:val="005E1310"/>
    <w:rsid w:val="005E1353"/>
    <w:rsid w:val="005E17B4"/>
    <w:rsid w:val="005E1CD9"/>
    <w:rsid w:val="005E1EFE"/>
    <w:rsid w:val="005E3CD7"/>
    <w:rsid w:val="005E4582"/>
    <w:rsid w:val="005E4867"/>
    <w:rsid w:val="005E4A4B"/>
    <w:rsid w:val="005E527C"/>
    <w:rsid w:val="005E534F"/>
    <w:rsid w:val="005E5373"/>
    <w:rsid w:val="005E6A6A"/>
    <w:rsid w:val="005E6FEF"/>
    <w:rsid w:val="005E71E1"/>
    <w:rsid w:val="005E7A62"/>
    <w:rsid w:val="005F00B7"/>
    <w:rsid w:val="005F0541"/>
    <w:rsid w:val="005F0697"/>
    <w:rsid w:val="005F0A20"/>
    <w:rsid w:val="005F1BFB"/>
    <w:rsid w:val="005F2D20"/>
    <w:rsid w:val="005F34DE"/>
    <w:rsid w:val="005F359B"/>
    <w:rsid w:val="005F4188"/>
    <w:rsid w:val="005F464D"/>
    <w:rsid w:val="005F46CC"/>
    <w:rsid w:val="005F4907"/>
    <w:rsid w:val="005F5915"/>
    <w:rsid w:val="005F5987"/>
    <w:rsid w:val="005F5E33"/>
    <w:rsid w:val="005F5EEA"/>
    <w:rsid w:val="005F63E6"/>
    <w:rsid w:val="005F6CE3"/>
    <w:rsid w:val="005F77CF"/>
    <w:rsid w:val="005F7DA5"/>
    <w:rsid w:val="00600A61"/>
    <w:rsid w:val="00601458"/>
    <w:rsid w:val="00601FA3"/>
    <w:rsid w:val="006024F1"/>
    <w:rsid w:val="0060473F"/>
    <w:rsid w:val="00604FED"/>
    <w:rsid w:val="006052DA"/>
    <w:rsid w:val="00605B20"/>
    <w:rsid w:val="0060647E"/>
    <w:rsid w:val="006069BE"/>
    <w:rsid w:val="00606A8A"/>
    <w:rsid w:val="00610350"/>
    <w:rsid w:val="00610C64"/>
    <w:rsid w:val="0061107B"/>
    <w:rsid w:val="0061126B"/>
    <w:rsid w:val="00611539"/>
    <w:rsid w:val="006133A4"/>
    <w:rsid w:val="00613882"/>
    <w:rsid w:val="00613DE4"/>
    <w:rsid w:val="0061421D"/>
    <w:rsid w:val="006156DA"/>
    <w:rsid w:val="00615BA7"/>
    <w:rsid w:val="00615E80"/>
    <w:rsid w:val="006161C7"/>
    <w:rsid w:val="0061696D"/>
    <w:rsid w:val="00616CA3"/>
    <w:rsid w:val="0062002A"/>
    <w:rsid w:val="00620884"/>
    <w:rsid w:val="00620894"/>
    <w:rsid w:val="00620F34"/>
    <w:rsid w:val="00621535"/>
    <w:rsid w:val="00621677"/>
    <w:rsid w:val="0062194A"/>
    <w:rsid w:val="0062219C"/>
    <w:rsid w:val="00622756"/>
    <w:rsid w:val="00622EBE"/>
    <w:rsid w:val="00622ED7"/>
    <w:rsid w:val="00623665"/>
    <w:rsid w:val="00623814"/>
    <w:rsid w:val="00624977"/>
    <w:rsid w:val="00624CF6"/>
    <w:rsid w:val="00625A8C"/>
    <w:rsid w:val="0062644A"/>
    <w:rsid w:val="00626C5A"/>
    <w:rsid w:val="00630A61"/>
    <w:rsid w:val="00631B5A"/>
    <w:rsid w:val="00631D9E"/>
    <w:rsid w:val="00631DC9"/>
    <w:rsid w:val="00633731"/>
    <w:rsid w:val="00633B70"/>
    <w:rsid w:val="00633C80"/>
    <w:rsid w:val="00633E78"/>
    <w:rsid w:val="00634221"/>
    <w:rsid w:val="0063481D"/>
    <w:rsid w:val="00635681"/>
    <w:rsid w:val="00635804"/>
    <w:rsid w:val="00635D4E"/>
    <w:rsid w:val="00636417"/>
    <w:rsid w:val="0063662C"/>
    <w:rsid w:val="00636883"/>
    <w:rsid w:val="00636ED6"/>
    <w:rsid w:val="006407CD"/>
    <w:rsid w:val="00640860"/>
    <w:rsid w:val="006414B6"/>
    <w:rsid w:val="00641795"/>
    <w:rsid w:val="00641946"/>
    <w:rsid w:val="00641F7E"/>
    <w:rsid w:val="00642AB3"/>
    <w:rsid w:val="006437B9"/>
    <w:rsid w:val="0064475C"/>
    <w:rsid w:val="0064479D"/>
    <w:rsid w:val="006447AD"/>
    <w:rsid w:val="00644A42"/>
    <w:rsid w:val="00650B34"/>
    <w:rsid w:val="00652227"/>
    <w:rsid w:val="006526A4"/>
    <w:rsid w:val="00652708"/>
    <w:rsid w:val="00652AC4"/>
    <w:rsid w:val="00653BDE"/>
    <w:rsid w:val="006540B3"/>
    <w:rsid w:val="006546A5"/>
    <w:rsid w:val="00654DFF"/>
    <w:rsid w:val="006562A7"/>
    <w:rsid w:val="006570E2"/>
    <w:rsid w:val="00657828"/>
    <w:rsid w:val="0066103F"/>
    <w:rsid w:val="00662829"/>
    <w:rsid w:val="00664F40"/>
    <w:rsid w:val="00665410"/>
    <w:rsid w:val="00665A87"/>
    <w:rsid w:val="006660D7"/>
    <w:rsid w:val="006665E9"/>
    <w:rsid w:val="00666A2F"/>
    <w:rsid w:val="00666D65"/>
    <w:rsid w:val="00667F76"/>
    <w:rsid w:val="00670E3B"/>
    <w:rsid w:val="00670F13"/>
    <w:rsid w:val="00671433"/>
    <w:rsid w:val="00672138"/>
    <w:rsid w:val="006727C1"/>
    <w:rsid w:val="006736D8"/>
    <w:rsid w:val="006737DA"/>
    <w:rsid w:val="006740E4"/>
    <w:rsid w:val="006746F2"/>
    <w:rsid w:val="00674EE1"/>
    <w:rsid w:val="0067535F"/>
    <w:rsid w:val="00676696"/>
    <w:rsid w:val="006766FB"/>
    <w:rsid w:val="00676CC2"/>
    <w:rsid w:val="006770D2"/>
    <w:rsid w:val="0067734B"/>
    <w:rsid w:val="00677707"/>
    <w:rsid w:val="00677C5A"/>
    <w:rsid w:val="00680776"/>
    <w:rsid w:val="006815F9"/>
    <w:rsid w:val="00681C37"/>
    <w:rsid w:val="00681E1B"/>
    <w:rsid w:val="00681EF4"/>
    <w:rsid w:val="00682690"/>
    <w:rsid w:val="00683169"/>
    <w:rsid w:val="00683232"/>
    <w:rsid w:val="00683989"/>
    <w:rsid w:val="00683B04"/>
    <w:rsid w:val="0068409F"/>
    <w:rsid w:val="00684619"/>
    <w:rsid w:val="00684A2D"/>
    <w:rsid w:val="0068500D"/>
    <w:rsid w:val="00685468"/>
    <w:rsid w:val="006855D2"/>
    <w:rsid w:val="006856C5"/>
    <w:rsid w:val="00685786"/>
    <w:rsid w:val="00685DBB"/>
    <w:rsid w:val="00686622"/>
    <w:rsid w:val="0068671B"/>
    <w:rsid w:val="006867A3"/>
    <w:rsid w:val="00686AE7"/>
    <w:rsid w:val="0068714D"/>
    <w:rsid w:val="00687199"/>
    <w:rsid w:val="006876D9"/>
    <w:rsid w:val="00687B6E"/>
    <w:rsid w:val="00690652"/>
    <w:rsid w:val="00691B56"/>
    <w:rsid w:val="00691FDA"/>
    <w:rsid w:val="00691FE4"/>
    <w:rsid w:val="0069206A"/>
    <w:rsid w:val="0069253D"/>
    <w:rsid w:val="006935CE"/>
    <w:rsid w:val="00693621"/>
    <w:rsid w:val="00693B35"/>
    <w:rsid w:val="006946A3"/>
    <w:rsid w:val="00695183"/>
    <w:rsid w:val="0069539F"/>
    <w:rsid w:val="00695522"/>
    <w:rsid w:val="00695595"/>
    <w:rsid w:val="00695B0E"/>
    <w:rsid w:val="006961A3"/>
    <w:rsid w:val="00696F16"/>
    <w:rsid w:val="0069702D"/>
    <w:rsid w:val="00697B2C"/>
    <w:rsid w:val="00697B30"/>
    <w:rsid w:val="00697BC0"/>
    <w:rsid w:val="006A01D8"/>
    <w:rsid w:val="006A0F42"/>
    <w:rsid w:val="006A0FDD"/>
    <w:rsid w:val="006A202F"/>
    <w:rsid w:val="006A3093"/>
    <w:rsid w:val="006A320D"/>
    <w:rsid w:val="006A327B"/>
    <w:rsid w:val="006A3682"/>
    <w:rsid w:val="006A395A"/>
    <w:rsid w:val="006A47AE"/>
    <w:rsid w:val="006A4B42"/>
    <w:rsid w:val="006A4BC9"/>
    <w:rsid w:val="006A4F3C"/>
    <w:rsid w:val="006A5776"/>
    <w:rsid w:val="006A6260"/>
    <w:rsid w:val="006A6AED"/>
    <w:rsid w:val="006A6E28"/>
    <w:rsid w:val="006A76B7"/>
    <w:rsid w:val="006A7BD4"/>
    <w:rsid w:val="006A7DE4"/>
    <w:rsid w:val="006A7F22"/>
    <w:rsid w:val="006B052F"/>
    <w:rsid w:val="006B10BC"/>
    <w:rsid w:val="006B1289"/>
    <w:rsid w:val="006B1541"/>
    <w:rsid w:val="006B2AB1"/>
    <w:rsid w:val="006B2D5D"/>
    <w:rsid w:val="006B300E"/>
    <w:rsid w:val="006B356E"/>
    <w:rsid w:val="006B4A2E"/>
    <w:rsid w:val="006B4DF9"/>
    <w:rsid w:val="006B59BA"/>
    <w:rsid w:val="006B5E01"/>
    <w:rsid w:val="006B5FB6"/>
    <w:rsid w:val="006B657A"/>
    <w:rsid w:val="006B7E93"/>
    <w:rsid w:val="006C004E"/>
    <w:rsid w:val="006C01B5"/>
    <w:rsid w:val="006C04DC"/>
    <w:rsid w:val="006C0640"/>
    <w:rsid w:val="006C0F60"/>
    <w:rsid w:val="006C19D0"/>
    <w:rsid w:val="006C1B77"/>
    <w:rsid w:val="006C23A4"/>
    <w:rsid w:val="006C23B4"/>
    <w:rsid w:val="006C29AD"/>
    <w:rsid w:val="006C50E5"/>
    <w:rsid w:val="006C64FB"/>
    <w:rsid w:val="006C6B72"/>
    <w:rsid w:val="006C6DF9"/>
    <w:rsid w:val="006C6E0F"/>
    <w:rsid w:val="006C77D8"/>
    <w:rsid w:val="006C7A8B"/>
    <w:rsid w:val="006D0494"/>
    <w:rsid w:val="006D1026"/>
    <w:rsid w:val="006D17EB"/>
    <w:rsid w:val="006D328F"/>
    <w:rsid w:val="006D381A"/>
    <w:rsid w:val="006D42B7"/>
    <w:rsid w:val="006D5A84"/>
    <w:rsid w:val="006D5F8A"/>
    <w:rsid w:val="006D65C5"/>
    <w:rsid w:val="006D6D3C"/>
    <w:rsid w:val="006D6D86"/>
    <w:rsid w:val="006D6DD4"/>
    <w:rsid w:val="006D7104"/>
    <w:rsid w:val="006D749B"/>
    <w:rsid w:val="006D7640"/>
    <w:rsid w:val="006D7B38"/>
    <w:rsid w:val="006D7CCE"/>
    <w:rsid w:val="006E09C7"/>
    <w:rsid w:val="006E0F3D"/>
    <w:rsid w:val="006E21F5"/>
    <w:rsid w:val="006E2CBE"/>
    <w:rsid w:val="006E2E59"/>
    <w:rsid w:val="006E308E"/>
    <w:rsid w:val="006E3423"/>
    <w:rsid w:val="006E3A6E"/>
    <w:rsid w:val="006E3CF9"/>
    <w:rsid w:val="006E4BC8"/>
    <w:rsid w:val="006E4C4B"/>
    <w:rsid w:val="006E5971"/>
    <w:rsid w:val="006E5E8A"/>
    <w:rsid w:val="006E6154"/>
    <w:rsid w:val="006E68BC"/>
    <w:rsid w:val="006E6C1E"/>
    <w:rsid w:val="006E7383"/>
    <w:rsid w:val="006E7733"/>
    <w:rsid w:val="006E77EE"/>
    <w:rsid w:val="006F035C"/>
    <w:rsid w:val="006F07CD"/>
    <w:rsid w:val="006F0FEA"/>
    <w:rsid w:val="006F1A10"/>
    <w:rsid w:val="006F24E1"/>
    <w:rsid w:val="006F271E"/>
    <w:rsid w:val="006F2C1E"/>
    <w:rsid w:val="006F2FC8"/>
    <w:rsid w:val="006F3A9A"/>
    <w:rsid w:val="006F502D"/>
    <w:rsid w:val="006F5516"/>
    <w:rsid w:val="006F5B58"/>
    <w:rsid w:val="006F6263"/>
    <w:rsid w:val="006F714B"/>
    <w:rsid w:val="006F72D8"/>
    <w:rsid w:val="006F7A49"/>
    <w:rsid w:val="006F7C28"/>
    <w:rsid w:val="007008E0"/>
    <w:rsid w:val="007009EB"/>
    <w:rsid w:val="00700B7C"/>
    <w:rsid w:val="00701C10"/>
    <w:rsid w:val="00702470"/>
    <w:rsid w:val="0070268B"/>
    <w:rsid w:val="0070390E"/>
    <w:rsid w:val="00703AE3"/>
    <w:rsid w:val="007043D0"/>
    <w:rsid w:val="00706411"/>
    <w:rsid w:val="0070760E"/>
    <w:rsid w:val="007079F7"/>
    <w:rsid w:val="0071073B"/>
    <w:rsid w:val="0071113F"/>
    <w:rsid w:val="00711ACC"/>
    <w:rsid w:val="00711B0D"/>
    <w:rsid w:val="00711DB3"/>
    <w:rsid w:val="00711F81"/>
    <w:rsid w:val="00712366"/>
    <w:rsid w:val="00712B57"/>
    <w:rsid w:val="00712D4A"/>
    <w:rsid w:val="00713036"/>
    <w:rsid w:val="00713AA6"/>
    <w:rsid w:val="007147FF"/>
    <w:rsid w:val="0071480F"/>
    <w:rsid w:val="00715603"/>
    <w:rsid w:val="00715C79"/>
    <w:rsid w:val="00715EC7"/>
    <w:rsid w:val="00716B07"/>
    <w:rsid w:val="007171BE"/>
    <w:rsid w:val="007174A7"/>
    <w:rsid w:val="007175E4"/>
    <w:rsid w:val="007202B5"/>
    <w:rsid w:val="00720353"/>
    <w:rsid w:val="00720D9D"/>
    <w:rsid w:val="007217EA"/>
    <w:rsid w:val="0072190D"/>
    <w:rsid w:val="00721AC5"/>
    <w:rsid w:val="00722641"/>
    <w:rsid w:val="0072299A"/>
    <w:rsid w:val="00722A16"/>
    <w:rsid w:val="0072319E"/>
    <w:rsid w:val="007241AC"/>
    <w:rsid w:val="007242B7"/>
    <w:rsid w:val="007262A3"/>
    <w:rsid w:val="007267D5"/>
    <w:rsid w:val="007267E8"/>
    <w:rsid w:val="00727098"/>
    <w:rsid w:val="00727BC4"/>
    <w:rsid w:val="00727CBC"/>
    <w:rsid w:val="007305B3"/>
    <w:rsid w:val="00730D51"/>
    <w:rsid w:val="00731B6D"/>
    <w:rsid w:val="00731F88"/>
    <w:rsid w:val="007326A0"/>
    <w:rsid w:val="007329B1"/>
    <w:rsid w:val="00732D1D"/>
    <w:rsid w:val="00732EAA"/>
    <w:rsid w:val="00733364"/>
    <w:rsid w:val="00733861"/>
    <w:rsid w:val="00733CBA"/>
    <w:rsid w:val="007356CF"/>
    <w:rsid w:val="0073573D"/>
    <w:rsid w:val="00735B12"/>
    <w:rsid w:val="0073615A"/>
    <w:rsid w:val="007379B0"/>
    <w:rsid w:val="0074030E"/>
    <w:rsid w:val="007410DD"/>
    <w:rsid w:val="0074132D"/>
    <w:rsid w:val="007420BC"/>
    <w:rsid w:val="0074234E"/>
    <w:rsid w:val="007432CA"/>
    <w:rsid w:val="007436B1"/>
    <w:rsid w:val="00744075"/>
    <w:rsid w:val="00744DAE"/>
    <w:rsid w:val="007454F0"/>
    <w:rsid w:val="00747857"/>
    <w:rsid w:val="007501AB"/>
    <w:rsid w:val="0075082A"/>
    <w:rsid w:val="00750CB0"/>
    <w:rsid w:val="00751216"/>
    <w:rsid w:val="00751513"/>
    <w:rsid w:val="007515CA"/>
    <w:rsid w:val="00751755"/>
    <w:rsid w:val="00751AA6"/>
    <w:rsid w:val="007521C9"/>
    <w:rsid w:val="00752A4C"/>
    <w:rsid w:val="007536E6"/>
    <w:rsid w:val="00753931"/>
    <w:rsid w:val="00753B1B"/>
    <w:rsid w:val="00753B74"/>
    <w:rsid w:val="007542C7"/>
    <w:rsid w:val="00754D9C"/>
    <w:rsid w:val="00754DC6"/>
    <w:rsid w:val="00755218"/>
    <w:rsid w:val="0075640E"/>
    <w:rsid w:val="00756D09"/>
    <w:rsid w:val="00756FBB"/>
    <w:rsid w:val="007575A2"/>
    <w:rsid w:val="007576AB"/>
    <w:rsid w:val="007601D0"/>
    <w:rsid w:val="007608BA"/>
    <w:rsid w:val="00760E1B"/>
    <w:rsid w:val="00761280"/>
    <w:rsid w:val="00761CF6"/>
    <w:rsid w:val="00761D57"/>
    <w:rsid w:val="00761DE1"/>
    <w:rsid w:val="00762DA2"/>
    <w:rsid w:val="00762E29"/>
    <w:rsid w:val="007647C0"/>
    <w:rsid w:val="00766161"/>
    <w:rsid w:val="0076650C"/>
    <w:rsid w:val="00766670"/>
    <w:rsid w:val="00767C5E"/>
    <w:rsid w:val="00770E50"/>
    <w:rsid w:val="00771D43"/>
    <w:rsid w:val="00772C2B"/>
    <w:rsid w:val="00773C8A"/>
    <w:rsid w:val="00774258"/>
    <w:rsid w:val="00774B1C"/>
    <w:rsid w:val="00775328"/>
    <w:rsid w:val="00775885"/>
    <w:rsid w:val="007758EF"/>
    <w:rsid w:val="00775C8E"/>
    <w:rsid w:val="00776649"/>
    <w:rsid w:val="007768F0"/>
    <w:rsid w:val="00777180"/>
    <w:rsid w:val="0077732D"/>
    <w:rsid w:val="007776BE"/>
    <w:rsid w:val="00777EC5"/>
    <w:rsid w:val="00780A63"/>
    <w:rsid w:val="00782CEF"/>
    <w:rsid w:val="007837F6"/>
    <w:rsid w:val="007843E8"/>
    <w:rsid w:val="00784C15"/>
    <w:rsid w:val="00784D58"/>
    <w:rsid w:val="00784F8E"/>
    <w:rsid w:val="007850EE"/>
    <w:rsid w:val="00785BAF"/>
    <w:rsid w:val="00785D05"/>
    <w:rsid w:val="00786DA3"/>
    <w:rsid w:val="00786F53"/>
    <w:rsid w:val="00787C96"/>
    <w:rsid w:val="0079067F"/>
    <w:rsid w:val="00790E1A"/>
    <w:rsid w:val="00791606"/>
    <w:rsid w:val="00791C85"/>
    <w:rsid w:val="00792930"/>
    <w:rsid w:val="0079324A"/>
    <w:rsid w:val="00793F3C"/>
    <w:rsid w:val="00794D6E"/>
    <w:rsid w:val="0079541C"/>
    <w:rsid w:val="007960D5"/>
    <w:rsid w:val="00796474"/>
    <w:rsid w:val="007964B7"/>
    <w:rsid w:val="00796BFD"/>
    <w:rsid w:val="00796EEF"/>
    <w:rsid w:val="0079717E"/>
    <w:rsid w:val="00797E99"/>
    <w:rsid w:val="007A0437"/>
    <w:rsid w:val="007A0F01"/>
    <w:rsid w:val="007A0FAA"/>
    <w:rsid w:val="007A18E8"/>
    <w:rsid w:val="007A1939"/>
    <w:rsid w:val="007A3498"/>
    <w:rsid w:val="007A3FF1"/>
    <w:rsid w:val="007A4F81"/>
    <w:rsid w:val="007A5051"/>
    <w:rsid w:val="007A548E"/>
    <w:rsid w:val="007A5896"/>
    <w:rsid w:val="007A58E9"/>
    <w:rsid w:val="007A682A"/>
    <w:rsid w:val="007A6DDF"/>
    <w:rsid w:val="007A6FC2"/>
    <w:rsid w:val="007B0BF2"/>
    <w:rsid w:val="007B0E8B"/>
    <w:rsid w:val="007B0EE8"/>
    <w:rsid w:val="007B1220"/>
    <w:rsid w:val="007B123C"/>
    <w:rsid w:val="007B2249"/>
    <w:rsid w:val="007B25BF"/>
    <w:rsid w:val="007B2C49"/>
    <w:rsid w:val="007B3264"/>
    <w:rsid w:val="007B3858"/>
    <w:rsid w:val="007B3DF7"/>
    <w:rsid w:val="007B40FA"/>
    <w:rsid w:val="007B4260"/>
    <w:rsid w:val="007B5289"/>
    <w:rsid w:val="007B548D"/>
    <w:rsid w:val="007B5ED1"/>
    <w:rsid w:val="007B6559"/>
    <w:rsid w:val="007B6AC9"/>
    <w:rsid w:val="007B7D79"/>
    <w:rsid w:val="007B7ED3"/>
    <w:rsid w:val="007C015D"/>
    <w:rsid w:val="007C0342"/>
    <w:rsid w:val="007C0429"/>
    <w:rsid w:val="007C14BA"/>
    <w:rsid w:val="007C1A2B"/>
    <w:rsid w:val="007C23F0"/>
    <w:rsid w:val="007C3210"/>
    <w:rsid w:val="007C4735"/>
    <w:rsid w:val="007C5525"/>
    <w:rsid w:val="007C5BA1"/>
    <w:rsid w:val="007C5DEC"/>
    <w:rsid w:val="007C5E3D"/>
    <w:rsid w:val="007C683F"/>
    <w:rsid w:val="007C68CD"/>
    <w:rsid w:val="007C6E4F"/>
    <w:rsid w:val="007C73C7"/>
    <w:rsid w:val="007C7BD3"/>
    <w:rsid w:val="007D0165"/>
    <w:rsid w:val="007D2C5B"/>
    <w:rsid w:val="007D3303"/>
    <w:rsid w:val="007D4245"/>
    <w:rsid w:val="007D4418"/>
    <w:rsid w:val="007D463C"/>
    <w:rsid w:val="007D51AF"/>
    <w:rsid w:val="007D53C0"/>
    <w:rsid w:val="007D5E8C"/>
    <w:rsid w:val="007D615A"/>
    <w:rsid w:val="007D633F"/>
    <w:rsid w:val="007D64BF"/>
    <w:rsid w:val="007D700F"/>
    <w:rsid w:val="007D7112"/>
    <w:rsid w:val="007D7755"/>
    <w:rsid w:val="007D7B37"/>
    <w:rsid w:val="007E0289"/>
    <w:rsid w:val="007E2FA6"/>
    <w:rsid w:val="007E3640"/>
    <w:rsid w:val="007E38C8"/>
    <w:rsid w:val="007E4AB1"/>
    <w:rsid w:val="007E4D35"/>
    <w:rsid w:val="007E4E32"/>
    <w:rsid w:val="007E5F12"/>
    <w:rsid w:val="007E6522"/>
    <w:rsid w:val="007E68BC"/>
    <w:rsid w:val="007E6B3F"/>
    <w:rsid w:val="007E751E"/>
    <w:rsid w:val="007F0519"/>
    <w:rsid w:val="007F0918"/>
    <w:rsid w:val="007F0E5D"/>
    <w:rsid w:val="007F18B8"/>
    <w:rsid w:val="007F1987"/>
    <w:rsid w:val="007F2319"/>
    <w:rsid w:val="007F27B0"/>
    <w:rsid w:val="007F2BD9"/>
    <w:rsid w:val="007F2F27"/>
    <w:rsid w:val="007F37D3"/>
    <w:rsid w:val="007F3E89"/>
    <w:rsid w:val="007F420A"/>
    <w:rsid w:val="007F52AB"/>
    <w:rsid w:val="007F536E"/>
    <w:rsid w:val="007F5476"/>
    <w:rsid w:val="007F5912"/>
    <w:rsid w:val="007F5A81"/>
    <w:rsid w:val="007F5DE1"/>
    <w:rsid w:val="007F6F18"/>
    <w:rsid w:val="007F71AA"/>
    <w:rsid w:val="007F7CB1"/>
    <w:rsid w:val="00800201"/>
    <w:rsid w:val="00800A2D"/>
    <w:rsid w:val="00800A2F"/>
    <w:rsid w:val="00800A78"/>
    <w:rsid w:val="0080113D"/>
    <w:rsid w:val="00802E11"/>
    <w:rsid w:val="008033C2"/>
    <w:rsid w:val="00803BD5"/>
    <w:rsid w:val="008043DB"/>
    <w:rsid w:val="00805542"/>
    <w:rsid w:val="00806303"/>
    <w:rsid w:val="00806336"/>
    <w:rsid w:val="008065A5"/>
    <w:rsid w:val="00806C6B"/>
    <w:rsid w:val="00807119"/>
    <w:rsid w:val="008071CC"/>
    <w:rsid w:val="00810971"/>
    <w:rsid w:val="008109D3"/>
    <w:rsid w:val="00811449"/>
    <w:rsid w:val="00811F38"/>
    <w:rsid w:val="008123B2"/>
    <w:rsid w:val="0081289A"/>
    <w:rsid w:val="008143B3"/>
    <w:rsid w:val="00814777"/>
    <w:rsid w:val="00814C40"/>
    <w:rsid w:val="00815BEF"/>
    <w:rsid w:val="00816280"/>
    <w:rsid w:val="00816612"/>
    <w:rsid w:val="00816614"/>
    <w:rsid w:val="00816A2E"/>
    <w:rsid w:val="00816A38"/>
    <w:rsid w:val="00816F6C"/>
    <w:rsid w:val="00817496"/>
    <w:rsid w:val="00817875"/>
    <w:rsid w:val="0081790A"/>
    <w:rsid w:val="00817C63"/>
    <w:rsid w:val="008207EA"/>
    <w:rsid w:val="00820E1D"/>
    <w:rsid w:val="00821653"/>
    <w:rsid w:val="008217B3"/>
    <w:rsid w:val="008219F3"/>
    <w:rsid w:val="00822279"/>
    <w:rsid w:val="00822497"/>
    <w:rsid w:val="00822FB5"/>
    <w:rsid w:val="0082333F"/>
    <w:rsid w:val="008236EF"/>
    <w:rsid w:val="00823C8A"/>
    <w:rsid w:val="00824069"/>
    <w:rsid w:val="00825337"/>
    <w:rsid w:val="00825896"/>
    <w:rsid w:val="00825927"/>
    <w:rsid w:val="00825BA3"/>
    <w:rsid w:val="00826226"/>
    <w:rsid w:val="008264CD"/>
    <w:rsid w:val="0082690B"/>
    <w:rsid w:val="008270DD"/>
    <w:rsid w:val="00827A3C"/>
    <w:rsid w:val="00827DE5"/>
    <w:rsid w:val="00830171"/>
    <w:rsid w:val="00830DEF"/>
    <w:rsid w:val="00830F02"/>
    <w:rsid w:val="00832A00"/>
    <w:rsid w:val="008331F2"/>
    <w:rsid w:val="00833725"/>
    <w:rsid w:val="00834F8E"/>
    <w:rsid w:val="008359A4"/>
    <w:rsid w:val="00835E0A"/>
    <w:rsid w:val="00835E64"/>
    <w:rsid w:val="008365B7"/>
    <w:rsid w:val="00836B9C"/>
    <w:rsid w:val="00836C2A"/>
    <w:rsid w:val="008375F5"/>
    <w:rsid w:val="00840016"/>
    <w:rsid w:val="008414B1"/>
    <w:rsid w:val="00841A1F"/>
    <w:rsid w:val="00841BF8"/>
    <w:rsid w:val="00841BFC"/>
    <w:rsid w:val="00841E06"/>
    <w:rsid w:val="008425AF"/>
    <w:rsid w:val="00842CE6"/>
    <w:rsid w:val="00842D7D"/>
    <w:rsid w:val="008430D3"/>
    <w:rsid w:val="00843428"/>
    <w:rsid w:val="00843F1B"/>
    <w:rsid w:val="00844805"/>
    <w:rsid w:val="0084566E"/>
    <w:rsid w:val="00845874"/>
    <w:rsid w:val="00845BA3"/>
    <w:rsid w:val="00846556"/>
    <w:rsid w:val="00846B53"/>
    <w:rsid w:val="008506DA"/>
    <w:rsid w:val="008507DB"/>
    <w:rsid w:val="00850FBA"/>
    <w:rsid w:val="00852611"/>
    <w:rsid w:val="00853498"/>
    <w:rsid w:val="00853A1E"/>
    <w:rsid w:val="008545E8"/>
    <w:rsid w:val="008547DB"/>
    <w:rsid w:val="0085505B"/>
    <w:rsid w:val="008557A9"/>
    <w:rsid w:val="008558E2"/>
    <w:rsid w:val="00855E67"/>
    <w:rsid w:val="00856268"/>
    <w:rsid w:val="00856AF5"/>
    <w:rsid w:val="008573AB"/>
    <w:rsid w:val="0085787F"/>
    <w:rsid w:val="008603FC"/>
    <w:rsid w:val="008616BD"/>
    <w:rsid w:val="0086198A"/>
    <w:rsid w:val="00861DB3"/>
    <w:rsid w:val="00861FF5"/>
    <w:rsid w:val="00862375"/>
    <w:rsid w:val="008623DF"/>
    <w:rsid w:val="008634B6"/>
    <w:rsid w:val="00865AD4"/>
    <w:rsid w:val="00865DFD"/>
    <w:rsid w:val="00865F55"/>
    <w:rsid w:val="008662CE"/>
    <w:rsid w:val="00867220"/>
    <w:rsid w:val="00870A4E"/>
    <w:rsid w:val="00870CDA"/>
    <w:rsid w:val="00870E68"/>
    <w:rsid w:val="00871052"/>
    <w:rsid w:val="0087284D"/>
    <w:rsid w:val="00873F21"/>
    <w:rsid w:val="0087417B"/>
    <w:rsid w:val="008743B2"/>
    <w:rsid w:val="0087461A"/>
    <w:rsid w:val="008755C5"/>
    <w:rsid w:val="008762EE"/>
    <w:rsid w:val="00876BE6"/>
    <w:rsid w:val="00876DAF"/>
    <w:rsid w:val="00877117"/>
    <w:rsid w:val="00877958"/>
    <w:rsid w:val="00880252"/>
    <w:rsid w:val="00880EC0"/>
    <w:rsid w:val="00881E37"/>
    <w:rsid w:val="0088298A"/>
    <w:rsid w:val="00882990"/>
    <w:rsid w:val="00882B19"/>
    <w:rsid w:val="00882E8A"/>
    <w:rsid w:val="00882F9C"/>
    <w:rsid w:val="00883FDA"/>
    <w:rsid w:val="0088401C"/>
    <w:rsid w:val="008843BD"/>
    <w:rsid w:val="0088449C"/>
    <w:rsid w:val="0088521D"/>
    <w:rsid w:val="0088570A"/>
    <w:rsid w:val="0088578B"/>
    <w:rsid w:val="00885DA4"/>
    <w:rsid w:val="00886426"/>
    <w:rsid w:val="008865AF"/>
    <w:rsid w:val="00886AB7"/>
    <w:rsid w:val="00886B92"/>
    <w:rsid w:val="00887032"/>
    <w:rsid w:val="00887285"/>
    <w:rsid w:val="00890442"/>
    <w:rsid w:val="008912A5"/>
    <w:rsid w:val="0089176A"/>
    <w:rsid w:val="00891B45"/>
    <w:rsid w:val="008923BE"/>
    <w:rsid w:val="00892550"/>
    <w:rsid w:val="008925AF"/>
    <w:rsid w:val="0089286B"/>
    <w:rsid w:val="00892C32"/>
    <w:rsid w:val="0089389A"/>
    <w:rsid w:val="00893E5A"/>
    <w:rsid w:val="00893FE1"/>
    <w:rsid w:val="0089469D"/>
    <w:rsid w:val="00895648"/>
    <w:rsid w:val="00895EB5"/>
    <w:rsid w:val="00896F45"/>
    <w:rsid w:val="008971D3"/>
    <w:rsid w:val="0089768C"/>
    <w:rsid w:val="00897A29"/>
    <w:rsid w:val="00897AC8"/>
    <w:rsid w:val="00897B4B"/>
    <w:rsid w:val="008A0394"/>
    <w:rsid w:val="008A03A3"/>
    <w:rsid w:val="008A0C57"/>
    <w:rsid w:val="008A1386"/>
    <w:rsid w:val="008A289D"/>
    <w:rsid w:val="008A3368"/>
    <w:rsid w:val="008A367F"/>
    <w:rsid w:val="008A38AB"/>
    <w:rsid w:val="008A4490"/>
    <w:rsid w:val="008A52CE"/>
    <w:rsid w:val="008A55A8"/>
    <w:rsid w:val="008A56F7"/>
    <w:rsid w:val="008A5D72"/>
    <w:rsid w:val="008A654D"/>
    <w:rsid w:val="008A65F3"/>
    <w:rsid w:val="008A6A30"/>
    <w:rsid w:val="008A6BEB"/>
    <w:rsid w:val="008B1A26"/>
    <w:rsid w:val="008B1C0B"/>
    <w:rsid w:val="008B2154"/>
    <w:rsid w:val="008B221E"/>
    <w:rsid w:val="008B2636"/>
    <w:rsid w:val="008B26E3"/>
    <w:rsid w:val="008B2B33"/>
    <w:rsid w:val="008B35B6"/>
    <w:rsid w:val="008B40BC"/>
    <w:rsid w:val="008B41DA"/>
    <w:rsid w:val="008B47E0"/>
    <w:rsid w:val="008B486D"/>
    <w:rsid w:val="008B58D0"/>
    <w:rsid w:val="008B6063"/>
    <w:rsid w:val="008B661F"/>
    <w:rsid w:val="008B678B"/>
    <w:rsid w:val="008B7EEB"/>
    <w:rsid w:val="008C04C3"/>
    <w:rsid w:val="008C076B"/>
    <w:rsid w:val="008C0BA5"/>
    <w:rsid w:val="008C12F3"/>
    <w:rsid w:val="008C1B22"/>
    <w:rsid w:val="008C2516"/>
    <w:rsid w:val="008C2A01"/>
    <w:rsid w:val="008C2CC5"/>
    <w:rsid w:val="008C32B6"/>
    <w:rsid w:val="008C36CA"/>
    <w:rsid w:val="008C4F09"/>
    <w:rsid w:val="008C5301"/>
    <w:rsid w:val="008C66FA"/>
    <w:rsid w:val="008C6A0C"/>
    <w:rsid w:val="008C6F4B"/>
    <w:rsid w:val="008C703A"/>
    <w:rsid w:val="008C7486"/>
    <w:rsid w:val="008C779E"/>
    <w:rsid w:val="008C7D52"/>
    <w:rsid w:val="008D074E"/>
    <w:rsid w:val="008D0BB9"/>
    <w:rsid w:val="008D0C71"/>
    <w:rsid w:val="008D1103"/>
    <w:rsid w:val="008D1F33"/>
    <w:rsid w:val="008D29D2"/>
    <w:rsid w:val="008D2C2C"/>
    <w:rsid w:val="008D32D1"/>
    <w:rsid w:val="008D39BA"/>
    <w:rsid w:val="008D3A72"/>
    <w:rsid w:val="008D3B5C"/>
    <w:rsid w:val="008D3B61"/>
    <w:rsid w:val="008D3ECE"/>
    <w:rsid w:val="008D477A"/>
    <w:rsid w:val="008D4C11"/>
    <w:rsid w:val="008D6863"/>
    <w:rsid w:val="008D6CFD"/>
    <w:rsid w:val="008D70A4"/>
    <w:rsid w:val="008D7FD8"/>
    <w:rsid w:val="008E00AD"/>
    <w:rsid w:val="008E0211"/>
    <w:rsid w:val="008E0D46"/>
    <w:rsid w:val="008E1301"/>
    <w:rsid w:val="008E1602"/>
    <w:rsid w:val="008E1CF8"/>
    <w:rsid w:val="008E2452"/>
    <w:rsid w:val="008E2A8D"/>
    <w:rsid w:val="008E3EE1"/>
    <w:rsid w:val="008E4A83"/>
    <w:rsid w:val="008E4EC4"/>
    <w:rsid w:val="008E5779"/>
    <w:rsid w:val="008E596A"/>
    <w:rsid w:val="008E6D3E"/>
    <w:rsid w:val="008F0625"/>
    <w:rsid w:val="008F07C2"/>
    <w:rsid w:val="008F0829"/>
    <w:rsid w:val="008F1396"/>
    <w:rsid w:val="008F39AA"/>
    <w:rsid w:val="008F478B"/>
    <w:rsid w:val="008F4802"/>
    <w:rsid w:val="008F4AD4"/>
    <w:rsid w:val="008F4B57"/>
    <w:rsid w:val="008F5007"/>
    <w:rsid w:val="008F5170"/>
    <w:rsid w:val="008F5193"/>
    <w:rsid w:val="008F57A0"/>
    <w:rsid w:val="008F63C4"/>
    <w:rsid w:val="008F6C0D"/>
    <w:rsid w:val="00900041"/>
    <w:rsid w:val="00900867"/>
    <w:rsid w:val="00900A80"/>
    <w:rsid w:val="00900D8F"/>
    <w:rsid w:val="00900F93"/>
    <w:rsid w:val="009022A9"/>
    <w:rsid w:val="0090445E"/>
    <w:rsid w:val="009053F8"/>
    <w:rsid w:val="0090540D"/>
    <w:rsid w:val="00905E55"/>
    <w:rsid w:val="0090627C"/>
    <w:rsid w:val="00906733"/>
    <w:rsid w:val="009067C9"/>
    <w:rsid w:val="0090720B"/>
    <w:rsid w:val="009078AB"/>
    <w:rsid w:val="0090793E"/>
    <w:rsid w:val="00910D8E"/>
    <w:rsid w:val="009112EE"/>
    <w:rsid w:val="009118F5"/>
    <w:rsid w:val="00911F10"/>
    <w:rsid w:val="00912B2D"/>
    <w:rsid w:val="0091328E"/>
    <w:rsid w:val="009132E2"/>
    <w:rsid w:val="009133D6"/>
    <w:rsid w:val="00914306"/>
    <w:rsid w:val="009153D8"/>
    <w:rsid w:val="00915FA4"/>
    <w:rsid w:val="00917291"/>
    <w:rsid w:val="0091783F"/>
    <w:rsid w:val="00917F38"/>
    <w:rsid w:val="00920D79"/>
    <w:rsid w:val="00921948"/>
    <w:rsid w:val="0092234A"/>
    <w:rsid w:val="00922A35"/>
    <w:rsid w:val="00922A78"/>
    <w:rsid w:val="009231B3"/>
    <w:rsid w:val="00923285"/>
    <w:rsid w:val="009233F6"/>
    <w:rsid w:val="00923E96"/>
    <w:rsid w:val="009248B3"/>
    <w:rsid w:val="00925299"/>
    <w:rsid w:val="00925AFA"/>
    <w:rsid w:val="00925EBE"/>
    <w:rsid w:val="00926109"/>
    <w:rsid w:val="00926F57"/>
    <w:rsid w:val="00927C09"/>
    <w:rsid w:val="00930DE1"/>
    <w:rsid w:val="009313AC"/>
    <w:rsid w:val="00931F1B"/>
    <w:rsid w:val="00933E67"/>
    <w:rsid w:val="00934144"/>
    <w:rsid w:val="0093482D"/>
    <w:rsid w:val="00934947"/>
    <w:rsid w:val="00935569"/>
    <w:rsid w:val="009359E2"/>
    <w:rsid w:val="00936A86"/>
    <w:rsid w:val="00936DAF"/>
    <w:rsid w:val="00936F4E"/>
    <w:rsid w:val="00937E5D"/>
    <w:rsid w:val="0094043D"/>
    <w:rsid w:val="0094049F"/>
    <w:rsid w:val="00941150"/>
    <w:rsid w:val="00941D65"/>
    <w:rsid w:val="00941E5E"/>
    <w:rsid w:val="00942F08"/>
    <w:rsid w:val="0094309A"/>
    <w:rsid w:val="009442B0"/>
    <w:rsid w:val="009453E3"/>
    <w:rsid w:val="0094671B"/>
    <w:rsid w:val="00946884"/>
    <w:rsid w:val="0094720C"/>
    <w:rsid w:val="00947588"/>
    <w:rsid w:val="00947653"/>
    <w:rsid w:val="00947A6B"/>
    <w:rsid w:val="00951382"/>
    <w:rsid w:val="009519E6"/>
    <w:rsid w:val="009523A4"/>
    <w:rsid w:val="009524DB"/>
    <w:rsid w:val="0095287A"/>
    <w:rsid w:val="009529A2"/>
    <w:rsid w:val="009539C4"/>
    <w:rsid w:val="00954552"/>
    <w:rsid w:val="0095466B"/>
    <w:rsid w:val="009550DF"/>
    <w:rsid w:val="009554EC"/>
    <w:rsid w:val="009566A6"/>
    <w:rsid w:val="00956713"/>
    <w:rsid w:val="009567A4"/>
    <w:rsid w:val="00956B20"/>
    <w:rsid w:val="009570F4"/>
    <w:rsid w:val="00957146"/>
    <w:rsid w:val="0095716D"/>
    <w:rsid w:val="00957702"/>
    <w:rsid w:val="00960646"/>
    <w:rsid w:val="00960ABB"/>
    <w:rsid w:val="00960E47"/>
    <w:rsid w:val="00961C89"/>
    <w:rsid w:val="00961F9C"/>
    <w:rsid w:val="00962125"/>
    <w:rsid w:val="0096239A"/>
    <w:rsid w:val="0096258C"/>
    <w:rsid w:val="00962B09"/>
    <w:rsid w:val="00962C71"/>
    <w:rsid w:val="00963165"/>
    <w:rsid w:val="009636F3"/>
    <w:rsid w:val="00963B0B"/>
    <w:rsid w:val="009640C1"/>
    <w:rsid w:val="009643E0"/>
    <w:rsid w:val="009651DC"/>
    <w:rsid w:val="00965573"/>
    <w:rsid w:val="00965C7F"/>
    <w:rsid w:val="00965E48"/>
    <w:rsid w:val="00966722"/>
    <w:rsid w:val="00966D4B"/>
    <w:rsid w:val="009675FB"/>
    <w:rsid w:val="0096779F"/>
    <w:rsid w:val="009706F0"/>
    <w:rsid w:val="009711E6"/>
    <w:rsid w:val="00971AF1"/>
    <w:rsid w:val="00971B81"/>
    <w:rsid w:val="00971D4A"/>
    <w:rsid w:val="00971F06"/>
    <w:rsid w:val="00971F37"/>
    <w:rsid w:val="0097281B"/>
    <w:rsid w:val="00972C0F"/>
    <w:rsid w:val="0097342A"/>
    <w:rsid w:val="0097348D"/>
    <w:rsid w:val="009739DA"/>
    <w:rsid w:val="00973C40"/>
    <w:rsid w:val="009747A7"/>
    <w:rsid w:val="00974A0C"/>
    <w:rsid w:val="00974DD4"/>
    <w:rsid w:val="00974E78"/>
    <w:rsid w:val="009751AF"/>
    <w:rsid w:val="00975FD4"/>
    <w:rsid w:val="00976469"/>
    <w:rsid w:val="00977264"/>
    <w:rsid w:val="00977900"/>
    <w:rsid w:val="0098009B"/>
    <w:rsid w:val="0098027C"/>
    <w:rsid w:val="009802DF"/>
    <w:rsid w:val="0098402D"/>
    <w:rsid w:val="00984112"/>
    <w:rsid w:val="009841C1"/>
    <w:rsid w:val="0098432A"/>
    <w:rsid w:val="00984623"/>
    <w:rsid w:val="00984A88"/>
    <w:rsid w:val="00985EDD"/>
    <w:rsid w:val="0098616A"/>
    <w:rsid w:val="0098663C"/>
    <w:rsid w:val="0098701C"/>
    <w:rsid w:val="00987074"/>
    <w:rsid w:val="009873F6"/>
    <w:rsid w:val="00987A11"/>
    <w:rsid w:val="00990126"/>
    <w:rsid w:val="009901D1"/>
    <w:rsid w:val="00990894"/>
    <w:rsid w:val="0099146F"/>
    <w:rsid w:val="0099153F"/>
    <w:rsid w:val="009916D9"/>
    <w:rsid w:val="00991C88"/>
    <w:rsid w:val="009920A9"/>
    <w:rsid w:val="0099211F"/>
    <w:rsid w:val="0099241B"/>
    <w:rsid w:val="00992438"/>
    <w:rsid w:val="0099465A"/>
    <w:rsid w:val="00995059"/>
    <w:rsid w:val="00995A22"/>
    <w:rsid w:val="009967C8"/>
    <w:rsid w:val="009971D3"/>
    <w:rsid w:val="009973FB"/>
    <w:rsid w:val="00997979"/>
    <w:rsid w:val="009A011F"/>
    <w:rsid w:val="009A0148"/>
    <w:rsid w:val="009A0B1B"/>
    <w:rsid w:val="009A12ED"/>
    <w:rsid w:val="009A170A"/>
    <w:rsid w:val="009A2027"/>
    <w:rsid w:val="009A2A9D"/>
    <w:rsid w:val="009A4E75"/>
    <w:rsid w:val="009A641D"/>
    <w:rsid w:val="009A6E8C"/>
    <w:rsid w:val="009B0E3B"/>
    <w:rsid w:val="009B0ED9"/>
    <w:rsid w:val="009B1306"/>
    <w:rsid w:val="009B1496"/>
    <w:rsid w:val="009B1856"/>
    <w:rsid w:val="009B1F7A"/>
    <w:rsid w:val="009B31BF"/>
    <w:rsid w:val="009B39A1"/>
    <w:rsid w:val="009B3BC9"/>
    <w:rsid w:val="009B41D6"/>
    <w:rsid w:val="009B4E5E"/>
    <w:rsid w:val="009B4F24"/>
    <w:rsid w:val="009B51E2"/>
    <w:rsid w:val="009B57AC"/>
    <w:rsid w:val="009B649E"/>
    <w:rsid w:val="009B66F3"/>
    <w:rsid w:val="009B67DC"/>
    <w:rsid w:val="009B6FAD"/>
    <w:rsid w:val="009B713B"/>
    <w:rsid w:val="009B76CF"/>
    <w:rsid w:val="009B79D5"/>
    <w:rsid w:val="009C0BED"/>
    <w:rsid w:val="009C0CB8"/>
    <w:rsid w:val="009C0ED2"/>
    <w:rsid w:val="009C1161"/>
    <w:rsid w:val="009C1DD5"/>
    <w:rsid w:val="009C2B0A"/>
    <w:rsid w:val="009C3067"/>
    <w:rsid w:val="009C3190"/>
    <w:rsid w:val="009C388B"/>
    <w:rsid w:val="009C38CC"/>
    <w:rsid w:val="009C401B"/>
    <w:rsid w:val="009C4A2E"/>
    <w:rsid w:val="009C54CC"/>
    <w:rsid w:val="009C55C3"/>
    <w:rsid w:val="009C5BD0"/>
    <w:rsid w:val="009C5FD8"/>
    <w:rsid w:val="009C64EB"/>
    <w:rsid w:val="009C7BFE"/>
    <w:rsid w:val="009D009E"/>
    <w:rsid w:val="009D01E2"/>
    <w:rsid w:val="009D07EF"/>
    <w:rsid w:val="009D08E1"/>
    <w:rsid w:val="009D0A7F"/>
    <w:rsid w:val="009D0CA7"/>
    <w:rsid w:val="009D16BB"/>
    <w:rsid w:val="009D2E97"/>
    <w:rsid w:val="009D2EA4"/>
    <w:rsid w:val="009D3700"/>
    <w:rsid w:val="009D3D72"/>
    <w:rsid w:val="009D4203"/>
    <w:rsid w:val="009D48AC"/>
    <w:rsid w:val="009D4B54"/>
    <w:rsid w:val="009D4FB6"/>
    <w:rsid w:val="009D5427"/>
    <w:rsid w:val="009D5505"/>
    <w:rsid w:val="009D583E"/>
    <w:rsid w:val="009D5C8B"/>
    <w:rsid w:val="009D60B7"/>
    <w:rsid w:val="009D656C"/>
    <w:rsid w:val="009D6781"/>
    <w:rsid w:val="009D67C2"/>
    <w:rsid w:val="009D694A"/>
    <w:rsid w:val="009D72A0"/>
    <w:rsid w:val="009E0843"/>
    <w:rsid w:val="009E09E8"/>
    <w:rsid w:val="009E0C8C"/>
    <w:rsid w:val="009E108D"/>
    <w:rsid w:val="009E12E1"/>
    <w:rsid w:val="009E1394"/>
    <w:rsid w:val="009E2DA1"/>
    <w:rsid w:val="009E2EB4"/>
    <w:rsid w:val="009E3A8B"/>
    <w:rsid w:val="009E43FA"/>
    <w:rsid w:val="009E4869"/>
    <w:rsid w:val="009E489B"/>
    <w:rsid w:val="009E4C40"/>
    <w:rsid w:val="009E4D51"/>
    <w:rsid w:val="009E52E9"/>
    <w:rsid w:val="009E651D"/>
    <w:rsid w:val="009E6A5A"/>
    <w:rsid w:val="009E6D77"/>
    <w:rsid w:val="009E6E40"/>
    <w:rsid w:val="009F094F"/>
    <w:rsid w:val="009F0A50"/>
    <w:rsid w:val="009F15D2"/>
    <w:rsid w:val="009F18B6"/>
    <w:rsid w:val="009F1BCF"/>
    <w:rsid w:val="009F1D3F"/>
    <w:rsid w:val="009F1FEC"/>
    <w:rsid w:val="009F2069"/>
    <w:rsid w:val="009F2126"/>
    <w:rsid w:val="009F2F2C"/>
    <w:rsid w:val="009F3129"/>
    <w:rsid w:val="009F31E1"/>
    <w:rsid w:val="009F4526"/>
    <w:rsid w:val="009F488C"/>
    <w:rsid w:val="009F501E"/>
    <w:rsid w:val="009F5159"/>
    <w:rsid w:val="009F547C"/>
    <w:rsid w:val="009F57EF"/>
    <w:rsid w:val="009F58EF"/>
    <w:rsid w:val="009F594F"/>
    <w:rsid w:val="009F5A8E"/>
    <w:rsid w:val="009F5C14"/>
    <w:rsid w:val="009F5D16"/>
    <w:rsid w:val="009F5D5F"/>
    <w:rsid w:val="009F62CC"/>
    <w:rsid w:val="009F6373"/>
    <w:rsid w:val="009F689F"/>
    <w:rsid w:val="009F6C1B"/>
    <w:rsid w:val="009F6E50"/>
    <w:rsid w:val="009F78D4"/>
    <w:rsid w:val="009F7EF2"/>
    <w:rsid w:val="00A00285"/>
    <w:rsid w:val="00A006C1"/>
    <w:rsid w:val="00A00C3F"/>
    <w:rsid w:val="00A0138D"/>
    <w:rsid w:val="00A0146E"/>
    <w:rsid w:val="00A015AE"/>
    <w:rsid w:val="00A016DB"/>
    <w:rsid w:val="00A026E1"/>
    <w:rsid w:val="00A0288F"/>
    <w:rsid w:val="00A02C50"/>
    <w:rsid w:val="00A03A7A"/>
    <w:rsid w:val="00A03B9C"/>
    <w:rsid w:val="00A04162"/>
    <w:rsid w:val="00A05582"/>
    <w:rsid w:val="00A0593B"/>
    <w:rsid w:val="00A05CB9"/>
    <w:rsid w:val="00A067C2"/>
    <w:rsid w:val="00A067FE"/>
    <w:rsid w:val="00A068F6"/>
    <w:rsid w:val="00A06B91"/>
    <w:rsid w:val="00A07F54"/>
    <w:rsid w:val="00A07FC1"/>
    <w:rsid w:val="00A10A46"/>
    <w:rsid w:val="00A10B1A"/>
    <w:rsid w:val="00A113E1"/>
    <w:rsid w:val="00A11603"/>
    <w:rsid w:val="00A12C65"/>
    <w:rsid w:val="00A12D6A"/>
    <w:rsid w:val="00A13255"/>
    <w:rsid w:val="00A13517"/>
    <w:rsid w:val="00A1391C"/>
    <w:rsid w:val="00A13D91"/>
    <w:rsid w:val="00A144D1"/>
    <w:rsid w:val="00A1471A"/>
    <w:rsid w:val="00A151A0"/>
    <w:rsid w:val="00A155AE"/>
    <w:rsid w:val="00A15884"/>
    <w:rsid w:val="00A158F8"/>
    <w:rsid w:val="00A159CE"/>
    <w:rsid w:val="00A15DF3"/>
    <w:rsid w:val="00A15F9B"/>
    <w:rsid w:val="00A1607A"/>
    <w:rsid w:val="00A1686C"/>
    <w:rsid w:val="00A17C0D"/>
    <w:rsid w:val="00A17C26"/>
    <w:rsid w:val="00A20262"/>
    <w:rsid w:val="00A20C63"/>
    <w:rsid w:val="00A21687"/>
    <w:rsid w:val="00A22C17"/>
    <w:rsid w:val="00A2315A"/>
    <w:rsid w:val="00A23951"/>
    <w:rsid w:val="00A24130"/>
    <w:rsid w:val="00A24FBF"/>
    <w:rsid w:val="00A2577F"/>
    <w:rsid w:val="00A25861"/>
    <w:rsid w:val="00A263CC"/>
    <w:rsid w:val="00A27782"/>
    <w:rsid w:val="00A27BE7"/>
    <w:rsid w:val="00A27DBA"/>
    <w:rsid w:val="00A3062C"/>
    <w:rsid w:val="00A30D92"/>
    <w:rsid w:val="00A30E95"/>
    <w:rsid w:val="00A31C53"/>
    <w:rsid w:val="00A31C5E"/>
    <w:rsid w:val="00A32652"/>
    <w:rsid w:val="00A32984"/>
    <w:rsid w:val="00A32DD7"/>
    <w:rsid w:val="00A32DE5"/>
    <w:rsid w:val="00A333F9"/>
    <w:rsid w:val="00A3389D"/>
    <w:rsid w:val="00A350F1"/>
    <w:rsid w:val="00A35869"/>
    <w:rsid w:val="00A3589A"/>
    <w:rsid w:val="00A358E1"/>
    <w:rsid w:val="00A35E02"/>
    <w:rsid w:val="00A36160"/>
    <w:rsid w:val="00A3622F"/>
    <w:rsid w:val="00A36640"/>
    <w:rsid w:val="00A367BC"/>
    <w:rsid w:val="00A367D1"/>
    <w:rsid w:val="00A372D9"/>
    <w:rsid w:val="00A37D5E"/>
    <w:rsid w:val="00A40352"/>
    <w:rsid w:val="00A403A6"/>
    <w:rsid w:val="00A40FB3"/>
    <w:rsid w:val="00A41160"/>
    <w:rsid w:val="00A412F8"/>
    <w:rsid w:val="00A41508"/>
    <w:rsid w:val="00A4214B"/>
    <w:rsid w:val="00A44449"/>
    <w:rsid w:val="00A44DD6"/>
    <w:rsid w:val="00A45068"/>
    <w:rsid w:val="00A455A5"/>
    <w:rsid w:val="00A45BAD"/>
    <w:rsid w:val="00A4632A"/>
    <w:rsid w:val="00A46A2A"/>
    <w:rsid w:val="00A46CB7"/>
    <w:rsid w:val="00A470DD"/>
    <w:rsid w:val="00A471F6"/>
    <w:rsid w:val="00A5053E"/>
    <w:rsid w:val="00A506D9"/>
    <w:rsid w:val="00A509AA"/>
    <w:rsid w:val="00A51027"/>
    <w:rsid w:val="00A514C4"/>
    <w:rsid w:val="00A54147"/>
    <w:rsid w:val="00A553C7"/>
    <w:rsid w:val="00A5618C"/>
    <w:rsid w:val="00A5775C"/>
    <w:rsid w:val="00A57ECC"/>
    <w:rsid w:val="00A57FA6"/>
    <w:rsid w:val="00A602C6"/>
    <w:rsid w:val="00A604A4"/>
    <w:rsid w:val="00A613B6"/>
    <w:rsid w:val="00A61C72"/>
    <w:rsid w:val="00A61FE2"/>
    <w:rsid w:val="00A62468"/>
    <w:rsid w:val="00A62951"/>
    <w:rsid w:val="00A62CDE"/>
    <w:rsid w:val="00A638B4"/>
    <w:rsid w:val="00A63B30"/>
    <w:rsid w:val="00A64FF4"/>
    <w:rsid w:val="00A6520A"/>
    <w:rsid w:val="00A663F1"/>
    <w:rsid w:val="00A66F14"/>
    <w:rsid w:val="00A67062"/>
    <w:rsid w:val="00A67165"/>
    <w:rsid w:val="00A67452"/>
    <w:rsid w:val="00A6782B"/>
    <w:rsid w:val="00A67D54"/>
    <w:rsid w:val="00A70274"/>
    <w:rsid w:val="00A713C8"/>
    <w:rsid w:val="00A7143F"/>
    <w:rsid w:val="00A715DE"/>
    <w:rsid w:val="00A718AE"/>
    <w:rsid w:val="00A71EB2"/>
    <w:rsid w:val="00A72E15"/>
    <w:rsid w:val="00A7369C"/>
    <w:rsid w:val="00A73E9F"/>
    <w:rsid w:val="00A74078"/>
    <w:rsid w:val="00A746B2"/>
    <w:rsid w:val="00A746CB"/>
    <w:rsid w:val="00A753B5"/>
    <w:rsid w:val="00A7608A"/>
    <w:rsid w:val="00A7633D"/>
    <w:rsid w:val="00A76DEB"/>
    <w:rsid w:val="00A778C0"/>
    <w:rsid w:val="00A8089D"/>
    <w:rsid w:val="00A80D0E"/>
    <w:rsid w:val="00A81437"/>
    <w:rsid w:val="00A81478"/>
    <w:rsid w:val="00A8209A"/>
    <w:rsid w:val="00A83276"/>
    <w:rsid w:val="00A837DE"/>
    <w:rsid w:val="00A83C67"/>
    <w:rsid w:val="00A8412C"/>
    <w:rsid w:val="00A84989"/>
    <w:rsid w:val="00A84CEF"/>
    <w:rsid w:val="00A84ECB"/>
    <w:rsid w:val="00A85672"/>
    <w:rsid w:val="00A85C5C"/>
    <w:rsid w:val="00A8638C"/>
    <w:rsid w:val="00A872B3"/>
    <w:rsid w:val="00A8742A"/>
    <w:rsid w:val="00A879D3"/>
    <w:rsid w:val="00A87F9A"/>
    <w:rsid w:val="00A906D0"/>
    <w:rsid w:val="00A91CF0"/>
    <w:rsid w:val="00A922F9"/>
    <w:rsid w:val="00A92D54"/>
    <w:rsid w:val="00A92F98"/>
    <w:rsid w:val="00A93458"/>
    <w:rsid w:val="00A93941"/>
    <w:rsid w:val="00A94614"/>
    <w:rsid w:val="00A94871"/>
    <w:rsid w:val="00A94D77"/>
    <w:rsid w:val="00A94F3A"/>
    <w:rsid w:val="00A95219"/>
    <w:rsid w:val="00A95795"/>
    <w:rsid w:val="00A95BDE"/>
    <w:rsid w:val="00A963EA"/>
    <w:rsid w:val="00A96424"/>
    <w:rsid w:val="00A97969"/>
    <w:rsid w:val="00A97B8F"/>
    <w:rsid w:val="00A97F48"/>
    <w:rsid w:val="00AA11C5"/>
    <w:rsid w:val="00AA1AD8"/>
    <w:rsid w:val="00AA21CA"/>
    <w:rsid w:val="00AA29B8"/>
    <w:rsid w:val="00AA35E7"/>
    <w:rsid w:val="00AA3AC0"/>
    <w:rsid w:val="00AA3B93"/>
    <w:rsid w:val="00AA3BBB"/>
    <w:rsid w:val="00AA4205"/>
    <w:rsid w:val="00AA4E22"/>
    <w:rsid w:val="00AA574A"/>
    <w:rsid w:val="00AA5C03"/>
    <w:rsid w:val="00AA635D"/>
    <w:rsid w:val="00AA6AC4"/>
    <w:rsid w:val="00AA7392"/>
    <w:rsid w:val="00AA7F6E"/>
    <w:rsid w:val="00AB0082"/>
    <w:rsid w:val="00AB0319"/>
    <w:rsid w:val="00AB0692"/>
    <w:rsid w:val="00AB0A93"/>
    <w:rsid w:val="00AB113D"/>
    <w:rsid w:val="00AB18EE"/>
    <w:rsid w:val="00AB2275"/>
    <w:rsid w:val="00AB25FB"/>
    <w:rsid w:val="00AB29A7"/>
    <w:rsid w:val="00AB2C33"/>
    <w:rsid w:val="00AB3325"/>
    <w:rsid w:val="00AB3359"/>
    <w:rsid w:val="00AB3908"/>
    <w:rsid w:val="00AB3A0E"/>
    <w:rsid w:val="00AB3A8C"/>
    <w:rsid w:val="00AB493C"/>
    <w:rsid w:val="00AB4C31"/>
    <w:rsid w:val="00AB4C93"/>
    <w:rsid w:val="00AB4FF3"/>
    <w:rsid w:val="00AB5423"/>
    <w:rsid w:val="00AB5425"/>
    <w:rsid w:val="00AB6780"/>
    <w:rsid w:val="00AB74EB"/>
    <w:rsid w:val="00AB7669"/>
    <w:rsid w:val="00AB77A9"/>
    <w:rsid w:val="00AC0DC2"/>
    <w:rsid w:val="00AC16C5"/>
    <w:rsid w:val="00AC1BA3"/>
    <w:rsid w:val="00AC25D2"/>
    <w:rsid w:val="00AC31AE"/>
    <w:rsid w:val="00AC36A1"/>
    <w:rsid w:val="00AC3B6D"/>
    <w:rsid w:val="00AC4030"/>
    <w:rsid w:val="00AC4038"/>
    <w:rsid w:val="00AC481A"/>
    <w:rsid w:val="00AC4BF4"/>
    <w:rsid w:val="00AC5F10"/>
    <w:rsid w:val="00AC5F31"/>
    <w:rsid w:val="00AC61A2"/>
    <w:rsid w:val="00AC61E0"/>
    <w:rsid w:val="00AC6C0D"/>
    <w:rsid w:val="00AC6F63"/>
    <w:rsid w:val="00AC7A7C"/>
    <w:rsid w:val="00AD07E9"/>
    <w:rsid w:val="00AD0948"/>
    <w:rsid w:val="00AD0A2B"/>
    <w:rsid w:val="00AD0F63"/>
    <w:rsid w:val="00AD10EA"/>
    <w:rsid w:val="00AD14E1"/>
    <w:rsid w:val="00AD1943"/>
    <w:rsid w:val="00AD321F"/>
    <w:rsid w:val="00AD3B04"/>
    <w:rsid w:val="00AD42AE"/>
    <w:rsid w:val="00AD4D03"/>
    <w:rsid w:val="00AD4DF6"/>
    <w:rsid w:val="00AD5AAF"/>
    <w:rsid w:val="00AD5E4A"/>
    <w:rsid w:val="00AD68F3"/>
    <w:rsid w:val="00AD6A4A"/>
    <w:rsid w:val="00AD7301"/>
    <w:rsid w:val="00AD747E"/>
    <w:rsid w:val="00AD7BC1"/>
    <w:rsid w:val="00AD7DE3"/>
    <w:rsid w:val="00AE01E5"/>
    <w:rsid w:val="00AE1832"/>
    <w:rsid w:val="00AE2321"/>
    <w:rsid w:val="00AE3138"/>
    <w:rsid w:val="00AE38AA"/>
    <w:rsid w:val="00AE49FF"/>
    <w:rsid w:val="00AE5261"/>
    <w:rsid w:val="00AE584D"/>
    <w:rsid w:val="00AE599B"/>
    <w:rsid w:val="00AE60B4"/>
    <w:rsid w:val="00AE7357"/>
    <w:rsid w:val="00AE7398"/>
    <w:rsid w:val="00AE7657"/>
    <w:rsid w:val="00AE7A0F"/>
    <w:rsid w:val="00AF061D"/>
    <w:rsid w:val="00AF0694"/>
    <w:rsid w:val="00AF157A"/>
    <w:rsid w:val="00AF173D"/>
    <w:rsid w:val="00AF1D18"/>
    <w:rsid w:val="00AF1FC0"/>
    <w:rsid w:val="00AF3739"/>
    <w:rsid w:val="00AF37F5"/>
    <w:rsid w:val="00AF38A9"/>
    <w:rsid w:val="00AF4CE4"/>
    <w:rsid w:val="00AF54CC"/>
    <w:rsid w:val="00AF616C"/>
    <w:rsid w:val="00AF62F2"/>
    <w:rsid w:val="00AF7983"/>
    <w:rsid w:val="00B001A0"/>
    <w:rsid w:val="00B0085C"/>
    <w:rsid w:val="00B009DC"/>
    <w:rsid w:val="00B00A39"/>
    <w:rsid w:val="00B01F0C"/>
    <w:rsid w:val="00B028F4"/>
    <w:rsid w:val="00B030A8"/>
    <w:rsid w:val="00B03AAF"/>
    <w:rsid w:val="00B03B3F"/>
    <w:rsid w:val="00B0415E"/>
    <w:rsid w:val="00B04848"/>
    <w:rsid w:val="00B04926"/>
    <w:rsid w:val="00B05256"/>
    <w:rsid w:val="00B05537"/>
    <w:rsid w:val="00B05C65"/>
    <w:rsid w:val="00B05CC0"/>
    <w:rsid w:val="00B062D5"/>
    <w:rsid w:val="00B06742"/>
    <w:rsid w:val="00B06FC9"/>
    <w:rsid w:val="00B07BED"/>
    <w:rsid w:val="00B07C0D"/>
    <w:rsid w:val="00B10462"/>
    <w:rsid w:val="00B10F8E"/>
    <w:rsid w:val="00B133A2"/>
    <w:rsid w:val="00B1414C"/>
    <w:rsid w:val="00B14937"/>
    <w:rsid w:val="00B14C4B"/>
    <w:rsid w:val="00B14CFF"/>
    <w:rsid w:val="00B14D6D"/>
    <w:rsid w:val="00B151CC"/>
    <w:rsid w:val="00B1545F"/>
    <w:rsid w:val="00B163E0"/>
    <w:rsid w:val="00B164AA"/>
    <w:rsid w:val="00B16E1E"/>
    <w:rsid w:val="00B16EB4"/>
    <w:rsid w:val="00B1727B"/>
    <w:rsid w:val="00B17319"/>
    <w:rsid w:val="00B205EE"/>
    <w:rsid w:val="00B20B51"/>
    <w:rsid w:val="00B213C6"/>
    <w:rsid w:val="00B21514"/>
    <w:rsid w:val="00B2185A"/>
    <w:rsid w:val="00B218C2"/>
    <w:rsid w:val="00B21981"/>
    <w:rsid w:val="00B21BEF"/>
    <w:rsid w:val="00B21E27"/>
    <w:rsid w:val="00B22561"/>
    <w:rsid w:val="00B22AB1"/>
    <w:rsid w:val="00B22CBC"/>
    <w:rsid w:val="00B22D4E"/>
    <w:rsid w:val="00B22D9C"/>
    <w:rsid w:val="00B22DCF"/>
    <w:rsid w:val="00B23036"/>
    <w:rsid w:val="00B23F09"/>
    <w:rsid w:val="00B261DA"/>
    <w:rsid w:val="00B26BA2"/>
    <w:rsid w:val="00B26CDE"/>
    <w:rsid w:val="00B26EFD"/>
    <w:rsid w:val="00B300BE"/>
    <w:rsid w:val="00B301AD"/>
    <w:rsid w:val="00B30293"/>
    <w:rsid w:val="00B31B63"/>
    <w:rsid w:val="00B335EE"/>
    <w:rsid w:val="00B33AA2"/>
    <w:rsid w:val="00B340BF"/>
    <w:rsid w:val="00B343AB"/>
    <w:rsid w:val="00B35064"/>
    <w:rsid w:val="00B35CD0"/>
    <w:rsid w:val="00B363FA"/>
    <w:rsid w:val="00B36BCB"/>
    <w:rsid w:val="00B36D86"/>
    <w:rsid w:val="00B3704F"/>
    <w:rsid w:val="00B376F5"/>
    <w:rsid w:val="00B3771E"/>
    <w:rsid w:val="00B37F12"/>
    <w:rsid w:val="00B40114"/>
    <w:rsid w:val="00B4076C"/>
    <w:rsid w:val="00B41F58"/>
    <w:rsid w:val="00B42F01"/>
    <w:rsid w:val="00B43D19"/>
    <w:rsid w:val="00B44051"/>
    <w:rsid w:val="00B446A9"/>
    <w:rsid w:val="00B44E0A"/>
    <w:rsid w:val="00B4522E"/>
    <w:rsid w:val="00B47474"/>
    <w:rsid w:val="00B47C51"/>
    <w:rsid w:val="00B47F9B"/>
    <w:rsid w:val="00B47FEF"/>
    <w:rsid w:val="00B50B54"/>
    <w:rsid w:val="00B5116F"/>
    <w:rsid w:val="00B51567"/>
    <w:rsid w:val="00B51CF8"/>
    <w:rsid w:val="00B51D2D"/>
    <w:rsid w:val="00B520BC"/>
    <w:rsid w:val="00B526FF"/>
    <w:rsid w:val="00B530BE"/>
    <w:rsid w:val="00B532D8"/>
    <w:rsid w:val="00B5446B"/>
    <w:rsid w:val="00B5554E"/>
    <w:rsid w:val="00B55754"/>
    <w:rsid w:val="00B55B50"/>
    <w:rsid w:val="00B55B61"/>
    <w:rsid w:val="00B56CAB"/>
    <w:rsid w:val="00B57F08"/>
    <w:rsid w:val="00B60008"/>
    <w:rsid w:val="00B60541"/>
    <w:rsid w:val="00B60AAD"/>
    <w:rsid w:val="00B60C56"/>
    <w:rsid w:val="00B61AB3"/>
    <w:rsid w:val="00B61D5B"/>
    <w:rsid w:val="00B622CB"/>
    <w:rsid w:val="00B62448"/>
    <w:rsid w:val="00B62DC9"/>
    <w:rsid w:val="00B64079"/>
    <w:rsid w:val="00B642FC"/>
    <w:rsid w:val="00B64D20"/>
    <w:rsid w:val="00B6534C"/>
    <w:rsid w:val="00B65501"/>
    <w:rsid w:val="00B65525"/>
    <w:rsid w:val="00B6567E"/>
    <w:rsid w:val="00B659BF"/>
    <w:rsid w:val="00B6607A"/>
    <w:rsid w:val="00B66359"/>
    <w:rsid w:val="00B6675C"/>
    <w:rsid w:val="00B66A59"/>
    <w:rsid w:val="00B671BA"/>
    <w:rsid w:val="00B67F21"/>
    <w:rsid w:val="00B70B11"/>
    <w:rsid w:val="00B71B72"/>
    <w:rsid w:val="00B7210B"/>
    <w:rsid w:val="00B72879"/>
    <w:rsid w:val="00B72CE0"/>
    <w:rsid w:val="00B731CC"/>
    <w:rsid w:val="00B735BC"/>
    <w:rsid w:val="00B7391E"/>
    <w:rsid w:val="00B7498A"/>
    <w:rsid w:val="00B752A3"/>
    <w:rsid w:val="00B754F0"/>
    <w:rsid w:val="00B7560C"/>
    <w:rsid w:val="00B75B20"/>
    <w:rsid w:val="00B77175"/>
    <w:rsid w:val="00B8084E"/>
    <w:rsid w:val="00B80D00"/>
    <w:rsid w:val="00B82E41"/>
    <w:rsid w:val="00B837A7"/>
    <w:rsid w:val="00B83A95"/>
    <w:rsid w:val="00B83B82"/>
    <w:rsid w:val="00B85475"/>
    <w:rsid w:val="00B854DE"/>
    <w:rsid w:val="00B85819"/>
    <w:rsid w:val="00B86B75"/>
    <w:rsid w:val="00B87114"/>
    <w:rsid w:val="00B8733B"/>
    <w:rsid w:val="00B87EB6"/>
    <w:rsid w:val="00B90006"/>
    <w:rsid w:val="00B90A05"/>
    <w:rsid w:val="00B90F81"/>
    <w:rsid w:val="00B91BC0"/>
    <w:rsid w:val="00B91C57"/>
    <w:rsid w:val="00B91C99"/>
    <w:rsid w:val="00B92162"/>
    <w:rsid w:val="00B929AE"/>
    <w:rsid w:val="00B92D70"/>
    <w:rsid w:val="00B93331"/>
    <w:rsid w:val="00B933EC"/>
    <w:rsid w:val="00B93A63"/>
    <w:rsid w:val="00B948B8"/>
    <w:rsid w:val="00B94B46"/>
    <w:rsid w:val="00B94C79"/>
    <w:rsid w:val="00B955E5"/>
    <w:rsid w:val="00B95CA2"/>
    <w:rsid w:val="00B95E06"/>
    <w:rsid w:val="00B95E28"/>
    <w:rsid w:val="00B962C9"/>
    <w:rsid w:val="00B96D45"/>
    <w:rsid w:val="00B97041"/>
    <w:rsid w:val="00B970E8"/>
    <w:rsid w:val="00B97119"/>
    <w:rsid w:val="00B97731"/>
    <w:rsid w:val="00B97868"/>
    <w:rsid w:val="00B97910"/>
    <w:rsid w:val="00B97CC9"/>
    <w:rsid w:val="00BA0016"/>
    <w:rsid w:val="00BA01AB"/>
    <w:rsid w:val="00BA0845"/>
    <w:rsid w:val="00BA09AA"/>
    <w:rsid w:val="00BA10A9"/>
    <w:rsid w:val="00BA1766"/>
    <w:rsid w:val="00BA1A7E"/>
    <w:rsid w:val="00BA234D"/>
    <w:rsid w:val="00BA2E1D"/>
    <w:rsid w:val="00BA30A9"/>
    <w:rsid w:val="00BA35E7"/>
    <w:rsid w:val="00BA3AE3"/>
    <w:rsid w:val="00BA41E6"/>
    <w:rsid w:val="00BA4265"/>
    <w:rsid w:val="00BA42C8"/>
    <w:rsid w:val="00BA4458"/>
    <w:rsid w:val="00BA49C4"/>
    <w:rsid w:val="00BA4D6C"/>
    <w:rsid w:val="00BA5514"/>
    <w:rsid w:val="00BA565A"/>
    <w:rsid w:val="00BA5EE1"/>
    <w:rsid w:val="00BA64EE"/>
    <w:rsid w:val="00BA727E"/>
    <w:rsid w:val="00BA72F7"/>
    <w:rsid w:val="00BA7B0F"/>
    <w:rsid w:val="00BB0027"/>
    <w:rsid w:val="00BB0C3E"/>
    <w:rsid w:val="00BB2299"/>
    <w:rsid w:val="00BB2912"/>
    <w:rsid w:val="00BB29D4"/>
    <w:rsid w:val="00BB3026"/>
    <w:rsid w:val="00BB3423"/>
    <w:rsid w:val="00BB3848"/>
    <w:rsid w:val="00BB3CC8"/>
    <w:rsid w:val="00BB41FA"/>
    <w:rsid w:val="00BB4378"/>
    <w:rsid w:val="00BB4B62"/>
    <w:rsid w:val="00BB611A"/>
    <w:rsid w:val="00BB64A6"/>
    <w:rsid w:val="00BB654B"/>
    <w:rsid w:val="00BB69BD"/>
    <w:rsid w:val="00BB78EB"/>
    <w:rsid w:val="00BC0F1D"/>
    <w:rsid w:val="00BC12AF"/>
    <w:rsid w:val="00BC1D0B"/>
    <w:rsid w:val="00BC1E99"/>
    <w:rsid w:val="00BC1EB6"/>
    <w:rsid w:val="00BC1ECE"/>
    <w:rsid w:val="00BC3557"/>
    <w:rsid w:val="00BC3A86"/>
    <w:rsid w:val="00BC48D5"/>
    <w:rsid w:val="00BC4F64"/>
    <w:rsid w:val="00BC51A8"/>
    <w:rsid w:val="00BC53FB"/>
    <w:rsid w:val="00BC564B"/>
    <w:rsid w:val="00BC5B10"/>
    <w:rsid w:val="00BC79BE"/>
    <w:rsid w:val="00BC7C50"/>
    <w:rsid w:val="00BC7E9C"/>
    <w:rsid w:val="00BD1B0F"/>
    <w:rsid w:val="00BD3650"/>
    <w:rsid w:val="00BD3C13"/>
    <w:rsid w:val="00BD415B"/>
    <w:rsid w:val="00BD56E0"/>
    <w:rsid w:val="00BD57DC"/>
    <w:rsid w:val="00BD6784"/>
    <w:rsid w:val="00BD6AA8"/>
    <w:rsid w:val="00BD6BF8"/>
    <w:rsid w:val="00BD6C21"/>
    <w:rsid w:val="00BD6C8E"/>
    <w:rsid w:val="00BD724C"/>
    <w:rsid w:val="00BD74BF"/>
    <w:rsid w:val="00BD79AF"/>
    <w:rsid w:val="00BE0D82"/>
    <w:rsid w:val="00BE0FAF"/>
    <w:rsid w:val="00BE12C7"/>
    <w:rsid w:val="00BE17A1"/>
    <w:rsid w:val="00BE1D79"/>
    <w:rsid w:val="00BE2383"/>
    <w:rsid w:val="00BE3461"/>
    <w:rsid w:val="00BE392C"/>
    <w:rsid w:val="00BE3978"/>
    <w:rsid w:val="00BE48BA"/>
    <w:rsid w:val="00BE5AA6"/>
    <w:rsid w:val="00BE6143"/>
    <w:rsid w:val="00BE6E26"/>
    <w:rsid w:val="00BE727A"/>
    <w:rsid w:val="00BE749D"/>
    <w:rsid w:val="00BF00E3"/>
    <w:rsid w:val="00BF0755"/>
    <w:rsid w:val="00BF15C3"/>
    <w:rsid w:val="00BF265F"/>
    <w:rsid w:val="00BF2A9C"/>
    <w:rsid w:val="00BF2C12"/>
    <w:rsid w:val="00BF2C36"/>
    <w:rsid w:val="00BF2EAE"/>
    <w:rsid w:val="00BF3082"/>
    <w:rsid w:val="00BF31D0"/>
    <w:rsid w:val="00BF53B0"/>
    <w:rsid w:val="00BF5727"/>
    <w:rsid w:val="00BF58D4"/>
    <w:rsid w:val="00BF5A60"/>
    <w:rsid w:val="00BF5FCC"/>
    <w:rsid w:val="00BF7624"/>
    <w:rsid w:val="00BF7BB3"/>
    <w:rsid w:val="00BF7D04"/>
    <w:rsid w:val="00C00EB0"/>
    <w:rsid w:val="00C01106"/>
    <w:rsid w:val="00C019DD"/>
    <w:rsid w:val="00C02A63"/>
    <w:rsid w:val="00C032B5"/>
    <w:rsid w:val="00C034F0"/>
    <w:rsid w:val="00C04795"/>
    <w:rsid w:val="00C0503F"/>
    <w:rsid w:val="00C05562"/>
    <w:rsid w:val="00C063E6"/>
    <w:rsid w:val="00C066AF"/>
    <w:rsid w:val="00C067C0"/>
    <w:rsid w:val="00C06BD5"/>
    <w:rsid w:val="00C073F7"/>
    <w:rsid w:val="00C075D7"/>
    <w:rsid w:val="00C10D46"/>
    <w:rsid w:val="00C10DB9"/>
    <w:rsid w:val="00C111DC"/>
    <w:rsid w:val="00C117D2"/>
    <w:rsid w:val="00C11E1C"/>
    <w:rsid w:val="00C124D3"/>
    <w:rsid w:val="00C12732"/>
    <w:rsid w:val="00C12F40"/>
    <w:rsid w:val="00C132C3"/>
    <w:rsid w:val="00C15231"/>
    <w:rsid w:val="00C15347"/>
    <w:rsid w:val="00C15624"/>
    <w:rsid w:val="00C158B2"/>
    <w:rsid w:val="00C159FE"/>
    <w:rsid w:val="00C160E9"/>
    <w:rsid w:val="00C203CD"/>
    <w:rsid w:val="00C205CC"/>
    <w:rsid w:val="00C20A80"/>
    <w:rsid w:val="00C20AFF"/>
    <w:rsid w:val="00C218F0"/>
    <w:rsid w:val="00C22A65"/>
    <w:rsid w:val="00C22FBB"/>
    <w:rsid w:val="00C23B4A"/>
    <w:rsid w:val="00C24714"/>
    <w:rsid w:val="00C250FA"/>
    <w:rsid w:val="00C252C6"/>
    <w:rsid w:val="00C25489"/>
    <w:rsid w:val="00C256DC"/>
    <w:rsid w:val="00C25867"/>
    <w:rsid w:val="00C25B0A"/>
    <w:rsid w:val="00C25F03"/>
    <w:rsid w:val="00C25F46"/>
    <w:rsid w:val="00C2601C"/>
    <w:rsid w:val="00C26AFE"/>
    <w:rsid w:val="00C26B72"/>
    <w:rsid w:val="00C272A0"/>
    <w:rsid w:val="00C27866"/>
    <w:rsid w:val="00C278CA"/>
    <w:rsid w:val="00C27A1A"/>
    <w:rsid w:val="00C30DAD"/>
    <w:rsid w:val="00C31087"/>
    <w:rsid w:val="00C3110F"/>
    <w:rsid w:val="00C31B3C"/>
    <w:rsid w:val="00C327D7"/>
    <w:rsid w:val="00C3298A"/>
    <w:rsid w:val="00C32B83"/>
    <w:rsid w:val="00C33C60"/>
    <w:rsid w:val="00C33D20"/>
    <w:rsid w:val="00C36279"/>
    <w:rsid w:val="00C36E28"/>
    <w:rsid w:val="00C37D0E"/>
    <w:rsid w:val="00C40A35"/>
    <w:rsid w:val="00C4110B"/>
    <w:rsid w:val="00C41341"/>
    <w:rsid w:val="00C413F4"/>
    <w:rsid w:val="00C419F4"/>
    <w:rsid w:val="00C41AA6"/>
    <w:rsid w:val="00C42639"/>
    <w:rsid w:val="00C42B43"/>
    <w:rsid w:val="00C42CD9"/>
    <w:rsid w:val="00C42E43"/>
    <w:rsid w:val="00C42FE9"/>
    <w:rsid w:val="00C43806"/>
    <w:rsid w:val="00C438B1"/>
    <w:rsid w:val="00C44876"/>
    <w:rsid w:val="00C44908"/>
    <w:rsid w:val="00C44BC0"/>
    <w:rsid w:val="00C44EE5"/>
    <w:rsid w:val="00C45056"/>
    <w:rsid w:val="00C452EE"/>
    <w:rsid w:val="00C45628"/>
    <w:rsid w:val="00C45EE9"/>
    <w:rsid w:val="00C45F66"/>
    <w:rsid w:val="00C461DF"/>
    <w:rsid w:val="00C464C9"/>
    <w:rsid w:val="00C475CD"/>
    <w:rsid w:val="00C479EF"/>
    <w:rsid w:val="00C50178"/>
    <w:rsid w:val="00C5049E"/>
    <w:rsid w:val="00C5068A"/>
    <w:rsid w:val="00C50711"/>
    <w:rsid w:val="00C50712"/>
    <w:rsid w:val="00C50935"/>
    <w:rsid w:val="00C50E35"/>
    <w:rsid w:val="00C51473"/>
    <w:rsid w:val="00C51826"/>
    <w:rsid w:val="00C51E90"/>
    <w:rsid w:val="00C525C9"/>
    <w:rsid w:val="00C5339F"/>
    <w:rsid w:val="00C533F1"/>
    <w:rsid w:val="00C53E57"/>
    <w:rsid w:val="00C53F7B"/>
    <w:rsid w:val="00C5419D"/>
    <w:rsid w:val="00C541EA"/>
    <w:rsid w:val="00C54914"/>
    <w:rsid w:val="00C54FB9"/>
    <w:rsid w:val="00C55D3B"/>
    <w:rsid w:val="00C565CF"/>
    <w:rsid w:val="00C568F4"/>
    <w:rsid w:val="00C57255"/>
    <w:rsid w:val="00C572D3"/>
    <w:rsid w:val="00C57C39"/>
    <w:rsid w:val="00C60181"/>
    <w:rsid w:val="00C60C76"/>
    <w:rsid w:val="00C61480"/>
    <w:rsid w:val="00C61697"/>
    <w:rsid w:val="00C62449"/>
    <w:rsid w:val="00C63E01"/>
    <w:rsid w:val="00C641A8"/>
    <w:rsid w:val="00C6447D"/>
    <w:rsid w:val="00C64E77"/>
    <w:rsid w:val="00C6531A"/>
    <w:rsid w:val="00C659E3"/>
    <w:rsid w:val="00C65B94"/>
    <w:rsid w:val="00C668AE"/>
    <w:rsid w:val="00C67597"/>
    <w:rsid w:val="00C677E1"/>
    <w:rsid w:val="00C67D42"/>
    <w:rsid w:val="00C70AF9"/>
    <w:rsid w:val="00C71015"/>
    <w:rsid w:val="00C710D6"/>
    <w:rsid w:val="00C71AD4"/>
    <w:rsid w:val="00C72608"/>
    <w:rsid w:val="00C731CF"/>
    <w:rsid w:val="00C732C3"/>
    <w:rsid w:val="00C7475B"/>
    <w:rsid w:val="00C74F26"/>
    <w:rsid w:val="00C75794"/>
    <w:rsid w:val="00C75B37"/>
    <w:rsid w:val="00C75DEF"/>
    <w:rsid w:val="00C76786"/>
    <w:rsid w:val="00C768A0"/>
    <w:rsid w:val="00C804D2"/>
    <w:rsid w:val="00C80664"/>
    <w:rsid w:val="00C807A5"/>
    <w:rsid w:val="00C812D2"/>
    <w:rsid w:val="00C81BEA"/>
    <w:rsid w:val="00C82466"/>
    <w:rsid w:val="00C82660"/>
    <w:rsid w:val="00C82A8F"/>
    <w:rsid w:val="00C842FB"/>
    <w:rsid w:val="00C844F7"/>
    <w:rsid w:val="00C84A08"/>
    <w:rsid w:val="00C84EB8"/>
    <w:rsid w:val="00C85B95"/>
    <w:rsid w:val="00C869F5"/>
    <w:rsid w:val="00C8740E"/>
    <w:rsid w:val="00C8768E"/>
    <w:rsid w:val="00C87B18"/>
    <w:rsid w:val="00C90BB1"/>
    <w:rsid w:val="00C90F9C"/>
    <w:rsid w:val="00C91B58"/>
    <w:rsid w:val="00C9311E"/>
    <w:rsid w:val="00C93377"/>
    <w:rsid w:val="00C933C2"/>
    <w:rsid w:val="00C936E3"/>
    <w:rsid w:val="00C94536"/>
    <w:rsid w:val="00C945A7"/>
    <w:rsid w:val="00C94DA1"/>
    <w:rsid w:val="00C955AB"/>
    <w:rsid w:val="00C9573E"/>
    <w:rsid w:val="00C95F2D"/>
    <w:rsid w:val="00C96091"/>
    <w:rsid w:val="00C969F9"/>
    <w:rsid w:val="00C96C4F"/>
    <w:rsid w:val="00C970DE"/>
    <w:rsid w:val="00C97AFE"/>
    <w:rsid w:val="00C97F98"/>
    <w:rsid w:val="00CA03F9"/>
    <w:rsid w:val="00CA04AD"/>
    <w:rsid w:val="00CA05C1"/>
    <w:rsid w:val="00CA195A"/>
    <w:rsid w:val="00CA1C0A"/>
    <w:rsid w:val="00CA1FEF"/>
    <w:rsid w:val="00CA2D92"/>
    <w:rsid w:val="00CA32EE"/>
    <w:rsid w:val="00CA3C47"/>
    <w:rsid w:val="00CA3E56"/>
    <w:rsid w:val="00CA40E1"/>
    <w:rsid w:val="00CA460B"/>
    <w:rsid w:val="00CA4960"/>
    <w:rsid w:val="00CA4ACF"/>
    <w:rsid w:val="00CA4ADA"/>
    <w:rsid w:val="00CA5416"/>
    <w:rsid w:val="00CA5E68"/>
    <w:rsid w:val="00CA729B"/>
    <w:rsid w:val="00CA73C1"/>
    <w:rsid w:val="00CA73D2"/>
    <w:rsid w:val="00CA75E6"/>
    <w:rsid w:val="00CA7A5B"/>
    <w:rsid w:val="00CB0486"/>
    <w:rsid w:val="00CB0516"/>
    <w:rsid w:val="00CB221D"/>
    <w:rsid w:val="00CB3A7C"/>
    <w:rsid w:val="00CB4F67"/>
    <w:rsid w:val="00CB53C5"/>
    <w:rsid w:val="00CB540B"/>
    <w:rsid w:val="00CB5908"/>
    <w:rsid w:val="00CB6F8E"/>
    <w:rsid w:val="00CB738B"/>
    <w:rsid w:val="00CB740B"/>
    <w:rsid w:val="00CB7FB4"/>
    <w:rsid w:val="00CC074B"/>
    <w:rsid w:val="00CC07B6"/>
    <w:rsid w:val="00CC0A52"/>
    <w:rsid w:val="00CC0E94"/>
    <w:rsid w:val="00CC1443"/>
    <w:rsid w:val="00CC1A64"/>
    <w:rsid w:val="00CC1F11"/>
    <w:rsid w:val="00CC2BA1"/>
    <w:rsid w:val="00CC31AF"/>
    <w:rsid w:val="00CC391A"/>
    <w:rsid w:val="00CC4228"/>
    <w:rsid w:val="00CC466C"/>
    <w:rsid w:val="00CC47D2"/>
    <w:rsid w:val="00CC5C45"/>
    <w:rsid w:val="00CC5E4C"/>
    <w:rsid w:val="00CC606F"/>
    <w:rsid w:val="00CC609D"/>
    <w:rsid w:val="00CC66EF"/>
    <w:rsid w:val="00CC697E"/>
    <w:rsid w:val="00CC72CD"/>
    <w:rsid w:val="00CC7529"/>
    <w:rsid w:val="00CC7CE7"/>
    <w:rsid w:val="00CC7FB2"/>
    <w:rsid w:val="00CD0687"/>
    <w:rsid w:val="00CD13E7"/>
    <w:rsid w:val="00CD1845"/>
    <w:rsid w:val="00CD1961"/>
    <w:rsid w:val="00CD1C59"/>
    <w:rsid w:val="00CD2093"/>
    <w:rsid w:val="00CD20F9"/>
    <w:rsid w:val="00CD25EB"/>
    <w:rsid w:val="00CD2990"/>
    <w:rsid w:val="00CD3471"/>
    <w:rsid w:val="00CD3528"/>
    <w:rsid w:val="00CD4E5B"/>
    <w:rsid w:val="00CD5044"/>
    <w:rsid w:val="00CD55F9"/>
    <w:rsid w:val="00CD583F"/>
    <w:rsid w:val="00CD5E3C"/>
    <w:rsid w:val="00CD6647"/>
    <w:rsid w:val="00CD6B0C"/>
    <w:rsid w:val="00CD7C28"/>
    <w:rsid w:val="00CE0E00"/>
    <w:rsid w:val="00CE13FC"/>
    <w:rsid w:val="00CE1EC9"/>
    <w:rsid w:val="00CE2B7E"/>
    <w:rsid w:val="00CE2FE4"/>
    <w:rsid w:val="00CE3193"/>
    <w:rsid w:val="00CE5430"/>
    <w:rsid w:val="00CE6065"/>
    <w:rsid w:val="00CE73A4"/>
    <w:rsid w:val="00CF0B4F"/>
    <w:rsid w:val="00CF0BB2"/>
    <w:rsid w:val="00CF0E56"/>
    <w:rsid w:val="00CF1814"/>
    <w:rsid w:val="00CF1860"/>
    <w:rsid w:val="00CF189B"/>
    <w:rsid w:val="00CF1C87"/>
    <w:rsid w:val="00CF24D3"/>
    <w:rsid w:val="00CF36BF"/>
    <w:rsid w:val="00CF37C8"/>
    <w:rsid w:val="00CF3B79"/>
    <w:rsid w:val="00CF405A"/>
    <w:rsid w:val="00CF44C1"/>
    <w:rsid w:val="00CF57EF"/>
    <w:rsid w:val="00CF5891"/>
    <w:rsid w:val="00CF6182"/>
    <w:rsid w:val="00CF62A3"/>
    <w:rsid w:val="00CF7E0D"/>
    <w:rsid w:val="00D00CA4"/>
    <w:rsid w:val="00D00EEB"/>
    <w:rsid w:val="00D030DC"/>
    <w:rsid w:val="00D04CA3"/>
    <w:rsid w:val="00D04FCC"/>
    <w:rsid w:val="00D0542D"/>
    <w:rsid w:val="00D066C0"/>
    <w:rsid w:val="00D066EC"/>
    <w:rsid w:val="00D06767"/>
    <w:rsid w:val="00D0691E"/>
    <w:rsid w:val="00D06FE4"/>
    <w:rsid w:val="00D07C4E"/>
    <w:rsid w:val="00D07D2A"/>
    <w:rsid w:val="00D10ED3"/>
    <w:rsid w:val="00D117D0"/>
    <w:rsid w:val="00D11CAF"/>
    <w:rsid w:val="00D1231D"/>
    <w:rsid w:val="00D1232A"/>
    <w:rsid w:val="00D12370"/>
    <w:rsid w:val="00D12C52"/>
    <w:rsid w:val="00D13758"/>
    <w:rsid w:val="00D1386E"/>
    <w:rsid w:val="00D142F7"/>
    <w:rsid w:val="00D14488"/>
    <w:rsid w:val="00D14590"/>
    <w:rsid w:val="00D14959"/>
    <w:rsid w:val="00D14A37"/>
    <w:rsid w:val="00D15F50"/>
    <w:rsid w:val="00D160DA"/>
    <w:rsid w:val="00D16288"/>
    <w:rsid w:val="00D16582"/>
    <w:rsid w:val="00D16CB2"/>
    <w:rsid w:val="00D16D14"/>
    <w:rsid w:val="00D16E35"/>
    <w:rsid w:val="00D1765C"/>
    <w:rsid w:val="00D208A9"/>
    <w:rsid w:val="00D20E19"/>
    <w:rsid w:val="00D20E42"/>
    <w:rsid w:val="00D21608"/>
    <w:rsid w:val="00D221CF"/>
    <w:rsid w:val="00D230DA"/>
    <w:rsid w:val="00D230EA"/>
    <w:rsid w:val="00D23444"/>
    <w:rsid w:val="00D23C9E"/>
    <w:rsid w:val="00D23F5A"/>
    <w:rsid w:val="00D244EF"/>
    <w:rsid w:val="00D2463C"/>
    <w:rsid w:val="00D249FA"/>
    <w:rsid w:val="00D25004"/>
    <w:rsid w:val="00D2514A"/>
    <w:rsid w:val="00D2541F"/>
    <w:rsid w:val="00D25941"/>
    <w:rsid w:val="00D25ED0"/>
    <w:rsid w:val="00D265D2"/>
    <w:rsid w:val="00D267D8"/>
    <w:rsid w:val="00D26B9B"/>
    <w:rsid w:val="00D26E4D"/>
    <w:rsid w:val="00D26F5E"/>
    <w:rsid w:val="00D2720C"/>
    <w:rsid w:val="00D27605"/>
    <w:rsid w:val="00D2797C"/>
    <w:rsid w:val="00D30D2B"/>
    <w:rsid w:val="00D31270"/>
    <w:rsid w:val="00D317A5"/>
    <w:rsid w:val="00D317EB"/>
    <w:rsid w:val="00D31AEE"/>
    <w:rsid w:val="00D32FAB"/>
    <w:rsid w:val="00D347DF"/>
    <w:rsid w:val="00D34848"/>
    <w:rsid w:val="00D34C86"/>
    <w:rsid w:val="00D35E3E"/>
    <w:rsid w:val="00D36013"/>
    <w:rsid w:val="00D363F8"/>
    <w:rsid w:val="00D366C7"/>
    <w:rsid w:val="00D36863"/>
    <w:rsid w:val="00D36918"/>
    <w:rsid w:val="00D37238"/>
    <w:rsid w:val="00D376E3"/>
    <w:rsid w:val="00D37809"/>
    <w:rsid w:val="00D378B7"/>
    <w:rsid w:val="00D40608"/>
    <w:rsid w:val="00D4068D"/>
    <w:rsid w:val="00D40765"/>
    <w:rsid w:val="00D41ECE"/>
    <w:rsid w:val="00D427A2"/>
    <w:rsid w:val="00D4296F"/>
    <w:rsid w:val="00D43D9B"/>
    <w:rsid w:val="00D44AA8"/>
    <w:rsid w:val="00D450E6"/>
    <w:rsid w:val="00D453FD"/>
    <w:rsid w:val="00D45C8A"/>
    <w:rsid w:val="00D460B2"/>
    <w:rsid w:val="00D46F1E"/>
    <w:rsid w:val="00D475D8"/>
    <w:rsid w:val="00D477CE"/>
    <w:rsid w:val="00D47BB2"/>
    <w:rsid w:val="00D47CEB"/>
    <w:rsid w:val="00D50103"/>
    <w:rsid w:val="00D50CE0"/>
    <w:rsid w:val="00D50F98"/>
    <w:rsid w:val="00D51927"/>
    <w:rsid w:val="00D5232A"/>
    <w:rsid w:val="00D533A4"/>
    <w:rsid w:val="00D54095"/>
    <w:rsid w:val="00D543A0"/>
    <w:rsid w:val="00D54B39"/>
    <w:rsid w:val="00D55799"/>
    <w:rsid w:val="00D55B9E"/>
    <w:rsid w:val="00D55D37"/>
    <w:rsid w:val="00D55DE3"/>
    <w:rsid w:val="00D55F3D"/>
    <w:rsid w:val="00D56C4E"/>
    <w:rsid w:val="00D56F02"/>
    <w:rsid w:val="00D5776B"/>
    <w:rsid w:val="00D57EE7"/>
    <w:rsid w:val="00D600B7"/>
    <w:rsid w:val="00D60E87"/>
    <w:rsid w:val="00D615CE"/>
    <w:rsid w:val="00D61D2F"/>
    <w:rsid w:val="00D61F34"/>
    <w:rsid w:val="00D6269D"/>
    <w:rsid w:val="00D62916"/>
    <w:rsid w:val="00D62FB9"/>
    <w:rsid w:val="00D63060"/>
    <w:rsid w:val="00D6365C"/>
    <w:rsid w:val="00D645F0"/>
    <w:rsid w:val="00D64C1A"/>
    <w:rsid w:val="00D65DF1"/>
    <w:rsid w:val="00D67455"/>
    <w:rsid w:val="00D676F7"/>
    <w:rsid w:val="00D67BE8"/>
    <w:rsid w:val="00D70A04"/>
    <w:rsid w:val="00D70D7F"/>
    <w:rsid w:val="00D71806"/>
    <w:rsid w:val="00D72ACA"/>
    <w:rsid w:val="00D72D31"/>
    <w:rsid w:val="00D73CEE"/>
    <w:rsid w:val="00D73F2B"/>
    <w:rsid w:val="00D749D4"/>
    <w:rsid w:val="00D74BE0"/>
    <w:rsid w:val="00D74E31"/>
    <w:rsid w:val="00D75B17"/>
    <w:rsid w:val="00D75BAB"/>
    <w:rsid w:val="00D76A0B"/>
    <w:rsid w:val="00D770DA"/>
    <w:rsid w:val="00D77121"/>
    <w:rsid w:val="00D77E73"/>
    <w:rsid w:val="00D77F0E"/>
    <w:rsid w:val="00D8152B"/>
    <w:rsid w:val="00D81D05"/>
    <w:rsid w:val="00D81F25"/>
    <w:rsid w:val="00D81FC8"/>
    <w:rsid w:val="00D8269A"/>
    <w:rsid w:val="00D829C3"/>
    <w:rsid w:val="00D82EC8"/>
    <w:rsid w:val="00D83F74"/>
    <w:rsid w:val="00D853A2"/>
    <w:rsid w:val="00D85506"/>
    <w:rsid w:val="00D857BF"/>
    <w:rsid w:val="00D87BBE"/>
    <w:rsid w:val="00D90B53"/>
    <w:rsid w:val="00D90F64"/>
    <w:rsid w:val="00D91CCE"/>
    <w:rsid w:val="00D926D8"/>
    <w:rsid w:val="00D930ED"/>
    <w:rsid w:val="00D936EE"/>
    <w:rsid w:val="00D9394F"/>
    <w:rsid w:val="00D93E6C"/>
    <w:rsid w:val="00D9401E"/>
    <w:rsid w:val="00D94C37"/>
    <w:rsid w:val="00D95081"/>
    <w:rsid w:val="00D95D8A"/>
    <w:rsid w:val="00D961DD"/>
    <w:rsid w:val="00D9696B"/>
    <w:rsid w:val="00D9705B"/>
    <w:rsid w:val="00D974CF"/>
    <w:rsid w:val="00D976AE"/>
    <w:rsid w:val="00D97872"/>
    <w:rsid w:val="00D97964"/>
    <w:rsid w:val="00D97EC8"/>
    <w:rsid w:val="00D97FDF"/>
    <w:rsid w:val="00DA00E2"/>
    <w:rsid w:val="00DA0669"/>
    <w:rsid w:val="00DA0C6F"/>
    <w:rsid w:val="00DA2E4A"/>
    <w:rsid w:val="00DA30D3"/>
    <w:rsid w:val="00DA3737"/>
    <w:rsid w:val="00DA38EE"/>
    <w:rsid w:val="00DA42F9"/>
    <w:rsid w:val="00DA53C6"/>
    <w:rsid w:val="00DA6BAC"/>
    <w:rsid w:val="00DA6C16"/>
    <w:rsid w:val="00DB0373"/>
    <w:rsid w:val="00DB0751"/>
    <w:rsid w:val="00DB07D6"/>
    <w:rsid w:val="00DB0852"/>
    <w:rsid w:val="00DB0F1E"/>
    <w:rsid w:val="00DB12D1"/>
    <w:rsid w:val="00DB1730"/>
    <w:rsid w:val="00DB1E28"/>
    <w:rsid w:val="00DB22A8"/>
    <w:rsid w:val="00DB2560"/>
    <w:rsid w:val="00DB3D57"/>
    <w:rsid w:val="00DB4166"/>
    <w:rsid w:val="00DB49F4"/>
    <w:rsid w:val="00DB4BB5"/>
    <w:rsid w:val="00DB545D"/>
    <w:rsid w:val="00DB594B"/>
    <w:rsid w:val="00DB5AE9"/>
    <w:rsid w:val="00DB70E9"/>
    <w:rsid w:val="00DB7C9F"/>
    <w:rsid w:val="00DC164E"/>
    <w:rsid w:val="00DC2478"/>
    <w:rsid w:val="00DC2507"/>
    <w:rsid w:val="00DC26BB"/>
    <w:rsid w:val="00DC2B8D"/>
    <w:rsid w:val="00DC406B"/>
    <w:rsid w:val="00DC41A7"/>
    <w:rsid w:val="00DC52C1"/>
    <w:rsid w:val="00DC6687"/>
    <w:rsid w:val="00DC6E68"/>
    <w:rsid w:val="00DC716B"/>
    <w:rsid w:val="00DD0D46"/>
    <w:rsid w:val="00DD13A7"/>
    <w:rsid w:val="00DD13C0"/>
    <w:rsid w:val="00DD2F51"/>
    <w:rsid w:val="00DD2FD4"/>
    <w:rsid w:val="00DD3133"/>
    <w:rsid w:val="00DD37B7"/>
    <w:rsid w:val="00DD3FED"/>
    <w:rsid w:val="00DD4ED2"/>
    <w:rsid w:val="00DD4F9B"/>
    <w:rsid w:val="00DD610A"/>
    <w:rsid w:val="00DD70FC"/>
    <w:rsid w:val="00DD7938"/>
    <w:rsid w:val="00DD7F02"/>
    <w:rsid w:val="00DE151C"/>
    <w:rsid w:val="00DE1AF1"/>
    <w:rsid w:val="00DE1BC7"/>
    <w:rsid w:val="00DE26AF"/>
    <w:rsid w:val="00DE2B49"/>
    <w:rsid w:val="00DE2BC1"/>
    <w:rsid w:val="00DE2DA2"/>
    <w:rsid w:val="00DE40BD"/>
    <w:rsid w:val="00DE6090"/>
    <w:rsid w:val="00DE62AF"/>
    <w:rsid w:val="00DE6579"/>
    <w:rsid w:val="00DE7C4D"/>
    <w:rsid w:val="00DF0146"/>
    <w:rsid w:val="00DF02FF"/>
    <w:rsid w:val="00DF0611"/>
    <w:rsid w:val="00DF154D"/>
    <w:rsid w:val="00DF1564"/>
    <w:rsid w:val="00DF1627"/>
    <w:rsid w:val="00DF1A6D"/>
    <w:rsid w:val="00DF1AF1"/>
    <w:rsid w:val="00DF259C"/>
    <w:rsid w:val="00DF2675"/>
    <w:rsid w:val="00DF3581"/>
    <w:rsid w:val="00DF46BE"/>
    <w:rsid w:val="00DF498E"/>
    <w:rsid w:val="00DF5448"/>
    <w:rsid w:val="00DF560B"/>
    <w:rsid w:val="00DF56E5"/>
    <w:rsid w:val="00DF6C97"/>
    <w:rsid w:val="00DF6E0B"/>
    <w:rsid w:val="00DF706A"/>
    <w:rsid w:val="00DF75C2"/>
    <w:rsid w:val="00DF7A64"/>
    <w:rsid w:val="00E003AC"/>
    <w:rsid w:val="00E003AE"/>
    <w:rsid w:val="00E00D0F"/>
    <w:rsid w:val="00E011BC"/>
    <w:rsid w:val="00E017CE"/>
    <w:rsid w:val="00E01B7A"/>
    <w:rsid w:val="00E02DCF"/>
    <w:rsid w:val="00E03EF2"/>
    <w:rsid w:val="00E05477"/>
    <w:rsid w:val="00E05FF8"/>
    <w:rsid w:val="00E06782"/>
    <w:rsid w:val="00E079D0"/>
    <w:rsid w:val="00E10116"/>
    <w:rsid w:val="00E101D3"/>
    <w:rsid w:val="00E10475"/>
    <w:rsid w:val="00E10B39"/>
    <w:rsid w:val="00E116A5"/>
    <w:rsid w:val="00E11A1E"/>
    <w:rsid w:val="00E11D63"/>
    <w:rsid w:val="00E11DA4"/>
    <w:rsid w:val="00E1216C"/>
    <w:rsid w:val="00E1219C"/>
    <w:rsid w:val="00E121C9"/>
    <w:rsid w:val="00E122B4"/>
    <w:rsid w:val="00E13A05"/>
    <w:rsid w:val="00E14643"/>
    <w:rsid w:val="00E14A60"/>
    <w:rsid w:val="00E14BBB"/>
    <w:rsid w:val="00E16261"/>
    <w:rsid w:val="00E162D5"/>
    <w:rsid w:val="00E16F8E"/>
    <w:rsid w:val="00E17B8F"/>
    <w:rsid w:val="00E2038C"/>
    <w:rsid w:val="00E20672"/>
    <w:rsid w:val="00E208E5"/>
    <w:rsid w:val="00E20B8E"/>
    <w:rsid w:val="00E20E29"/>
    <w:rsid w:val="00E210E3"/>
    <w:rsid w:val="00E21143"/>
    <w:rsid w:val="00E213C1"/>
    <w:rsid w:val="00E2175A"/>
    <w:rsid w:val="00E226A0"/>
    <w:rsid w:val="00E23129"/>
    <w:rsid w:val="00E2379D"/>
    <w:rsid w:val="00E23C91"/>
    <w:rsid w:val="00E23EA1"/>
    <w:rsid w:val="00E23F3F"/>
    <w:rsid w:val="00E246F5"/>
    <w:rsid w:val="00E24795"/>
    <w:rsid w:val="00E24F90"/>
    <w:rsid w:val="00E251BF"/>
    <w:rsid w:val="00E25AA7"/>
    <w:rsid w:val="00E2657C"/>
    <w:rsid w:val="00E27009"/>
    <w:rsid w:val="00E30176"/>
    <w:rsid w:val="00E30297"/>
    <w:rsid w:val="00E309E0"/>
    <w:rsid w:val="00E31091"/>
    <w:rsid w:val="00E315A3"/>
    <w:rsid w:val="00E3373A"/>
    <w:rsid w:val="00E33962"/>
    <w:rsid w:val="00E33B74"/>
    <w:rsid w:val="00E33CFB"/>
    <w:rsid w:val="00E33DE9"/>
    <w:rsid w:val="00E34F9C"/>
    <w:rsid w:val="00E35635"/>
    <w:rsid w:val="00E356EB"/>
    <w:rsid w:val="00E3654B"/>
    <w:rsid w:val="00E36C3B"/>
    <w:rsid w:val="00E36D4B"/>
    <w:rsid w:val="00E37293"/>
    <w:rsid w:val="00E37F6F"/>
    <w:rsid w:val="00E405FC"/>
    <w:rsid w:val="00E41067"/>
    <w:rsid w:val="00E4253C"/>
    <w:rsid w:val="00E42668"/>
    <w:rsid w:val="00E42AA4"/>
    <w:rsid w:val="00E42E52"/>
    <w:rsid w:val="00E4380C"/>
    <w:rsid w:val="00E43B42"/>
    <w:rsid w:val="00E43B92"/>
    <w:rsid w:val="00E43B96"/>
    <w:rsid w:val="00E43C72"/>
    <w:rsid w:val="00E43F96"/>
    <w:rsid w:val="00E44A31"/>
    <w:rsid w:val="00E45B1E"/>
    <w:rsid w:val="00E45EDD"/>
    <w:rsid w:val="00E46230"/>
    <w:rsid w:val="00E46DD0"/>
    <w:rsid w:val="00E51132"/>
    <w:rsid w:val="00E5177E"/>
    <w:rsid w:val="00E51A63"/>
    <w:rsid w:val="00E51B1F"/>
    <w:rsid w:val="00E51D08"/>
    <w:rsid w:val="00E51E2F"/>
    <w:rsid w:val="00E52FB0"/>
    <w:rsid w:val="00E5366A"/>
    <w:rsid w:val="00E53769"/>
    <w:rsid w:val="00E53CDB"/>
    <w:rsid w:val="00E53FD5"/>
    <w:rsid w:val="00E55234"/>
    <w:rsid w:val="00E55366"/>
    <w:rsid w:val="00E553E0"/>
    <w:rsid w:val="00E5555A"/>
    <w:rsid w:val="00E557B3"/>
    <w:rsid w:val="00E558AD"/>
    <w:rsid w:val="00E55C7F"/>
    <w:rsid w:val="00E55C94"/>
    <w:rsid w:val="00E55F09"/>
    <w:rsid w:val="00E56302"/>
    <w:rsid w:val="00E564D7"/>
    <w:rsid w:val="00E56C8B"/>
    <w:rsid w:val="00E577E5"/>
    <w:rsid w:val="00E57F6B"/>
    <w:rsid w:val="00E60CE1"/>
    <w:rsid w:val="00E60DD4"/>
    <w:rsid w:val="00E61387"/>
    <w:rsid w:val="00E63111"/>
    <w:rsid w:val="00E63930"/>
    <w:rsid w:val="00E63D61"/>
    <w:rsid w:val="00E640C9"/>
    <w:rsid w:val="00E64393"/>
    <w:rsid w:val="00E64B9C"/>
    <w:rsid w:val="00E652BC"/>
    <w:rsid w:val="00E66AE2"/>
    <w:rsid w:val="00E66B58"/>
    <w:rsid w:val="00E66E78"/>
    <w:rsid w:val="00E671CA"/>
    <w:rsid w:val="00E675E4"/>
    <w:rsid w:val="00E67629"/>
    <w:rsid w:val="00E67F15"/>
    <w:rsid w:val="00E701D6"/>
    <w:rsid w:val="00E70752"/>
    <w:rsid w:val="00E70EF3"/>
    <w:rsid w:val="00E7115C"/>
    <w:rsid w:val="00E7136B"/>
    <w:rsid w:val="00E71B81"/>
    <w:rsid w:val="00E72622"/>
    <w:rsid w:val="00E73945"/>
    <w:rsid w:val="00E740B4"/>
    <w:rsid w:val="00E74827"/>
    <w:rsid w:val="00E75883"/>
    <w:rsid w:val="00E76281"/>
    <w:rsid w:val="00E76AE6"/>
    <w:rsid w:val="00E76BF6"/>
    <w:rsid w:val="00E77097"/>
    <w:rsid w:val="00E77962"/>
    <w:rsid w:val="00E77F8D"/>
    <w:rsid w:val="00E80312"/>
    <w:rsid w:val="00E80FBD"/>
    <w:rsid w:val="00E81389"/>
    <w:rsid w:val="00E81966"/>
    <w:rsid w:val="00E83804"/>
    <w:rsid w:val="00E83EBB"/>
    <w:rsid w:val="00E83EFE"/>
    <w:rsid w:val="00E84047"/>
    <w:rsid w:val="00E84415"/>
    <w:rsid w:val="00E8456C"/>
    <w:rsid w:val="00E84FFA"/>
    <w:rsid w:val="00E85361"/>
    <w:rsid w:val="00E85387"/>
    <w:rsid w:val="00E85886"/>
    <w:rsid w:val="00E859B2"/>
    <w:rsid w:val="00E8649C"/>
    <w:rsid w:val="00E86750"/>
    <w:rsid w:val="00E86CC2"/>
    <w:rsid w:val="00E8715A"/>
    <w:rsid w:val="00E8768D"/>
    <w:rsid w:val="00E87B37"/>
    <w:rsid w:val="00E905BA"/>
    <w:rsid w:val="00E917A3"/>
    <w:rsid w:val="00E91D78"/>
    <w:rsid w:val="00E923E2"/>
    <w:rsid w:val="00E92AC6"/>
    <w:rsid w:val="00E92D0A"/>
    <w:rsid w:val="00E9374C"/>
    <w:rsid w:val="00E93777"/>
    <w:rsid w:val="00E94E01"/>
    <w:rsid w:val="00E951A4"/>
    <w:rsid w:val="00E95830"/>
    <w:rsid w:val="00E95A90"/>
    <w:rsid w:val="00E96A71"/>
    <w:rsid w:val="00E97EF6"/>
    <w:rsid w:val="00EA0057"/>
    <w:rsid w:val="00EA0B52"/>
    <w:rsid w:val="00EA1EFA"/>
    <w:rsid w:val="00EA1FE1"/>
    <w:rsid w:val="00EA22AB"/>
    <w:rsid w:val="00EA2382"/>
    <w:rsid w:val="00EA25D8"/>
    <w:rsid w:val="00EA366D"/>
    <w:rsid w:val="00EA3B3C"/>
    <w:rsid w:val="00EA3BEB"/>
    <w:rsid w:val="00EA4DF6"/>
    <w:rsid w:val="00EA5E30"/>
    <w:rsid w:val="00EA5F6D"/>
    <w:rsid w:val="00EA5FB0"/>
    <w:rsid w:val="00EA6161"/>
    <w:rsid w:val="00EA6465"/>
    <w:rsid w:val="00EA6578"/>
    <w:rsid w:val="00EB0043"/>
    <w:rsid w:val="00EB0D3B"/>
    <w:rsid w:val="00EB166E"/>
    <w:rsid w:val="00EB2054"/>
    <w:rsid w:val="00EB2DAD"/>
    <w:rsid w:val="00EB2FAE"/>
    <w:rsid w:val="00EB352B"/>
    <w:rsid w:val="00EB35D1"/>
    <w:rsid w:val="00EB392F"/>
    <w:rsid w:val="00EB4F2B"/>
    <w:rsid w:val="00EB57A5"/>
    <w:rsid w:val="00EB6139"/>
    <w:rsid w:val="00EB6189"/>
    <w:rsid w:val="00EB686B"/>
    <w:rsid w:val="00EB7707"/>
    <w:rsid w:val="00EB7732"/>
    <w:rsid w:val="00EB78CF"/>
    <w:rsid w:val="00EC10BB"/>
    <w:rsid w:val="00EC13CD"/>
    <w:rsid w:val="00EC146A"/>
    <w:rsid w:val="00EC1861"/>
    <w:rsid w:val="00EC3053"/>
    <w:rsid w:val="00EC41B9"/>
    <w:rsid w:val="00EC4585"/>
    <w:rsid w:val="00EC4792"/>
    <w:rsid w:val="00EC4A6F"/>
    <w:rsid w:val="00EC4DFD"/>
    <w:rsid w:val="00EC5D85"/>
    <w:rsid w:val="00EC6E26"/>
    <w:rsid w:val="00EC7EE2"/>
    <w:rsid w:val="00ED00F9"/>
    <w:rsid w:val="00ED02E2"/>
    <w:rsid w:val="00ED03DB"/>
    <w:rsid w:val="00ED0864"/>
    <w:rsid w:val="00ED0A48"/>
    <w:rsid w:val="00ED0A56"/>
    <w:rsid w:val="00ED0EAF"/>
    <w:rsid w:val="00ED116B"/>
    <w:rsid w:val="00ED1A1F"/>
    <w:rsid w:val="00ED1C66"/>
    <w:rsid w:val="00ED2335"/>
    <w:rsid w:val="00ED3636"/>
    <w:rsid w:val="00ED3D7C"/>
    <w:rsid w:val="00ED3FCB"/>
    <w:rsid w:val="00ED4508"/>
    <w:rsid w:val="00ED4779"/>
    <w:rsid w:val="00ED481B"/>
    <w:rsid w:val="00ED483B"/>
    <w:rsid w:val="00ED5BAD"/>
    <w:rsid w:val="00ED6573"/>
    <w:rsid w:val="00ED7593"/>
    <w:rsid w:val="00ED78FD"/>
    <w:rsid w:val="00EE0488"/>
    <w:rsid w:val="00EE04BC"/>
    <w:rsid w:val="00EE0BBD"/>
    <w:rsid w:val="00EE117F"/>
    <w:rsid w:val="00EE16CA"/>
    <w:rsid w:val="00EE18B1"/>
    <w:rsid w:val="00EE19C2"/>
    <w:rsid w:val="00EE20AD"/>
    <w:rsid w:val="00EE230C"/>
    <w:rsid w:val="00EE2527"/>
    <w:rsid w:val="00EE252E"/>
    <w:rsid w:val="00EE38FA"/>
    <w:rsid w:val="00EE3BA4"/>
    <w:rsid w:val="00EE42C3"/>
    <w:rsid w:val="00EE4582"/>
    <w:rsid w:val="00EE4EC6"/>
    <w:rsid w:val="00EE52B8"/>
    <w:rsid w:val="00EE67F4"/>
    <w:rsid w:val="00EE6EF9"/>
    <w:rsid w:val="00EE7812"/>
    <w:rsid w:val="00EE7A43"/>
    <w:rsid w:val="00EE7B15"/>
    <w:rsid w:val="00EF03A5"/>
    <w:rsid w:val="00EF0939"/>
    <w:rsid w:val="00EF0A2C"/>
    <w:rsid w:val="00EF0BBF"/>
    <w:rsid w:val="00EF0C45"/>
    <w:rsid w:val="00EF155B"/>
    <w:rsid w:val="00EF1E98"/>
    <w:rsid w:val="00EF4AE5"/>
    <w:rsid w:val="00EF4B80"/>
    <w:rsid w:val="00EF53E0"/>
    <w:rsid w:val="00EF54E7"/>
    <w:rsid w:val="00EF5BAA"/>
    <w:rsid w:val="00EF7DB3"/>
    <w:rsid w:val="00F001C1"/>
    <w:rsid w:val="00F008BB"/>
    <w:rsid w:val="00F009FB"/>
    <w:rsid w:val="00F017E1"/>
    <w:rsid w:val="00F01975"/>
    <w:rsid w:val="00F01BB8"/>
    <w:rsid w:val="00F02069"/>
    <w:rsid w:val="00F04C4B"/>
    <w:rsid w:val="00F050E1"/>
    <w:rsid w:val="00F05F6C"/>
    <w:rsid w:val="00F06A39"/>
    <w:rsid w:val="00F06BA0"/>
    <w:rsid w:val="00F06CF9"/>
    <w:rsid w:val="00F06F4B"/>
    <w:rsid w:val="00F07A8F"/>
    <w:rsid w:val="00F07C0F"/>
    <w:rsid w:val="00F07D1F"/>
    <w:rsid w:val="00F10149"/>
    <w:rsid w:val="00F10502"/>
    <w:rsid w:val="00F115D7"/>
    <w:rsid w:val="00F11948"/>
    <w:rsid w:val="00F11B16"/>
    <w:rsid w:val="00F12ABB"/>
    <w:rsid w:val="00F13129"/>
    <w:rsid w:val="00F133E6"/>
    <w:rsid w:val="00F13FAA"/>
    <w:rsid w:val="00F15506"/>
    <w:rsid w:val="00F15B71"/>
    <w:rsid w:val="00F15BEC"/>
    <w:rsid w:val="00F161CE"/>
    <w:rsid w:val="00F165D6"/>
    <w:rsid w:val="00F16617"/>
    <w:rsid w:val="00F16E90"/>
    <w:rsid w:val="00F20734"/>
    <w:rsid w:val="00F2130A"/>
    <w:rsid w:val="00F213AF"/>
    <w:rsid w:val="00F215FE"/>
    <w:rsid w:val="00F21A18"/>
    <w:rsid w:val="00F21BBC"/>
    <w:rsid w:val="00F222D0"/>
    <w:rsid w:val="00F229A2"/>
    <w:rsid w:val="00F22DC3"/>
    <w:rsid w:val="00F235DE"/>
    <w:rsid w:val="00F24061"/>
    <w:rsid w:val="00F244B5"/>
    <w:rsid w:val="00F2504E"/>
    <w:rsid w:val="00F25D6D"/>
    <w:rsid w:val="00F2642E"/>
    <w:rsid w:val="00F26E34"/>
    <w:rsid w:val="00F27779"/>
    <w:rsid w:val="00F27D2F"/>
    <w:rsid w:val="00F27D47"/>
    <w:rsid w:val="00F30DD9"/>
    <w:rsid w:val="00F33A38"/>
    <w:rsid w:val="00F3433D"/>
    <w:rsid w:val="00F34D36"/>
    <w:rsid w:val="00F34FED"/>
    <w:rsid w:val="00F353DF"/>
    <w:rsid w:val="00F35C73"/>
    <w:rsid w:val="00F372EF"/>
    <w:rsid w:val="00F374F8"/>
    <w:rsid w:val="00F37C05"/>
    <w:rsid w:val="00F37C73"/>
    <w:rsid w:val="00F40726"/>
    <w:rsid w:val="00F40861"/>
    <w:rsid w:val="00F40B18"/>
    <w:rsid w:val="00F40C94"/>
    <w:rsid w:val="00F40F61"/>
    <w:rsid w:val="00F42F22"/>
    <w:rsid w:val="00F4302F"/>
    <w:rsid w:val="00F44C0B"/>
    <w:rsid w:val="00F44C0E"/>
    <w:rsid w:val="00F455B2"/>
    <w:rsid w:val="00F45D9F"/>
    <w:rsid w:val="00F46A35"/>
    <w:rsid w:val="00F46D01"/>
    <w:rsid w:val="00F471CB"/>
    <w:rsid w:val="00F471FF"/>
    <w:rsid w:val="00F50037"/>
    <w:rsid w:val="00F5058C"/>
    <w:rsid w:val="00F50F40"/>
    <w:rsid w:val="00F51645"/>
    <w:rsid w:val="00F51C39"/>
    <w:rsid w:val="00F52242"/>
    <w:rsid w:val="00F5310D"/>
    <w:rsid w:val="00F53194"/>
    <w:rsid w:val="00F535DE"/>
    <w:rsid w:val="00F539A0"/>
    <w:rsid w:val="00F53E91"/>
    <w:rsid w:val="00F548BA"/>
    <w:rsid w:val="00F54F7E"/>
    <w:rsid w:val="00F550AC"/>
    <w:rsid w:val="00F551A4"/>
    <w:rsid w:val="00F554F0"/>
    <w:rsid w:val="00F56132"/>
    <w:rsid w:val="00F56EBC"/>
    <w:rsid w:val="00F60520"/>
    <w:rsid w:val="00F609D8"/>
    <w:rsid w:val="00F6111E"/>
    <w:rsid w:val="00F615C7"/>
    <w:rsid w:val="00F61659"/>
    <w:rsid w:val="00F61D2F"/>
    <w:rsid w:val="00F61F25"/>
    <w:rsid w:val="00F61F7A"/>
    <w:rsid w:val="00F62C82"/>
    <w:rsid w:val="00F62EA0"/>
    <w:rsid w:val="00F63101"/>
    <w:rsid w:val="00F63C5B"/>
    <w:rsid w:val="00F6447F"/>
    <w:rsid w:val="00F64686"/>
    <w:rsid w:val="00F66055"/>
    <w:rsid w:val="00F664EA"/>
    <w:rsid w:val="00F66991"/>
    <w:rsid w:val="00F66B2A"/>
    <w:rsid w:val="00F67C91"/>
    <w:rsid w:val="00F67F90"/>
    <w:rsid w:val="00F70233"/>
    <w:rsid w:val="00F70502"/>
    <w:rsid w:val="00F70526"/>
    <w:rsid w:val="00F705FE"/>
    <w:rsid w:val="00F71C09"/>
    <w:rsid w:val="00F71E06"/>
    <w:rsid w:val="00F71E6D"/>
    <w:rsid w:val="00F721EA"/>
    <w:rsid w:val="00F72277"/>
    <w:rsid w:val="00F72E23"/>
    <w:rsid w:val="00F74196"/>
    <w:rsid w:val="00F7448D"/>
    <w:rsid w:val="00F74CD9"/>
    <w:rsid w:val="00F758DD"/>
    <w:rsid w:val="00F75999"/>
    <w:rsid w:val="00F75BD3"/>
    <w:rsid w:val="00F75F6A"/>
    <w:rsid w:val="00F762C5"/>
    <w:rsid w:val="00F777C3"/>
    <w:rsid w:val="00F77943"/>
    <w:rsid w:val="00F77ACD"/>
    <w:rsid w:val="00F77CFD"/>
    <w:rsid w:val="00F80352"/>
    <w:rsid w:val="00F809BE"/>
    <w:rsid w:val="00F8122F"/>
    <w:rsid w:val="00F8165F"/>
    <w:rsid w:val="00F81783"/>
    <w:rsid w:val="00F81ABE"/>
    <w:rsid w:val="00F83AD2"/>
    <w:rsid w:val="00F84117"/>
    <w:rsid w:val="00F848BF"/>
    <w:rsid w:val="00F85387"/>
    <w:rsid w:val="00F854DA"/>
    <w:rsid w:val="00F85F4C"/>
    <w:rsid w:val="00F8601E"/>
    <w:rsid w:val="00F86624"/>
    <w:rsid w:val="00F86B44"/>
    <w:rsid w:val="00F86D9D"/>
    <w:rsid w:val="00F8700B"/>
    <w:rsid w:val="00F876CD"/>
    <w:rsid w:val="00F907D9"/>
    <w:rsid w:val="00F90ABE"/>
    <w:rsid w:val="00F91226"/>
    <w:rsid w:val="00F9134D"/>
    <w:rsid w:val="00F91588"/>
    <w:rsid w:val="00F91AAC"/>
    <w:rsid w:val="00F921A1"/>
    <w:rsid w:val="00F921AB"/>
    <w:rsid w:val="00F923EB"/>
    <w:rsid w:val="00F9482E"/>
    <w:rsid w:val="00F94FBD"/>
    <w:rsid w:val="00F95255"/>
    <w:rsid w:val="00F958B6"/>
    <w:rsid w:val="00F95C2A"/>
    <w:rsid w:val="00F9688E"/>
    <w:rsid w:val="00F969E1"/>
    <w:rsid w:val="00F96BA9"/>
    <w:rsid w:val="00F9713F"/>
    <w:rsid w:val="00F9740D"/>
    <w:rsid w:val="00F975F5"/>
    <w:rsid w:val="00F9785C"/>
    <w:rsid w:val="00FA089B"/>
    <w:rsid w:val="00FA1193"/>
    <w:rsid w:val="00FA3D6C"/>
    <w:rsid w:val="00FA436D"/>
    <w:rsid w:val="00FA44FC"/>
    <w:rsid w:val="00FA472C"/>
    <w:rsid w:val="00FA488B"/>
    <w:rsid w:val="00FA4BF2"/>
    <w:rsid w:val="00FA4DE6"/>
    <w:rsid w:val="00FA4F16"/>
    <w:rsid w:val="00FA5026"/>
    <w:rsid w:val="00FA55B0"/>
    <w:rsid w:val="00FA5966"/>
    <w:rsid w:val="00FA6023"/>
    <w:rsid w:val="00FA62F4"/>
    <w:rsid w:val="00FA6643"/>
    <w:rsid w:val="00FA66E7"/>
    <w:rsid w:val="00FA6AF6"/>
    <w:rsid w:val="00FA70CC"/>
    <w:rsid w:val="00FB1663"/>
    <w:rsid w:val="00FB1A17"/>
    <w:rsid w:val="00FB1A9E"/>
    <w:rsid w:val="00FB1D4D"/>
    <w:rsid w:val="00FB2B41"/>
    <w:rsid w:val="00FB2ED8"/>
    <w:rsid w:val="00FB3243"/>
    <w:rsid w:val="00FB3550"/>
    <w:rsid w:val="00FB3551"/>
    <w:rsid w:val="00FB3CD1"/>
    <w:rsid w:val="00FB4040"/>
    <w:rsid w:val="00FB4D9D"/>
    <w:rsid w:val="00FB4F12"/>
    <w:rsid w:val="00FB510B"/>
    <w:rsid w:val="00FB5799"/>
    <w:rsid w:val="00FB5C23"/>
    <w:rsid w:val="00FB5D75"/>
    <w:rsid w:val="00FB62F9"/>
    <w:rsid w:val="00FB711A"/>
    <w:rsid w:val="00FB7AE7"/>
    <w:rsid w:val="00FB7DAE"/>
    <w:rsid w:val="00FC0A0D"/>
    <w:rsid w:val="00FC0B1B"/>
    <w:rsid w:val="00FC261B"/>
    <w:rsid w:val="00FC326E"/>
    <w:rsid w:val="00FC3BFC"/>
    <w:rsid w:val="00FC52A2"/>
    <w:rsid w:val="00FC55E5"/>
    <w:rsid w:val="00FC58E1"/>
    <w:rsid w:val="00FC601B"/>
    <w:rsid w:val="00FC609F"/>
    <w:rsid w:val="00FC6F77"/>
    <w:rsid w:val="00FC7386"/>
    <w:rsid w:val="00FC7758"/>
    <w:rsid w:val="00FC7D89"/>
    <w:rsid w:val="00FD021A"/>
    <w:rsid w:val="00FD0F6C"/>
    <w:rsid w:val="00FD25B1"/>
    <w:rsid w:val="00FD29FC"/>
    <w:rsid w:val="00FD3093"/>
    <w:rsid w:val="00FD353C"/>
    <w:rsid w:val="00FD3CA8"/>
    <w:rsid w:val="00FD3F1B"/>
    <w:rsid w:val="00FD44E2"/>
    <w:rsid w:val="00FD51DA"/>
    <w:rsid w:val="00FD526B"/>
    <w:rsid w:val="00FD56BA"/>
    <w:rsid w:val="00FD5A4C"/>
    <w:rsid w:val="00FD5C3C"/>
    <w:rsid w:val="00FD734E"/>
    <w:rsid w:val="00FD7506"/>
    <w:rsid w:val="00FD76D7"/>
    <w:rsid w:val="00FE0097"/>
    <w:rsid w:val="00FE07AD"/>
    <w:rsid w:val="00FE0C6F"/>
    <w:rsid w:val="00FE0DCD"/>
    <w:rsid w:val="00FE0FE6"/>
    <w:rsid w:val="00FE1694"/>
    <w:rsid w:val="00FE1D5C"/>
    <w:rsid w:val="00FE2FCF"/>
    <w:rsid w:val="00FE3161"/>
    <w:rsid w:val="00FE3B63"/>
    <w:rsid w:val="00FE40EA"/>
    <w:rsid w:val="00FE4490"/>
    <w:rsid w:val="00FE4ACE"/>
    <w:rsid w:val="00FE4D25"/>
    <w:rsid w:val="00FE5E7F"/>
    <w:rsid w:val="00FE6451"/>
    <w:rsid w:val="00FE7047"/>
    <w:rsid w:val="00FE797F"/>
    <w:rsid w:val="00FE7AD4"/>
    <w:rsid w:val="00FE7D7F"/>
    <w:rsid w:val="00FF00A1"/>
    <w:rsid w:val="00FF01F7"/>
    <w:rsid w:val="00FF045F"/>
    <w:rsid w:val="00FF0757"/>
    <w:rsid w:val="00FF08CD"/>
    <w:rsid w:val="00FF0B61"/>
    <w:rsid w:val="00FF0E8A"/>
    <w:rsid w:val="00FF1098"/>
    <w:rsid w:val="00FF1349"/>
    <w:rsid w:val="00FF1431"/>
    <w:rsid w:val="00FF1B29"/>
    <w:rsid w:val="00FF1EE7"/>
    <w:rsid w:val="00FF2D7D"/>
    <w:rsid w:val="00FF3E23"/>
    <w:rsid w:val="00FF4B21"/>
    <w:rsid w:val="00FF4C23"/>
    <w:rsid w:val="00FF528A"/>
    <w:rsid w:val="00FF5532"/>
    <w:rsid w:val="00FF5786"/>
    <w:rsid w:val="00FF57B7"/>
    <w:rsid w:val="00FF58CD"/>
    <w:rsid w:val="00FF605A"/>
    <w:rsid w:val="00FF6189"/>
    <w:rsid w:val="00FF7C02"/>
    <w:rsid w:val="00FF7D2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,"/>
  <w14:docId w14:val="3B225C11"/>
  <w15:docId w15:val="{DCD25529-2753-F942-8323-C41DF3CB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0FAF"/>
    <w:pPr>
      <w:spacing w:after="0"/>
    </w:pPr>
    <w:rPr>
      <w:rFonts w:ascii="Times New Roman" w:eastAsia="Times New Roman" w:hAnsi="Times New Roman" w:cs="Times New Roman"/>
      <w:lang w:val="en-AR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rsid w:val="00B95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13"/>
      </w:numPr>
    </w:pPr>
  </w:style>
  <w:style w:type="numbering" w:customStyle="1" w:styleId="Itemize">
    <w:name w:val="Itemize"/>
    <w:uiPriority w:val="19"/>
    <w:rsid w:val="00923E96"/>
    <w:pPr>
      <w:numPr>
        <w:numId w:val="14"/>
      </w:numPr>
    </w:pPr>
  </w:style>
  <w:style w:type="paragraph" w:styleId="NormalWeb">
    <w:name w:val="Normal (Web)"/>
    <w:basedOn w:val="Normal"/>
    <w:uiPriority w:val="99"/>
    <w:unhideWhenUsed/>
    <w:rsid w:val="00EA366D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8E4EC4"/>
    <w:pPr>
      <w:spacing w:after="0"/>
    </w:pPr>
    <w:rPr>
      <w:rFonts w:ascii="Times New Roman" w:eastAsia="Times New Roman" w:hAnsi="Times New Roman" w:cs="Times New Roman"/>
      <w:lang w:val="en-AR"/>
    </w:rPr>
  </w:style>
  <w:style w:type="character" w:styleId="PageNumber">
    <w:name w:val="page number"/>
    <w:basedOn w:val="DefaultParagraphFont"/>
    <w:uiPriority w:val="99"/>
    <w:semiHidden/>
    <w:unhideWhenUsed/>
    <w:rsid w:val="009B76CF"/>
  </w:style>
  <w:style w:type="paragraph" w:styleId="TOC1">
    <w:name w:val="toc 1"/>
    <w:basedOn w:val="Normal"/>
    <w:next w:val="Normal"/>
    <w:autoRedefine/>
    <w:uiPriority w:val="39"/>
    <w:unhideWhenUsed/>
    <w:rsid w:val="006A6260"/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A6260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A6260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A626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A626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A626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A626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A626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A6260"/>
    <w:pPr>
      <w:ind w:left="192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B1E"/>
    <w:rPr>
      <w:rFonts w:ascii="Courier New" w:eastAsia="Times New Roman" w:hAnsi="Courier New" w:cs="Courier New"/>
      <w:sz w:val="20"/>
      <w:szCs w:val="20"/>
      <w:lang w:val="en-AR"/>
    </w:rPr>
  </w:style>
  <w:style w:type="character" w:customStyle="1" w:styleId="sy0">
    <w:name w:val="sy0"/>
    <w:basedOn w:val="DefaultParagraphFont"/>
    <w:rsid w:val="00E45B1E"/>
  </w:style>
  <w:style w:type="character" w:customStyle="1" w:styleId="br0">
    <w:name w:val="br0"/>
    <w:basedOn w:val="DefaultParagraphFont"/>
    <w:rsid w:val="00E45B1E"/>
  </w:style>
  <w:style w:type="character" w:customStyle="1" w:styleId="co2">
    <w:name w:val="co2"/>
    <w:basedOn w:val="DefaultParagraphFont"/>
    <w:rsid w:val="00E45B1E"/>
  </w:style>
  <w:style w:type="character" w:customStyle="1" w:styleId="nu0">
    <w:name w:val="nu0"/>
    <w:basedOn w:val="DefaultParagraphFont"/>
    <w:rsid w:val="00E45B1E"/>
  </w:style>
  <w:style w:type="character" w:customStyle="1" w:styleId="Heading1Char">
    <w:name w:val="Heading 1 Char"/>
    <w:basedOn w:val="DefaultParagraphFont"/>
    <w:link w:val="Heading1"/>
    <w:uiPriority w:val="9"/>
    <w:rsid w:val="00BE0FAF"/>
    <w:rPr>
      <w:rFonts w:asciiTheme="majorHAnsi" w:eastAsiaTheme="majorEastAsia" w:hAnsiTheme="majorHAnsi" w:cstheme="majorBidi"/>
      <w:b/>
      <w:bCs/>
      <w:sz w:val="28"/>
      <w:szCs w:val="32"/>
      <w:lang w:val="en-AR"/>
    </w:rPr>
  </w:style>
  <w:style w:type="character" w:customStyle="1" w:styleId="Heading2Char">
    <w:name w:val="Heading 2 Char"/>
    <w:basedOn w:val="DefaultParagraphFont"/>
    <w:link w:val="Heading2"/>
    <w:uiPriority w:val="9"/>
    <w:rsid w:val="00BE0FAF"/>
    <w:rPr>
      <w:rFonts w:asciiTheme="majorHAnsi" w:eastAsiaTheme="majorEastAsia" w:hAnsiTheme="majorHAnsi" w:cstheme="majorBidi"/>
      <w:b/>
      <w:bCs/>
      <w:szCs w:val="32"/>
      <w:lang w:val="en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9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2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81446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8802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03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97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416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4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6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15246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6445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4039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12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071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8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delopez/Library/CloudStorage/OneDrive-Personal/Documents/Custom%20Office%20Templates/WordTeX%20Mac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ED9C26C267CA4EAE491C78D3736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3EDA9-FC72-B747-B2DA-E39B0F359331}"/>
      </w:docPartPr>
      <w:docPartBody>
        <w:p w:rsidR="00B50A3D" w:rsidRDefault="009E2389">
          <w:pPr>
            <w:pStyle w:val="3AED9C26C267CA4EAE491C78D3736B67"/>
          </w:pPr>
          <w:r>
            <w:t>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M Mono 10">
    <w:panose1 w:val="00000509000000000000"/>
    <w:charset w:val="4D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89"/>
    <w:rsid w:val="00071274"/>
    <w:rsid w:val="00227E6B"/>
    <w:rsid w:val="003E2A74"/>
    <w:rsid w:val="0043531F"/>
    <w:rsid w:val="005E49C7"/>
    <w:rsid w:val="006736FF"/>
    <w:rsid w:val="006B40E2"/>
    <w:rsid w:val="006D189C"/>
    <w:rsid w:val="00777972"/>
    <w:rsid w:val="007956D5"/>
    <w:rsid w:val="00860F45"/>
    <w:rsid w:val="009520FA"/>
    <w:rsid w:val="009E2389"/>
    <w:rsid w:val="00A01303"/>
    <w:rsid w:val="00B21B48"/>
    <w:rsid w:val="00B50A3D"/>
    <w:rsid w:val="00BC6CF2"/>
    <w:rsid w:val="00C548F4"/>
    <w:rsid w:val="00CD33EE"/>
    <w:rsid w:val="00D5772A"/>
    <w:rsid w:val="00E86107"/>
    <w:rsid w:val="00EC3BC9"/>
    <w:rsid w:val="00F5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ED9C26C267CA4EAE491C78D3736B67">
    <w:name w:val="3AED9C26C267CA4EAE491C78D3736B67"/>
  </w:style>
  <w:style w:type="character" w:styleId="PlaceholderText">
    <w:name w:val="Placeholder Text"/>
    <w:basedOn w:val="DefaultParagraphFont"/>
    <w:uiPriority w:val="99"/>
    <w:unhideWhenUsed/>
    <w:rsid w:val="00CD33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760FD-C940-8E4E-A281-48A52918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Mac Template.dotx</Template>
  <TotalTime>5633</TotalTime>
  <Pages>23</Pages>
  <Words>5419</Words>
  <Characters>30892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López</dc:creator>
  <cp:keywords/>
  <dc:description/>
  <cp:lastModifiedBy>Federico Lopez</cp:lastModifiedBy>
  <cp:revision>4141</cp:revision>
  <cp:lastPrinted>2018-03-21T04:39:00Z</cp:lastPrinted>
  <dcterms:created xsi:type="dcterms:W3CDTF">2023-06-14T11:21:00Z</dcterms:created>
  <dcterms:modified xsi:type="dcterms:W3CDTF">2023-09-20T20:18:00Z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fedelopez</vt:lpwstr>
  </property>
</Properties>
</file>